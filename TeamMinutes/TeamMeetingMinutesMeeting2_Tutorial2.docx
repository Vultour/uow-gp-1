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FEF" w:rsidRPr="00A50FEF" w:rsidRDefault="00A50FEF" w:rsidP="00463A9A">
      <w:pPr>
        <w:spacing w:after="120"/>
        <w:ind w:left="1418" w:hanging="141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Minutes for the </w:t>
      </w:r>
      <w:r w:rsidR="003F4B86">
        <w:rPr>
          <w:rFonts w:asciiTheme="majorHAnsi" w:hAnsiTheme="majorHAnsi"/>
          <w:sz w:val="22"/>
          <w:szCs w:val="22"/>
        </w:rPr>
        <w:t>second</w:t>
      </w:r>
      <w:r>
        <w:rPr>
          <w:rFonts w:asciiTheme="majorHAnsi" w:hAnsiTheme="majorHAnsi"/>
          <w:sz w:val="22"/>
          <w:szCs w:val="22"/>
        </w:rPr>
        <w:t xml:space="preserve"> group meeting for </w:t>
      </w:r>
      <w:r>
        <w:rPr>
          <w:rFonts w:asciiTheme="majorHAnsi" w:hAnsiTheme="majorHAnsi"/>
          <w:b/>
          <w:sz w:val="22"/>
          <w:szCs w:val="22"/>
        </w:rPr>
        <w:t>GROUP 2</w:t>
      </w:r>
    </w:p>
    <w:p w:rsidR="001F0860" w:rsidRPr="00A50FEF" w:rsidRDefault="001F0860" w:rsidP="00463A9A">
      <w:pPr>
        <w:spacing w:after="120"/>
        <w:ind w:left="1418" w:hanging="1418"/>
        <w:rPr>
          <w:rFonts w:asciiTheme="majorHAnsi" w:hAnsiTheme="majorHAnsi"/>
          <w:sz w:val="22"/>
          <w:szCs w:val="22"/>
        </w:rPr>
      </w:pPr>
      <w:r w:rsidRPr="00A50FEF">
        <w:rPr>
          <w:rFonts w:asciiTheme="majorHAnsi" w:hAnsiTheme="majorHAnsi"/>
          <w:sz w:val="22"/>
          <w:szCs w:val="22"/>
        </w:rPr>
        <w:t>DATE</w:t>
      </w:r>
      <w:r w:rsidR="00C5386C" w:rsidRPr="00A50FEF">
        <w:rPr>
          <w:rFonts w:asciiTheme="majorHAnsi" w:hAnsiTheme="majorHAnsi"/>
          <w:sz w:val="22"/>
          <w:szCs w:val="22"/>
        </w:rPr>
        <w:t xml:space="preserve">: </w:t>
      </w:r>
      <w:r w:rsidR="003F4B86">
        <w:rPr>
          <w:rFonts w:asciiTheme="majorHAnsi" w:hAnsiTheme="majorHAnsi"/>
          <w:sz w:val="22"/>
          <w:szCs w:val="22"/>
        </w:rPr>
        <w:t>15</w:t>
      </w:r>
      <w:r w:rsidR="00C5386C" w:rsidRPr="00A50FEF">
        <w:rPr>
          <w:rFonts w:asciiTheme="majorHAnsi" w:hAnsiTheme="majorHAnsi"/>
          <w:sz w:val="22"/>
          <w:szCs w:val="22"/>
        </w:rPr>
        <w:t>/10/2015</w:t>
      </w:r>
    </w:p>
    <w:p w:rsidR="001F0860" w:rsidRPr="00A50FEF" w:rsidRDefault="001F0860" w:rsidP="00463A9A">
      <w:pPr>
        <w:spacing w:after="120"/>
        <w:ind w:left="1418" w:hanging="1418"/>
        <w:rPr>
          <w:rFonts w:asciiTheme="majorHAnsi" w:hAnsiTheme="majorHAnsi"/>
          <w:sz w:val="22"/>
          <w:szCs w:val="22"/>
        </w:rPr>
      </w:pPr>
      <w:r w:rsidRPr="00A50FEF">
        <w:rPr>
          <w:rFonts w:asciiTheme="majorHAnsi" w:hAnsiTheme="majorHAnsi"/>
          <w:sz w:val="22"/>
          <w:szCs w:val="22"/>
        </w:rPr>
        <w:t>TIME</w:t>
      </w:r>
      <w:r w:rsidR="00C5386C" w:rsidRPr="00A50FEF">
        <w:rPr>
          <w:rFonts w:asciiTheme="majorHAnsi" w:hAnsiTheme="majorHAnsi"/>
          <w:sz w:val="22"/>
          <w:szCs w:val="22"/>
        </w:rPr>
        <w:t>: 09:00 -11:00</w:t>
      </w:r>
    </w:p>
    <w:p w:rsidR="00295325" w:rsidRPr="00A50FEF" w:rsidRDefault="00A50FEF" w:rsidP="00463A9A">
      <w:pPr>
        <w:spacing w:after="120"/>
        <w:ind w:left="1418" w:hanging="1418"/>
        <w:rPr>
          <w:rFonts w:asciiTheme="majorHAnsi" w:hAnsiTheme="majorHAnsi"/>
          <w:sz w:val="22"/>
          <w:szCs w:val="22"/>
        </w:rPr>
      </w:pPr>
      <w:r w:rsidRPr="00A50FEF">
        <w:rPr>
          <w:rFonts w:asciiTheme="majorHAnsi" w:hAnsiTheme="majorHAnsi"/>
          <w:sz w:val="22"/>
          <w:szCs w:val="22"/>
        </w:rPr>
        <w:t>ROOM:</w:t>
      </w:r>
      <w:r w:rsidR="00C5386C" w:rsidRPr="00A50FEF">
        <w:rPr>
          <w:rFonts w:asciiTheme="majorHAnsi" w:hAnsiTheme="majorHAnsi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C5386C" w:rsidRPr="00A50FEF">
        <w:rPr>
          <w:rFonts w:asciiTheme="majorHAnsi" w:hAnsiTheme="majorHAnsi" w:cs="Arial"/>
          <w:color w:val="333333"/>
          <w:sz w:val="22"/>
          <w:szCs w:val="22"/>
          <w:shd w:val="clear" w:color="auto" w:fill="FFFFFF"/>
        </w:rPr>
        <w:t>Clipstone</w:t>
      </w:r>
      <w:proofErr w:type="spellEnd"/>
      <w:r w:rsidR="00C5386C" w:rsidRPr="00A50FEF">
        <w:rPr>
          <w:rFonts w:asciiTheme="majorHAnsi" w:hAnsiTheme="majorHAnsi" w:cs="Arial"/>
          <w:color w:val="333333"/>
          <w:sz w:val="22"/>
          <w:szCs w:val="22"/>
          <w:shd w:val="clear" w:color="auto" w:fill="FFFFFF"/>
        </w:rPr>
        <w:t>, 5.110</w:t>
      </w:r>
    </w:p>
    <w:tbl>
      <w:tblPr>
        <w:tblW w:w="10417" w:type="dxa"/>
        <w:tblBorders>
          <w:top w:val="single" w:sz="4" w:space="0" w:color="00B0F0"/>
          <w:bottom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CellMar>
          <w:top w:w="57" w:type="dxa"/>
          <w:left w:w="0" w:type="dxa"/>
          <w:bottom w:w="57" w:type="dxa"/>
          <w:right w:w="0" w:type="dxa"/>
        </w:tblCellMar>
        <w:tblLook w:val="00A0" w:firstRow="1" w:lastRow="0" w:firstColumn="1" w:lastColumn="0" w:noHBand="0" w:noVBand="0"/>
      </w:tblPr>
      <w:tblGrid>
        <w:gridCol w:w="2410"/>
        <w:gridCol w:w="8007"/>
      </w:tblGrid>
      <w:tr w:rsidR="00D51C8A" w:rsidRPr="00A50FEF" w:rsidTr="007577D5">
        <w:trPr>
          <w:trHeight w:val="363"/>
        </w:trPr>
        <w:tc>
          <w:tcPr>
            <w:tcW w:w="2410" w:type="dxa"/>
          </w:tcPr>
          <w:p w:rsidR="00D51C8A" w:rsidRPr="00A50FEF" w:rsidRDefault="00D51C8A" w:rsidP="00F86D6F">
            <w:pPr>
              <w:rPr>
                <w:rFonts w:asciiTheme="majorHAnsi" w:hAnsiTheme="majorHAnsi"/>
                <w:szCs w:val="20"/>
              </w:rPr>
            </w:pPr>
            <w:r w:rsidRPr="00A50FEF">
              <w:rPr>
                <w:rFonts w:asciiTheme="majorHAnsi" w:hAnsiTheme="majorHAnsi"/>
                <w:szCs w:val="20"/>
              </w:rPr>
              <w:t>PRESENT:</w:t>
            </w:r>
          </w:p>
        </w:tc>
        <w:tc>
          <w:tcPr>
            <w:tcW w:w="8007" w:type="dxa"/>
            <w:shd w:val="clear" w:color="auto" w:fill="auto"/>
          </w:tcPr>
          <w:p w:rsidR="00D51C8A" w:rsidRPr="00A50FEF" w:rsidRDefault="00D51C8A" w:rsidP="00D51C8A">
            <w:pPr>
              <w:rPr>
                <w:rFonts w:asciiTheme="majorHAnsi" w:hAnsiTheme="majorHAnsi"/>
                <w:szCs w:val="20"/>
                <w:lang w:val="sv-SE"/>
              </w:rPr>
            </w:pPr>
            <w:r w:rsidRPr="00A50FEF">
              <w:rPr>
                <w:rFonts w:asciiTheme="majorHAnsi" w:hAnsiTheme="majorHAnsi"/>
                <w:szCs w:val="20"/>
                <w:lang w:val="sv-SE"/>
              </w:rPr>
              <w:t>ABUBAKER, HARSH, MARTIN, ROMINA, NIRAL</w:t>
            </w:r>
            <w:r>
              <w:rPr>
                <w:rFonts w:asciiTheme="majorHAnsi" w:hAnsiTheme="majorHAnsi"/>
                <w:szCs w:val="20"/>
                <w:lang w:val="sv-SE"/>
              </w:rPr>
              <w:t>, TULGA</w:t>
            </w:r>
          </w:p>
        </w:tc>
      </w:tr>
      <w:tr w:rsidR="00D51C8A" w:rsidRPr="00A50FEF" w:rsidTr="007577D5">
        <w:trPr>
          <w:trHeight w:val="199"/>
        </w:trPr>
        <w:tc>
          <w:tcPr>
            <w:tcW w:w="2410" w:type="dxa"/>
          </w:tcPr>
          <w:p w:rsidR="00D51C8A" w:rsidRPr="00A50FEF" w:rsidRDefault="00D51C8A" w:rsidP="00F86D6F">
            <w:p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MEMBER TAKING NOTES:</w:t>
            </w:r>
          </w:p>
        </w:tc>
        <w:tc>
          <w:tcPr>
            <w:tcW w:w="8007" w:type="dxa"/>
            <w:shd w:val="clear" w:color="auto" w:fill="auto"/>
          </w:tcPr>
          <w:p w:rsidR="00D51C8A" w:rsidRPr="00A50FEF" w:rsidRDefault="00D51C8A" w:rsidP="00F86D6F">
            <w:pPr>
              <w:rPr>
                <w:rFonts w:asciiTheme="majorHAnsi" w:hAnsiTheme="majorHAnsi"/>
                <w:szCs w:val="20"/>
                <w:lang w:val="sv-SE"/>
              </w:rPr>
            </w:pPr>
            <w:r>
              <w:rPr>
                <w:rFonts w:asciiTheme="majorHAnsi" w:hAnsiTheme="majorHAnsi"/>
                <w:szCs w:val="20"/>
                <w:lang w:val="sv-SE"/>
              </w:rPr>
              <w:t>ABUBAKER</w:t>
            </w:r>
          </w:p>
        </w:tc>
      </w:tr>
      <w:tr w:rsidR="00D51C8A" w:rsidRPr="00A50FEF" w:rsidTr="007577D5">
        <w:trPr>
          <w:trHeight w:val="277"/>
        </w:trPr>
        <w:tc>
          <w:tcPr>
            <w:tcW w:w="2410" w:type="dxa"/>
          </w:tcPr>
          <w:p w:rsidR="00D51C8A" w:rsidRPr="00A50FEF" w:rsidRDefault="00D51C8A" w:rsidP="00F86D6F">
            <w:pPr>
              <w:rPr>
                <w:rFonts w:asciiTheme="majorHAnsi" w:hAnsiTheme="majorHAnsi"/>
                <w:szCs w:val="20"/>
              </w:rPr>
            </w:pPr>
            <w:r w:rsidRPr="00A50FEF">
              <w:rPr>
                <w:rFonts w:asciiTheme="majorHAnsi" w:hAnsiTheme="majorHAnsi"/>
                <w:szCs w:val="20"/>
              </w:rPr>
              <w:t>APOLOGIES:</w:t>
            </w:r>
          </w:p>
        </w:tc>
        <w:tc>
          <w:tcPr>
            <w:tcW w:w="8007" w:type="dxa"/>
            <w:shd w:val="clear" w:color="auto" w:fill="auto"/>
          </w:tcPr>
          <w:p w:rsidR="00D51C8A" w:rsidRPr="00A50FEF" w:rsidRDefault="00D51C8A" w:rsidP="00F86D6F">
            <w:pPr>
              <w:rPr>
                <w:rFonts w:asciiTheme="majorHAnsi" w:hAnsiTheme="majorHAnsi"/>
                <w:szCs w:val="20"/>
                <w:lang w:val="sv-SE"/>
              </w:rPr>
            </w:pPr>
          </w:p>
        </w:tc>
      </w:tr>
    </w:tbl>
    <w:p w:rsidR="00B86BEB" w:rsidRPr="00A50FEF" w:rsidRDefault="00B86BEB" w:rsidP="003C455C">
      <w:pPr>
        <w:rPr>
          <w:rFonts w:asciiTheme="majorHAnsi" w:hAnsiTheme="majorHAnsi"/>
          <w:szCs w:val="20"/>
          <w:lang w:val="sv-SE"/>
        </w:rPr>
      </w:pPr>
    </w:p>
    <w:p w:rsidR="00BD0309" w:rsidRPr="00A50FEF" w:rsidRDefault="00BD0309" w:rsidP="003C455C">
      <w:pPr>
        <w:rPr>
          <w:rFonts w:asciiTheme="majorHAnsi" w:hAnsiTheme="majorHAnsi"/>
          <w:szCs w:val="20"/>
          <w:lang w:val="sv-SE"/>
        </w:rPr>
      </w:pPr>
    </w:p>
    <w:tbl>
      <w:tblPr>
        <w:tblW w:w="10720" w:type="dxa"/>
        <w:jc w:val="center"/>
        <w:tblBorders>
          <w:top w:val="single" w:sz="4" w:space="0" w:color="00B0F0"/>
          <w:bottom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988"/>
        <w:gridCol w:w="5528"/>
        <w:gridCol w:w="4204"/>
      </w:tblGrid>
      <w:tr w:rsidR="00194D62" w:rsidRPr="00A50FEF" w:rsidTr="007577D5">
        <w:trPr>
          <w:tblHeader/>
          <w:jc w:val="center"/>
        </w:trPr>
        <w:tc>
          <w:tcPr>
            <w:tcW w:w="988" w:type="dxa"/>
            <w:tcMar>
              <w:top w:w="74" w:type="dxa"/>
              <w:bottom w:w="74" w:type="dxa"/>
            </w:tcMar>
          </w:tcPr>
          <w:p w:rsidR="00194D62" w:rsidRPr="003F4B86" w:rsidRDefault="009002D6" w:rsidP="00A50FEF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Item no.</w:t>
            </w:r>
          </w:p>
        </w:tc>
        <w:tc>
          <w:tcPr>
            <w:tcW w:w="5528" w:type="dxa"/>
            <w:tcMar>
              <w:top w:w="74" w:type="dxa"/>
              <w:bottom w:w="74" w:type="dxa"/>
            </w:tcMar>
          </w:tcPr>
          <w:p w:rsidR="00194D62" w:rsidRPr="003F4B86" w:rsidRDefault="00CD0B3F" w:rsidP="00A50FEF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Item</w:t>
            </w:r>
          </w:p>
        </w:tc>
        <w:tc>
          <w:tcPr>
            <w:tcW w:w="4204" w:type="dxa"/>
            <w:tcMar>
              <w:top w:w="74" w:type="dxa"/>
              <w:bottom w:w="74" w:type="dxa"/>
            </w:tcMar>
          </w:tcPr>
          <w:p w:rsidR="00194D62" w:rsidRPr="003F4B86" w:rsidRDefault="00CD0B3F" w:rsidP="00A50FEF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Action</w:t>
            </w:r>
            <w:r w:rsidR="006F1512" w:rsidRPr="003F4B86">
              <w:rPr>
                <w:rFonts w:asciiTheme="majorHAnsi" w:hAnsiTheme="majorHAnsi"/>
              </w:rPr>
              <w:t xml:space="preserve"> </w:t>
            </w:r>
          </w:p>
        </w:tc>
      </w:tr>
      <w:tr w:rsidR="00347C35" w:rsidRPr="00A50FEF" w:rsidTr="007577D5">
        <w:trPr>
          <w:jc w:val="center"/>
        </w:trPr>
        <w:tc>
          <w:tcPr>
            <w:tcW w:w="988" w:type="dxa"/>
            <w:tcMar>
              <w:top w:w="74" w:type="dxa"/>
              <w:bottom w:w="74" w:type="dxa"/>
            </w:tcMar>
          </w:tcPr>
          <w:p w:rsidR="00347C35" w:rsidRPr="003F4B86" w:rsidRDefault="007E69EE" w:rsidP="00A50FEF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1</w:t>
            </w:r>
          </w:p>
        </w:tc>
        <w:tc>
          <w:tcPr>
            <w:tcW w:w="5528" w:type="dxa"/>
            <w:tcMar>
              <w:top w:w="74" w:type="dxa"/>
              <w:bottom w:w="74" w:type="dxa"/>
            </w:tcMar>
          </w:tcPr>
          <w:p w:rsidR="00DF7FCA" w:rsidRPr="003F4B86" w:rsidRDefault="003F4B86" w:rsidP="00A50FEF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Recapping what was discussed last meeting</w:t>
            </w:r>
          </w:p>
        </w:tc>
        <w:tc>
          <w:tcPr>
            <w:tcW w:w="4204" w:type="dxa"/>
            <w:tcMar>
              <w:top w:w="74" w:type="dxa"/>
              <w:bottom w:w="74" w:type="dxa"/>
            </w:tcMar>
          </w:tcPr>
          <w:p w:rsidR="00B703FB" w:rsidRPr="003F4B86" w:rsidRDefault="003F4B86" w:rsidP="003F4B86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From our last group session, we meet as a group and choose what roles we would be doing for the group project and picked the type of expert system we will be creating. (08/10/15)</w:t>
            </w:r>
          </w:p>
        </w:tc>
      </w:tr>
      <w:tr w:rsidR="003F4B86" w:rsidRPr="00A50FEF" w:rsidTr="007577D5">
        <w:trPr>
          <w:jc w:val="center"/>
        </w:trPr>
        <w:tc>
          <w:tcPr>
            <w:tcW w:w="988" w:type="dxa"/>
            <w:tcMar>
              <w:top w:w="74" w:type="dxa"/>
              <w:bottom w:w="74" w:type="dxa"/>
            </w:tcMar>
          </w:tcPr>
          <w:p w:rsidR="003F4B86" w:rsidRPr="003F4B86" w:rsidRDefault="003F4B86" w:rsidP="003F4B86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2</w:t>
            </w:r>
          </w:p>
        </w:tc>
        <w:tc>
          <w:tcPr>
            <w:tcW w:w="5528" w:type="dxa"/>
            <w:tcMar>
              <w:top w:w="74" w:type="dxa"/>
              <w:bottom w:w="74" w:type="dxa"/>
            </w:tcMar>
          </w:tcPr>
          <w:p w:rsidR="003F4B86" w:rsidRDefault="003F4B86" w:rsidP="003F4B86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Features (Requirements)</w:t>
            </w:r>
          </w:p>
          <w:p w:rsidR="003F4B86" w:rsidRPr="003F4B86" w:rsidRDefault="003F4B86" w:rsidP="003F4B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mind map was created with the following features/ requirements that we thought necessary to our project. Will be updated as we go on, current revision is 1.</w:t>
            </w:r>
          </w:p>
          <w:p w:rsidR="003F4B86" w:rsidRPr="003F4B86" w:rsidRDefault="003F4B86" w:rsidP="003F4B86">
            <w:pPr>
              <w:rPr>
                <w:rFonts w:asciiTheme="majorHAnsi" w:hAnsiTheme="majorHAnsi"/>
              </w:rPr>
            </w:pPr>
          </w:p>
        </w:tc>
        <w:tc>
          <w:tcPr>
            <w:tcW w:w="4204" w:type="dxa"/>
            <w:tcMar>
              <w:top w:w="74" w:type="dxa"/>
              <w:bottom w:w="74" w:type="dxa"/>
            </w:tcMar>
          </w:tcPr>
          <w:p w:rsidR="003F4B86" w:rsidRPr="003F4B86" w:rsidRDefault="003F4B86" w:rsidP="003F4B86">
            <w:pPr>
              <w:rPr>
                <w:rFonts w:asciiTheme="majorHAnsi" w:hAnsiTheme="majorHAnsi"/>
                <w:u w:val="single"/>
              </w:rPr>
            </w:pPr>
            <w:r w:rsidRPr="003F4B86">
              <w:rPr>
                <w:rFonts w:asciiTheme="majorHAnsi" w:hAnsiTheme="majorHAnsi"/>
                <w:u w:val="single"/>
              </w:rPr>
              <w:t xml:space="preserve">Network / Performance Monitor Requirements </w:t>
            </w:r>
          </w:p>
          <w:p w:rsidR="003F4B86" w:rsidRPr="003F4B86" w:rsidRDefault="003F4B86" w:rsidP="003F4B86">
            <w:pPr>
              <w:numPr>
                <w:ilvl w:val="0"/>
                <w:numId w:val="48"/>
              </w:num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Dashboard</w:t>
            </w:r>
          </w:p>
          <w:p w:rsidR="003F4B86" w:rsidRPr="003F4B86" w:rsidRDefault="003F4B86" w:rsidP="003F4B86">
            <w:pPr>
              <w:numPr>
                <w:ilvl w:val="0"/>
                <w:numId w:val="48"/>
              </w:num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View Reports – Feedback – Email report</w:t>
            </w:r>
          </w:p>
          <w:p w:rsidR="003F4B86" w:rsidRPr="003F4B86" w:rsidRDefault="003F4B86" w:rsidP="003F4B86">
            <w:pPr>
              <w:numPr>
                <w:ilvl w:val="0"/>
                <w:numId w:val="48"/>
              </w:num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Diagnostics</w:t>
            </w:r>
          </w:p>
          <w:p w:rsidR="003F4B86" w:rsidRPr="003F4B86" w:rsidRDefault="003F4B86" w:rsidP="003F4B86">
            <w:pPr>
              <w:numPr>
                <w:ilvl w:val="0"/>
                <w:numId w:val="48"/>
              </w:num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Hardware/Software Monitoring</w:t>
            </w:r>
          </w:p>
          <w:p w:rsidR="003F4B86" w:rsidRPr="003F4B86" w:rsidRDefault="003F4B86" w:rsidP="003F4B86">
            <w:pPr>
              <w:numPr>
                <w:ilvl w:val="0"/>
                <w:numId w:val="48"/>
              </w:num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To do list</w:t>
            </w:r>
          </w:p>
          <w:p w:rsidR="003F4B86" w:rsidRPr="003F4B86" w:rsidRDefault="003F4B86" w:rsidP="003F4B86">
            <w:pPr>
              <w:numPr>
                <w:ilvl w:val="0"/>
                <w:numId w:val="48"/>
              </w:num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Alerting</w:t>
            </w:r>
          </w:p>
          <w:p w:rsidR="003F4B86" w:rsidRPr="003F4B86" w:rsidRDefault="003F4B86" w:rsidP="003F4B86">
            <w:pPr>
              <w:numPr>
                <w:ilvl w:val="0"/>
                <w:numId w:val="48"/>
              </w:num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Interface- Standard / Adm</w:t>
            </w:r>
            <w:bookmarkStart w:id="0" w:name="_GoBack"/>
            <w:bookmarkEnd w:id="0"/>
            <w:r w:rsidRPr="003F4B86">
              <w:rPr>
                <w:rFonts w:asciiTheme="majorHAnsi" w:hAnsiTheme="majorHAnsi"/>
              </w:rPr>
              <w:t>inistrator access</w:t>
            </w:r>
          </w:p>
          <w:p w:rsidR="003F4B86" w:rsidRPr="003F4B86" w:rsidRDefault="003F4B86" w:rsidP="003F4B86">
            <w:pPr>
              <w:numPr>
                <w:ilvl w:val="0"/>
                <w:numId w:val="48"/>
              </w:num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 xml:space="preserve">User friendly  </w:t>
            </w:r>
          </w:p>
          <w:p w:rsidR="003F4B86" w:rsidRPr="003F4B86" w:rsidRDefault="003F4B86" w:rsidP="003F4B86">
            <w:pPr>
              <w:rPr>
                <w:rFonts w:asciiTheme="majorHAnsi" w:hAnsiTheme="majorHAnsi"/>
              </w:rPr>
            </w:pPr>
          </w:p>
        </w:tc>
      </w:tr>
      <w:tr w:rsidR="003F4B86" w:rsidRPr="00A50FEF" w:rsidTr="007577D5">
        <w:trPr>
          <w:jc w:val="center"/>
        </w:trPr>
        <w:tc>
          <w:tcPr>
            <w:tcW w:w="988" w:type="dxa"/>
            <w:tcMar>
              <w:top w:w="74" w:type="dxa"/>
              <w:bottom w:w="74" w:type="dxa"/>
            </w:tcMar>
          </w:tcPr>
          <w:p w:rsidR="003F4B86" w:rsidRPr="003F4B86" w:rsidRDefault="003F4B86" w:rsidP="003F4B86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3</w:t>
            </w:r>
          </w:p>
        </w:tc>
        <w:tc>
          <w:tcPr>
            <w:tcW w:w="5528" w:type="dxa"/>
            <w:tcMar>
              <w:top w:w="74" w:type="dxa"/>
              <w:bottom w:w="74" w:type="dxa"/>
            </w:tcMar>
          </w:tcPr>
          <w:p w:rsidR="003F4B86" w:rsidRPr="003F4B86" w:rsidRDefault="003F4B86" w:rsidP="003F4B86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Discussion on the initial requirements for the selected topic from similar applications (summary of your findings)</w:t>
            </w:r>
          </w:p>
          <w:p w:rsidR="003F4B86" w:rsidRPr="003F4B86" w:rsidRDefault="003F4B86" w:rsidP="003F4B86">
            <w:pPr>
              <w:rPr>
                <w:rFonts w:asciiTheme="majorHAnsi" w:hAnsiTheme="majorHAnsi"/>
              </w:rPr>
            </w:pPr>
          </w:p>
        </w:tc>
        <w:tc>
          <w:tcPr>
            <w:tcW w:w="4204" w:type="dxa"/>
            <w:tcMar>
              <w:top w:w="74" w:type="dxa"/>
              <w:bottom w:w="74" w:type="dxa"/>
            </w:tcMar>
          </w:tcPr>
          <w:p w:rsidR="003F4B86" w:rsidRPr="003F4B86" w:rsidRDefault="003F4B86" w:rsidP="003F4B86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We discussed that our system will monitor network performance (Wi-Fi</w:t>
            </w:r>
            <w:r>
              <w:rPr>
                <w:rFonts w:asciiTheme="majorHAnsi" w:hAnsiTheme="majorHAnsi"/>
              </w:rPr>
              <w:t>/ Ethernet</w:t>
            </w:r>
            <w:r w:rsidRPr="003F4B86">
              <w:rPr>
                <w:rFonts w:asciiTheme="majorHAnsi" w:hAnsiTheme="majorHAnsi"/>
              </w:rPr>
              <w:t xml:space="preserve">), CPU, disk and memory usage. </w:t>
            </w:r>
          </w:p>
          <w:p w:rsidR="003F4B86" w:rsidRPr="003F4B86" w:rsidRDefault="003F4B86" w:rsidP="003F4B86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 xml:space="preserve"> </w:t>
            </w:r>
          </w:p>
        </w:tc>
      </w:tr>
      <w:tr w:rsidR="003F4B86" w:rsidRPr="00A50FEF" w:rsidTr="007577D5">
        <w:trPr>
          <w:jc w:val="center"/>
        </w:trPr>
        <w:tc>
          <w:tcPr>
            <w:tcW w:w="988" w:type="dxa"/>
            <w:tcMar>
              <w:top w:w="74" w:type="dxa"/>
              <w:bottom w:w="74" w:type="dxa"/>
            </w:tcMar>
          </w:tcPr>
          <w:p w:rsidR="003F4B86" w:rsidRPr="003F4B86" w:rsidRDefault="003F4B86" w:rsidP="003F4B86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4</w:t>
            </w:r>
          </w:p>
        </w:tc>
        <w:tc>
          <w:tcPr>
            <w:tcW w:w="5528" w:type="dxa"/>
            <w:tcMar>
              <w:top w:w="74" w:type="dxa"/>
              <w:bottom w:w="74" w:type="dxa"/>
            </w:tcMar>
          </w:tcPr>
          <w:p w:rsidR="003F4B86" w:rsidRPr="003F4B86" w:rsidRDefault="003F4B86" w:rsidP="003F4B86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 xml:space="preserve">Next Meeting objectives </w:t>
            </w:r>
          </w:p>
        </w:tc>
        <w:tc>
          <w:tcPr>
            <w:tcW w:w="4204" w:type="dxa"/>
            <w:tcMar>
              <w:top w:w="74" w:type="dxa"/>
              <w:bottom w:w="74" w:type="dxa"/>
            </w:tcMar>
          </w:tcPr>
          <w:p w:rsidR="003F4B86" w:rsidRPr="003F4B86" w:rsidRDefault="003F4B86" w:rsidP="003F4B86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In the next group meeting the area that will be discussed will be events and scenarios for our Network/ Performance monitor. Create more folders for each member so that they could upload their work on GitHub.</w:t>
            </w:r>
          </w:p>
        </w:tc>
      </w:tr>
    </w:tbl>
    <w:p w:rsidR="00987049" w:rsidRDefault="00987049" w:rsidP="0015419A">
      <w:pPr>
        <w:rPr>
          <w:rFonts w:asciiTheme="majorHAnsi" w:hAnsiTheme="majorHAnsi"/>
          <w:bCs/>
          <w:szCs w:val="20"/>
        </w:rPr>
      </w:pPr>
    </w:p>
    <w:p w:rsidR="00D51C8A" w:rsidRDefault="00D51C8A" w:rsidP="0015419A">
      <w:pPr>
        <w:rPr>
          <w:rFonts w:asciiTheme="majorHAnsi" w:hAnsiTheme="majorHAnsi"/>
          <w:bCs/>
          <w:szCs w:val="20"/>
        </w:rPr>
      </w:pPr>
    </w:p>
    <w:tbl>
      <w:tblPr>
        <w:tblStyle w:val="TableGrid"/>
        <w:tblW w:w="10567" w:type="dxa"/>
        <w:tblBorders>
          <w:top w:val="single" w:sz="4" w:space="0" w:color="00B0F0"/>
          <w:left w:val="none" w:sz="0" w:space="0" w:color="auto"/>
          <w:bottom w:val="single" w:sz="4" w:space="0" w:color="00B0F0"/>
          <w:right w:val="none" w:sz="0" w:space="0" w:color="auto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2090"/>
        <w:gridCol w:w="4989"/>
        <w:gridCol w:w="3488"/>
      </w:tblGrid>
      <w:tr w:rsidR="00D51C8A" w:rsidTr="007577D5">
        <w:tc>
          <w:tcPr>
            <w:tcW w:w="2090" w:type="dxa"/>
          </w:tcPr>
          <w:p w:rsidR="00D51C8A" w:rsidRDefault="00D51C8A" w:rsidP="00F86D6F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Group Member Name</w:t>
            </w:r>
          </w:p>
        </w:tc>
        <w:tc>
          <w:tcPr>
            <w:tcW w:w="4989" w:type="dxa"/>
          </w:tcPr>
          <w:p w:rsidR="00D51C8A" w:rsidRDefault="00D51C8A" w:rsidP="00F86D6F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 xml:space="preserve">Group contribution by </w:t>
            </w:r>
            <w:proofErr w:type="gramStart"/>
            <w:r>
              <w:rPr>
                <w:rFonts w:asciiTheme="majorHAnsi" w:hAnsiTheme="majorHAnsi"/>
                <w:bCs/>
                <w:szCs w:val="20"/>
              </w:rPr>
              <w:t>members</w:t>
            </w:r>
            <w:proofErr w:type="gramEnd"/>
            <w:r>
              <w:rPr>
                <w:rFonts w:asciiTheme="majorHAnsi" w:hAnsiTheme="majorHAnsi"/>
                <w:bCs/>
                <w:szCs w:val="20"/>
              </w:rPr>
              <w:t xml:space="preserve"> present</w:t>
            </w:r>
          </w:p>
        </w:tc>
        <w:tc>
          <w:tcPr>
            <w:tcW w:w="3488" w:type="dxa"/>
          </w:tcPr>
          <w:p w:rsidR="00D51C8A" w:rsidRDefault="00D51C8A" w:rsidP="00F86D6F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Effort (Out of 100%)</w:t>
            </w:r>
          </w:p>
        </w:tc>
      </w:tr>
      <w:tr w:rsidR="00D51C8A" w:rsidTr="007577D5">
        <w:tc>
          <w:tcPr>
            <w:tcW w:w="2090" w:type="dxa"/>
          </w:tcPr>
          <w:p w:rsidR="00D51C8A" w:rsidRDefault="00D51C8A" w:rsidP="00F86D6F">
            <w:pPr>
              <w:rPr>
                <w:rFonts w:asciiTheme="majorHAnsi" w:hAnsiTheme="majorHAnsi"/>
                <w:bCs/>
                <w:szCs w:val="20"/>
              </w:rPr>
            </w:pPr>
            <w:proofErr w:type="spellStart"/>
            <w:r>
              <w:rPr>
                <w:rFonts w:asciiTheme="majorHAnsi" w:hAnsiTheme="majorHAnsi"/>
                <w:bCs/>
                <w:szCs w:val="20"/>
              </w:rPr>
              <w:t>Abubaker</w:t>
            </w:r>
            <w:proofErr w:type="spellEnd"/>
          </w:p>
        </w:tc>
        <w:tc>
          <w:tcPr>
            <w:tcW w:w="4989" w:type="dxa"/>
          </w:tcPr>
          <w:p w:rsidR="00D51C8A" w:rsidRDefault="00D51C8A" w:rsidP="00F86D6F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 xml:space="preserve">Took the minutes, added more ideas to the workflow diagram, added the idea for an admin/standard user </w:t>
            </w:r>
          </w:p>
        </w:tc>
        <w:tc>
          <w:tcPr>
            <w:tcW w:w="3488" w:type="dxa"/>
          </w:tcPr>
          <w:p w:rsidR="00D51C8A" w:rsidRDefault="00D51C8A" w:rsidP="00F86D6F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  <w:tr w:rsidR="00D51C8A" w:rsidTr="007577D5">
        <w:tc>
          <w:tcPr>
            <w:tcW w:w="2090" w:type="dxa"/>
          </w:tcPr>
          <w:p w:rsidR="00D51C8A" w:rsidRDefault="00D51C8A" w:rsidP="00F86D6F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Harsh</w:t>
            </w:r>
          </w:p>
        </w:tc>
        <w:tc>
          <w:tcPr>
            <w:tcW w:w="4989" w:type="dxa"/>
          </w:tcPr>
          <w:p w:rsidR="00D51C8A" w:rsidRDefault="00D51C8A" w:rsidP="00F86D6F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Added more ideas to workflow diagram, aided Martin in research with expert systems</w:t>
            </w:r>
          </w:p>
        </w:tc>
        <w:tc>
          <w:tcPr>
            <w:tcW w:w="3488" w:type="dxa"/>
          </w:tcPr>
          <w:p w:rsidR="00D51C8A" w:rsidRDefault="00D51C8A" w:rsidP="00F86D6F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  <w:tr w:rsidR="00D51C8A" w:rsidTr="007577D5">
        <w:tc>
          <w:tcPr>
            <w:tcW w:w="2090" w:type="dxa"/>
          </w:tcPr>
          <w:p w:rsidR="00D51C8A" w:rsidRDefault="00D51C8A" w:rsidP="00F86D6F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Martin</w:t>
            </w:r>
          </w:p>
        </w:tc>
        <w:tc>
          <w:tcPr>
            <w:tcW w:w="4989" w:type="dxa"/>
          </w:tcPr>
          <w:p w:rsidR="00D51C8A" w:rsidRDefault="00D51C8A" w:rsidP="00F86D6F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Showed some initial ideas from other open source projects such as Nagios, put forward ideas to the workflow diagram</w:t>
            </w:r>
          </w:p>
        </w:tc>
        <w:tc>
          <w:tcPr>
            <w:tcW w:w="3488" w:type="dxa"/>
          </w:tcPr>
          <w:p w:rsidR="00D51C8A" w:rsidRDefault="00D51C8A" w:rsidP="00F86D6F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  <w:tr w:rsidR="00D51C8A" w:rsidTr="007577D5">
        <w:tc>
          <w:tcPr>
            <w:tcW w:w="2090" w:type="dxa"/>
          </w:tcPr>
          <w:p w:rsidR="00D51C8A" w:rsidRDefault="00D51C8A" w:rsidP="00F86D6F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Niral</w:t>
            </w:r>
          </w:p>
        </w:tc>
        <w:tc>
          <w:tcPr>
            <w:tcW w:w="4989" w:type="dxa"/>
          </w:tcPr>
          <w:p w:rsidR="00D51C8A" w:rsidRDefault="00D51C8A" w:rsidP="00F86D6F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Created work flow diagram, shared to other members, added initial ideas.</w:t>
            </w:r>
          </w:p>
        </w:tc>
        <w:tc>
          <w:tcPr>
            <w:tcW w:w="3488" w:type="dxa"/>
          </w:tcPr>
          <w:p w:rsidR="00D51C8A" w:rsidRDefault="00D51C8A" w:rsidP="00F86D6F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  <w:tr w:rsidR="00D51C8A" w:rsidTr="007577D5">
        <w:tc>
          <w:tcPr>
            <w:tcW w:w="2090" w:type="dxa"/>
          </w:tcPr>
          <w:p w:rsidR="00D51C8A" w:rsidRDefault="00D51C8A" w:rsidP="00F86D6F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Romina</w:t>
            </w:r>
          </w:p>
        </w:tc>
        <w:tc>
          <w:tcPr>
            <w:tcW w:w="4989" w:type="dxa"/>
          </w:tcPr>
          <w:p w:rsidR="00D51C8A" w:rsidRDefault="00D51C8A" w:rsidP="00F86D6F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Managed the team efforts and contributed to workflow diagram.</w:t>
            </w:r>
          </w:p>
        </w:tc>
        <w:tc>
          <w:tcPr>
            <w:tcW w:w="3488" w:type="dxa"/>
          </w:tcPr>
          <w:p w:rsidR="00D51C8A" w:rsidRDefault="00D51C8A" w:rsidP="00F86D6F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  <w:tr w:rsidR="00D51C8A" w:rsidTr="007577D5">
        <w:tc>
          <w:tcPr>
            <w:tcW w:w="2090" w:type="dxa"/>
          </w:tcPr>
          <w:p w:rsidR="00D51C8A" w:rsidRDefault="00D51C8A" w:rsidP="00F86D6F">
            <w:pPr>
              <w:rPr>
                <w:rFonts w:asciiTheme="majorHAnsi" w:hAnsiTheme="majorHAnsi"/>
                <w:bCs/>
                <w:szCs w:val="20"/>
              </w:rPr>
            </w:pPr>
            <w:proofErr w:type="spellStart"/>
            <w:r>
              <w:rPr>
                <w:rFonts w:asciiTheme="majorHAnsi" w:hAnsiTheme="majorHAnsi"/>
                <w:bCs/>
                <w:szCs w:val="20"/>
              </w:rPr>
              <w:t>Tulga</w:t>
            </w:r>
            <w:proofErr w:type="spellEnd"/>
          </w:p>
        </w:tc>
        <w:tc>
          <w:tcPr>
            <w:tcW w:w="4989" w:type="dxa"/>
          </w:tcPr>
          <w:p w:rsidR="00D51C8A" w:rsidRDefault="00D51C8A" w:rsidP="00F86D6F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Assigned role of tester, expanded on ideas.</w:t>
            </w:r>
          </w:p>
        </w:tc>
        <w:tc>
          <w:tcPr>
            <w:tcW w:w="3488" w:type="dxa"/>
          </w:tcPr>
          <w:p w:rsidR="00D51C8A" w:rsidRDefault="00D51C8A" w:rsidP="00F86D6F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60%</w:t>
            </w:r>
          </w:p>
        </w:tc>
      </w:tr>
    </w:tbl>
    <w:p w:rsidR="00D51C8A" w:rsidRPr="00A50FEF" w:rsidRDefault="00D51C8A" w:rsidP="0015419A">
      <w:pPr>
        <w:rPr>
          <w:rFonts w:asciiTheme="majorHAnsi" w:hAnsiTheme="majorHAnsi"/>
          <w:bCs/>
          <w:szCs w:val="20"/>
        </w:rPr>
      </w:pPr>
    </w:p>
    <w:sectPr w:rsidR="00D51C8A" w:rsidRPr="00A50FEF" w:rsidSect="00A50FEF">
      <w:headerReference w:type="default" r:id="rId8"/>
      <w:footerReference w:type="default" r:id="rId9"/>
      <w:headerReference w:type="first" r:id="rId10"/>
      <w:footerReference w:type="first" r:id="rId11"/>
      <w:pgSz w:w="11899" w:h="16838"/>
      <w:pgMar w:top="720" w:right="720" w:bottom="720" w:left="720" w:header="0" w:footer="510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22E" w:rsidRDefault="00B6022E">
      <w:r>
        <w:separator/>
      </w:r>
    </w:p>
  </w:endnote>
  <w:endnote w:type="continuationSeparator" w:id="0">
    <w:p w:rsidR="00B6022E" w:rsidRDefault="00B6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0E7" w:rsidRPr="00CE62C9" w:rsidRDefault="005500E7" w:rsidP="00463A9A">
    <w:pPr>
      <w:pStyle w:val="Footer"/>
      <w:tabs>
        <w:tab w:val="clear" w:pos="4320"/>
        <w:tab w:val="clear" w:pos="8640"/>
        <w:tab w:val="right" w:pos="9639"/>
      </w:tabs>
    </w:pPr>
    <w:r>
      <w:t>CSSE Department Meeting</w:t>
    </w:r>
    <w:r w:rsidRPr="009B22E7">
      <w:t xml:space="preserve">, </w:t>
    </w:r>
    <w:r>
      <w:t>8 January 2014</w:t>
    </w:r>
    <w:r w:rsidRPr="009B22E7">
      <w:tab/>
      <w:t xml:space="preserve">page </w:t>
    </w:r>
    <w:r w:rsidRPr="009B22E7">
      <w:rPr>
        <w:rStyle w:val="PageNumber"/>
      </w:rPr>
      <w:fldChar w:fldCharType="begin"/>
    </w:r>
    <w:r w:rsidRPr="009B22E7">
      <w:rPr>
        <w:rStyle w:val="PageNumber"/>
      </w:rPr>
      <w:instrText xml:space="preserve"> PAGE </w:instrText>
    </w:r>
    <w:r w:rsidRPr="009B22E7">
      <w:rPr>
        <w:rStyle w:val="PageNumber"/>
      </w:rPr>
      <w:fldChar w:fldCharType="separate"/>
    </w:r>
    <w:r w:rsidR="00A50FEF">
      <w:rPr>
        <w:rStyle w:val="PageNumber"/>
        <w:noProof/>
      </w:rPr>
      <w:t>2</w:t>
    </w:r>
    <w:r w:rsidRPr="009B22E7"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  \* MERGEFORMAT </w:instrText>
    </w:r>
    <w:r>
      <w:rPr>
        <w:rStyle w:val="PageNumber"/>
      </w:rPr>
      <w:fldChar w:fldCharType="separate"/>
    </w:r>
    <w:r w:rsidR="00A50FEF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0E7" w:rsidRPr="00CE62C9" w:rsidRDefault="005500E7" w:rsidP="00463A9A">
    <w:pPr>
      <w:pStyle w:val="Footer"/>
      <w:tabs>
        <w:tab w:val="clear" w:pos="4320"/>
        <w:tab w:val="clear" w:pos="8640"/>
        <w:tab w:val="right" w:pos="9639"/>
      </w:tabs>
    </w:pPr>
    <w:r w:rsidRPr="009B22E7">
      <w:tab/>
      <w:t xml:space="preserve">page </w:t>
    </w:r>
    <w:r w:rsidRPr="009B22E7">
      <w:rPr>
        <w:rStyle w:val="PageNumber"/>
      </w:rPr>
      <w:fldChar w:fldCharType="begin"/>
    </w:r>
    <w:r w:rsidRPr="009B22E7">
      <w:rPr>
        <w:rStyle w:val="PageNumber"/>
      </w:rPr>
      <w:instrText xml:space="preserve"> PAGE </w:instrText>
    </w:r>
    <w:r w:rsidRPr="009B22E7">
      <w:rPr>
        <w:rStyle w:val="PageNumber"/>
      </w:rPr>
      <w:fldChar w:fldCharType="separate"/>
    </w:r>
    <w:r w:rsidR="007577D5">
      <w:rPr>
        <w:rStyle w:val="PageNumber"/>
        <w:noProof/>
      </w:rPr>
      <w:t>1</w:t>
    </w:r>
    <w:r w:rsidRPr="009B22E7"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  \* MERGEFORMAT </w:instrText>
    </w:r>
    <w:r>
      <w:rPr>
        <w:rStyle w:val="PageNumber"/>
      </w:rPr>
      <w:fldChar w:fldCharType="separate"/>
    </w:r>
    <w:r w:rsidR="007577D5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22E" w:rsidRDefault="00B6022E">
      <w:r>
        <w:separator/>
      </w:r>
    </w:p>
  </w:footnote>
  <w:footnote w:type="continuationSeparator" w:id="0">
    <w:p w:rsidR="00B6022E" w:rsidRDefault="00B602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0E7" w:rsidRDefault="005500E7" w:rsidP="006D17B9">
    <w:pPr>
      <w:pStyle w:val="Header"/>
      <w:jc w:val="right"/>
      <w:rPr>
        <w:b/>
      </w:rPr>
    </w:pPr>
    <w:r>
      <w:rPr>
        <w:b/>
      </w:rPr>
      <w:tab/>
    </w:r>
    <w:r>
      <w:rPr>
        <w:b/>
      </w:rPr>
      <w:tab/>
    </w:r>
  </w:p>
  <w:p w:rsidR="005500E7" w:rsidRDefault="005500E7" w:rsidP="006D17B9">
    <w:pPr>
      <w:pStyle w:val="Header"/>
      <w:jc w:val="right"/>
      <w:rPr>
        <w:b/>
      </w:rPr>
    </w:pPr>
  </w:p>
  <w:p w:rsidR="005500E7" w:rsidRPr="007A4776" w:rsidRDefault="005500E7" w:rsidP="006D17B9">
    <w:pPr>
      <w:pStyle w:val="Header"/>
      <w:jc w:val="right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FEF" w:rsidRDefault="00A50FEF" w:rsidP="001F0860">
    <w:pPr>
      <w:pStyle w:val="Header"/>
    </w:pPr>
  </w:p>
  <w:p w:rsidR="00A50FEF" w:rsidRDefault="00A50FEF" w:rsidP="001F0860">
    <w:pPr>
      <w:pStyle w:val="Header"/>
    </w:pPr>
  </w:p>
  <w:p w:rsidR="001F0860" w:rsidRDefault="001F0860" w:rsidP="00A50FEF">
    <w:pPr>
      <w:pStyle w:val="Header"/>
      <w:tabs>
        <w:tab w:val="clear" w:pos="8640"/>
        <w:tab w:val="left" w:pos="7305"/>
      </w:tabs>
    </w:pPr>
    <w:r>
      <w:t>MODULE ECSC503</w:t>
    </w:r>
    <w:r w:rsidR="00A50FEF">
      <w:t xml:space="preserve">.y - </w:t>
    </w:r>
    <w:r>
      <w:t>Software Development Group Project</w:t>
    </w:r>
    <w:r w:rsidR="00A50FEF">
      <w:tab/>
    </w:r>
  </w:p>
  <w:p w:rsidR="005500E7" w:rsidRPr="00A50FEF" w:rsidRDefault="005500E7" w:rsidP="00A50FEF">
    <w:pPr>
      <w:pStyle w:val="Header"/>
      <w:tabs>
        <w:tab w:val="clear" w:pos="8640"/>
        <w:tab w:val="right" w:pos="9781"/>
      </w:tabs>
      <w:rPr>
        <w:b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98A67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FE4B8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86A0E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B1411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A46B9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9A72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BEAA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4AC50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F094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0A22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6178D5"/>
    <w:multiLevelType w:val="hybridMultilevel"/>
    <w:tmpl w:val="9FC61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330BD2"/>
    <w:multiLevelType w:val="hybridMultilevel"/>
    <w:tmpl w:val="3F9EF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FF1405"/>
    <w:multiLevelType w:val="hybridMultilevel"/>
    <w:tmpl w:val="50321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7F3DEB"/>
    <w:multiLevelType w:val="hybridMultilevel"/>
    <w:tmpl w:val="55D2C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CF1C1D"/>
    <w:multiLevelType w:val="hybridMultilevel"/>
    <w:tmpl w:val="782CA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A2150"/>
    <w:multiLevelType w:val="hybridMultilevel"/>
    <w:tmpl w:val="4FD03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BD41E9"/>
    <w:multiLevelType w:val="hybridMultilevel"/>
    <w:tmpl w:val="A3BE2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F6035D"/>
    <w:multiLevelType w:val="hybridMultilevel"/>
    <w:tmpl w:val="513A8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A91A87"/>
    <w:multiLevelType w:val="hybridMultilevel"/>
    <w:tmpl w:val="CA0CC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1C404B"/>
    <w:multiLevelType w:val="hybridMultilevel"/>
    <w:tmpl w:val="3814E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B37124"/>
    <w:multiLevelType w:val="hybridMultilevel"/>
    <w:tmpl w:val="A4A01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760BD1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22" w15:restartNumberingAfterBreak="0">
    <w:nsid w:val="23CD1A9C"/>
    <w:multiLevelType w:val="hybridMultilevel"/>
    <w:tmpl w:val="1804B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117DD4"/>
    <w:multiLevelType w:val="hybridMultilevel"/>
    <w:tmpl w:val="EE12E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312EB9"/>
    <w:multiLevelType w:val="hybridMultilevel"/>
    <w:tmpl w:val="7A580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9CB15C6"/>
    <w:multiLevelType w:val="multilevel"/>
    <w:tmpl w:val="E02EC980"/>
    <w:styleLink w:val="ArticleSection"/>
    <w:lvl w:ilvl="0">
      <w:start w:val="1"/>
      <w:numFmt w:val="decimal"/>
      <w:lvlText w:val="%1."/>
      <w:lvlJc w:val="left"/>
      <w:pPr>
        <w:tabs>
          <w:tab w:val="num" w:pos="1008"/>
        </w:tabs>
        <w:ind w:left="648" w:hanging="360"/>
      </w:pPr>
    </w:lvl>
    <w:lvl w:ilvl="1">
      <w:start w:val="1"/>
      <w:numFmt w:val="decimal"/>
      <w:lvlText w:val="%1.%2."/>
      <w:lvlJc w:val="left"/>
      <w:pPr>
        <w:tabs>
          <w:tab w:val="num" w:pos="1728"/>
        </w:tabs>
        <w:ind w:left="1080" w:hanging="432"/>
      </w:pPr>
    </w:lvl>
    <w:lvl w:ilvl="2">
      <w:start w:val="1"/>
      <w:numFmt w:val="decimal"/>
      <w:lvlText w:val="%1.%2.%3."/>
      <w:lvlJc w:val="left"/>
      <w:pPr>
        <w:tabs>
          <w:tab w:val="num" w:pos="2448"/>
        </w:tabs>
        <w:ind w:left="1512" w:hanging="504"/>
      </w:pPr>
    </w:lvl>
    <w:lvl w:ilvl="3">
      <w:start w:val="1"/>
      <w:numFmt w:val="decimal"/>
      <w:lvlText w:val="%1.%2.%3.%4."/>
      <w:lvlJc w:val="left"/>
      <w:pPr>
        <w:tabs>
          <w:tab w:val="num" w:pos="3168"/>
        </w:tabs>
        <w:ind w:left="2016" w:hanging="648"/>
      </w:pPr>
    </w:lvl>
    <w:lvl w:ilvl="4">
      <w:start w:val="1"/>
      <w:numFmt w:val="decimal"/>
      <w:lvlText w:val="%1.%2.%3.%4.%5."/>
      <w:lvlJc w:val="left"/>
      <w:pPr>
        <w:tabs>
          <w:tab w:val="num" w:pos="4248"/>
        </w:tabs>
        <w:ind w:left="2520" w:hanging="792"/>
      </w:pPr>
    </w:lvl>
    <w:lvl w:ilvl="5">
      <w:start w:val="1"/>
      <w:numFmt w:val="decimal"/>
      <w:lvlText w:val="%1.%2.%3.%4.%5.%6."/>
      <w:lvlJc w:val="left"/>
      <w:pPr>
        <w:tabs>
          <w:tab w:val="num" w:pos="4968"/>
        </w:tabs>
        <w:ind w:left="3024" w:hanging="936"/>
      </w:p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352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08"/>
        </w:tabs>
        <w:ind w:left="403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488"/>
        </w:tabs>
        <w:ind w:left="4608" w:hanging="1440"/>
      </w:pPr>
    </w:lvl>
  </w:abstractNum>
  <w:abstractNum w:abstractNumId="26" w15:restartNumberingAfterBreak="0">
    <w:nsid w:val="3CE56646"/>
    <w:multiLevelType w:val="hybridMultilevel"/>
    <w:tmpl w:val="96AE3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682833"/>
    <w:multiLevelType w:val="hybridMultilevel"/>
    <w:tmpl w:val="E26E11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C75F96"/>
    <w:multiLevelType w:val="hybridMultilevel"/>
    <w:tmpl w:val="88CC6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0C0F73"/>
    <w:multiLevelType w:val="hybridMultilevel"/>
    <w:tmpl w:val="DF742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394DFB"/>
    <w:multiLevelType w:val="hybridMultilevel"/>
    <w:tmpl w:val="DBBC4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AF6C08"/>
    <w:multiLevelType w:val="hybridMultilevel"/>
    <w:tmpl w:val="62A84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E022F8"/>
    <w:multiLevelType w:val="hybridMultilevel"/>
    <w:tmpl w:val="94620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A92B44"/>
    <w:multiLevelType w:val="hybridMultilevel"/>
    <w:tmpl w:val="F348B0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53289D"/>
    <w:multiLevelType w:val="hybridMultilevel"/>
    <w:tmpl w:val="91249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B7458F"/>
    <w:multiLevelType w:val="hybridMultilevel"/>
    <w:tmpl w:val="87DA5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C32BF3"/>
    <w:multiLevelType w:val="hybridMultilevel"/>
    <w:tmpl w:val="9F76E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0D6612"/>
    <w:multiLevelType w:val="hybridMultilevel"/>
    <w:tmpl w:val="3DC29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5C0182"/>
    <w:multiLevelType w:val="hybridMultilevel"/>
    <w:tmpl w:val="1C08C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6970FE"/>
    <w:multiLevelType w:val="hybridMultilevel"/>
    <w:tmpl w:val="3730B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392F42"/>
    <w:multiLevelType w:val="hybridMultilevel"/>
    <w:tmpl w:val="720E1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BE0A08"/>
    <w:multiLevelType w:val="hybridMultilevel"/>
    <w:tmpl w:val="E8F0E7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FD39C8"/>
    <w:multiLevelType w:val="hybridMultilevel"/>
    <w:tmpl w:val="C344B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C065B0"/>
    <w:multiLevelType w:val="hybridMultilevel"/>
    <w:tmpl w:val="A5DC9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035ACA"/>
    <w:multiLevelType w:val="hybridMultilevel"/>
    <w:tmpl w:val="34EA43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6B7BED"/>
    <w:multiLevelType w:val="hybridMultilevel"/>
    <w:tmpl w:val="EDF2F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BE40EF"/>
    <w:multiLevelType w:val="hybridMultilevel"/>
    <w:tmpl w:val="AE1CF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3B46F4"/>
    <w:multiLevelType w:val="hybridMultilevel"/>
    <w:tmpl w:val="6FF0D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1"/>
  </w:num>
  <w:num w:numId="3">
    <w:abstractNumId w:val="45"/>
  </w:num>
  <w:num w:numId="4">
    <w:abstractNumId w:val="31"/>
  </w:num>
  <w:num w:numId="5">
    <w:abstractNumId w:val="44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47"/>
  </w:num>
  <w:num w:numId="18">
    <w:abstractNumId w:val="28"/>
  </w:num>
  <w:num w:numId="19">
    <w:abstractNumId w:val="12"/>
  </w:num>
  <w:num w:numId="20">
    <w:abstractNumId w:val="36"/>
  </w:num>
  <w:num w:numId="21">
    <w:abstractNumId w:val="34"/>
  </w:num>
  <w:num w:numId="22">
    <w:abstractNumId w:val="42"/>
  </w:num>
  <w:num w:numId="23">
    <w:abstractNumId w:val="14"/>
  </w:num>
  <w:num w:numId="24">
    <w:abstractNumId w:val="35"/>
  </w:num>
  <w:num w:numId="25">
    <w:abstractNumId w:val="46"/>
  </w:num>
  <w:num w:numId="26">
    <w:abstractNumId w:val="27"/>
  </w:num>
  <w:num w:numId="27">
    <w:abstractNumId w:val="41"/>
  </w:num>
  <w:num w:numId="28">
    <w:abstractNumId w:val="43"/>
  </w:num>
  <w:num w:numId="29">
    <w:abstractNumId w:val="37"/>
  </w:num>
  <w:num w:numId="30">
    <w:abstractNumId w:val="40"/>
  </w:num>
  <w:num w:numId="31">
    <w:abstractNumId w:val="17"/>
  </w:num>
  <w:num w:numId="32">
    <w:abstractNumId w:val="33"/>
  </w:num>
  <w:num w:numId="33">
    <w:abstractNumId w:val="15"/>
  </w:num>
  <w:num w:numId="34">
    <w:abstractNumId w:val="19"/>
  </w:num>
  <w:num w:numId="35">
    <w:abstractNumId w:val="16"/>
  </w:num>
  <w:num w:numId="36">
    <w:abstractNumId w:val="32"/>
  </w:num>
  <w:num w:numId="37">
    <w:abstractNumId w:val="38"/>
  </w:num>
  <w:num w:numId="38">
    <w:abstractNumId w:val="24"/>
  </w:num>
  <w:num w:numId="39">
    <w:abstractNumId w:val="20"/>
  </w:num>
  <w:num w:numId="40">
    <w:abstractNumId w:val="29"/>
  </w:num>
  <w:num w:numId="41">
    <w:abstractNumId w:val="39"/>
  </w:num>
  <w:num w:numId="42">
    <w:abstractNumId w:val="23"/>
  </w:num>
  <w:num w:numId="43">
    <w:abstractNumId w:val="22"/>
  </w:num>
  <w:num w:numId="44">
    <w:abstractNumId w:val="26"/>
  </w:num>
  <w:num w:numId="45">
    <w:abstractNumId w:val="13"/>
  </w:num>
  <w:num w:numId="46">
    <w:abstractNumId w:val="30"/>
  </w:num>
  <w:num w:numId="47">
    <w:abstractNumId w:val="18"/>
  </w:num>
  <w:num w:numId="48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BC6"/>
    <w:rsid w:val="00001397"/>
    <w:rsid w:val="00002218"/>
    <w:rsid w:val="00003875"/>
    <w:rsid w:val="00004F09"/>
    <w:rsid w:val="00005337"/>
    <w:rsid w:val="00005482"/>
    <w:rsid w:val="000060EA"/>
    <w:rsid w:val="00006FE9"/>
    <w:rsid w:val="000108B3"/>
    <w:rsid w:val="00010D22"/>
    <w:rsid w:val="000111D4"/>
    <w:rsid w:val="000114B4"/>
    <w:rsid w:val="00011D22"/>
    <w:rsid w:val="00012511"/>
    <w:rsid w:val="00013397"/>
    <w:rsid w:val="00015432"/>
    <w:rsid w:val="00016C40"/>
    <w:rsid w:val="00021246"/>
    <w:rsid w:val="0002372A"/>
    <w:rsid w:val="0002710E"/>
    <w:rsid w:val="00027191"/>
    <w:rsid w:val="00027C95"/>
    <w:rsid w:val="00031A6A"/>
    <w:rsid w:val="0003236D"/>
    <w:rsid w:val="00032731"/>
    <w:rsid w:val="00032C37"/>
    <w:rsid w:val="00034FAA"/>
    <w:rsid w:val="00037131"/>
    <w:rsid w:val="00037CCE"/>
    <w:rsid w:val="00040D4D"/>
    <w:rsid w:val="00041E41"/>
    <w:rsid w:val="000421C3"/>
    <w:rsid w:val="000421D4"/>
    <w:rsid w:val="000422C0"/>
    <w:rsid w:val="00042570"/>
    <w:rsid w:val="000437F6"/>
    <w:rsid w:val="0004419C"/>
    <w:rsid w:val="000444FB"/>
    <w:rsid w:val="00045753"/>
    <w:rsid w:val="000457D9"/>
    <w:rsid w:val="00046BDE"/>
    <w:rsid w:val="00046BFF"/>
    <w:rsid w:val="00047333"/>
    <w:rsid w:val="0004763F"/>
    <w:rsid w:val="0005050C"/>
    <w:rsid w:val="00051E70"/>
    <w:rsid w:val="000523CC"/>
    <w:rsid w:val="0005374F"/>
    <w:rsid w:val="00053EA0"/>
    <w:rsid w:val="00054279"/>
    <w:rsid w:val="00055593"/>
    <w:rsid w:val="000564A6"/>
    <w:rsid w:val="0005699B"/>
    <w:rsid w:val="00057176"/>
    <w:rsid w:val="00061ED5"/>
    <w:rsid w:val="000632AD"/>
    <w:rsid w:val="00063E80"/>
    <w:rsid w:val="00064693"/>
    <w:rsid w:val="00066460"/>
    <w:rsid w:val="0006692D"/>
    <w:rsid w:val="00066C15"/>
    <w:rsid w:val="00067BBF"/>
    <w:rsid w:val="000703C4"/>
    <w:rsid w:val="00070DF3"/>
    <w:rsid w:val="000716A9"/>
    <w:rsid w:val="00071D99"/>
    <w:rsid w:val="0007249B"/>
    <w:rsid w:val="000731D4"/>
    <w:rsid w:val="00073DA4"/>
    <w:rsid w:val="00074CDC"/>
    <w:rsid w:val="00075252"/>
    <w:rsid w:val="00075469"/>
    <w:rsid w:val="00075FA0"/>
    <w:rsid w:val="000772C7"/>
    <w:rsid w:val="0008088A"/>
    <w:rsid w:val="00080C4E"/>
    <w:rsid w:val="000817C6"/>
    <w:rsid w:val="00081ABC"/>
    <w:rsid w:val="00082E88"/>
    <w:rsid w:val="000848DA"/>
    <w:rsid w:val="00084B43"/>
    <w:rsid w:val="000851C3"/>
    <w:rsid w:val="0008617A"/>
    <w:rsid w:val="00086495"/>
    <w:rsid w:val="0008658B"/>
    <w:rsid w:val="00086C41"/>
    <w:rsid w:val="00086E0B"/>
    <w:rsid w:val="000878F9"/>
    <w:rsid w:val="0009021A"/>
    <w:rsid w:val="00090926"/>
    <w:rsid w:val="00090AE5"/>
    <w:rsid w:val="00090D6B"/>
    <w:rsid w:val="000912B3"/>
    <w:rsid w:val="00092061"/>
    <w:rsid w:val="0009288A"/>
    <w:rsid w:val="000963A5"/>
    <w:rsid w:val="00097071"/>
    <w:rsid w:val="000A0871"/>
    <w:rsid w:val="000A1105"/>
    <w:rsid w:val="000A1725"/>
    <w:rsid w:val="000A1987"/>
    <w:rsid w:val="000A36B1"/>
    <w:rsid w:val="000A3890"/>
    <w:rsid w:val="000A3A7F"/>
    <w:rsid w:val="000A3CA0"/>
    <w:rsid w:val="000A5440"/>
    <w:rsid w:val="000A5D4A"/>
    <w:rsid w:val="000A6205"/>
    <w:rsid w:val="000A68F8"/>
    <w:rsid w:val="000A7AC5"/>
    <w:rsid w:val="000A7BC8"/>
    <w:rsid w:val="000B211A"/>
    <w:rsid w:val="000B257C"/>
    <w:rsid w:val="000B35D8"/>
    <w:rsid w:val="000B39F8"/>
    <w:rsid w:val="000B3D2D"/>
    <w:rsid w:val="000B4286"/>
    <w:rsid w:val="000B511B"/>
    <w:rsid w:val="000B51AE"/>
    <w:rsid w:val="000B5B2E"/>
    <w:rsid w:val="000B6ECC"/>
    <w:rsid w:val="000B6F70"/>
    <w:rsid w:val="000B7A1E"/>
    <w:rsid w:val="000C0671"/>
    <w:rsid w:val="000C108E"/>
    <w:rsid w:val="000C1C3B"/>
    <w:rsid w:val="000C2F2E"/>
    <w:rsid w:val="000C3088"/>
    <w:rsid w:val="000C35CF"/>
    <w:rsid w:val="000C47CD"/>
    <w:rsid w:val="000C4963"/>
    <w:rsid w:val="000C4B73"/>
    <w:rsid w:val="000C528B"/>
    <w:rsid w:val="000C5476"/>
    <w:rsid w:val="000C56DE"/>
    <w:rsid w:val="000C5B2C"/>
    <w:rsid w:val="000C631E"/>
    <w:rsid w:val="000C63A4"/>
    <w:rsid w:val="000C64F4"/>
    <w:rsid w:val="000C6894"/>
    <w:rsid w:val="000C6A45"/>
    <w:rsid w:val="000C6AD7"/>
    <w:rsid w:val="000C7D9D"/>
    <w:rsid w:val="000D106D"/>
    <w:rsid w:val="000D15E5"/>
    <w:rsid w:val="000D1CA2"/>
    <w:rsid w:val="000D305A"/>
    <w:rsid w:val="000D4CDC"/>
    <w:rsid w:val="000D4E75"/>
    <w:rsid w:val="000D52BD"/>
    <w:rsid w:val="000D59E4"/>
    <w:rsid w:val="000D7284"/>
    <w:rsid w:val="000D7F27"/>
    <w:rsid w:val="000E016A"/>
    <w:rsid w:val="000E018E"/>
    <w:rsid w:val="000E06FB"/>
    <w:rsid w:val="000E14D4"/>
    <w:rsid w:val="000E19BE"/>
    <w:rsid w:val="000E2109"/>
    <w:rsid w:val="000E23EA"/>
    <w:rsid w:val="000E304B"/>
    <w:rsid w:val="000E4430"/>
    <w:rsid w:val="000E4CE6"/>
    <w:rsid w:val="000E53D5"/>
    <w:rsid w:val="000E5902"/>
    <w:rsid w:val="000E641A"/>
    <w:rsid w:val="000E69D6"/>
    <w:rsid w:val="000F0A8F"/>
    <w:rsid w:val="000F158F"/>
    <w:rsid w:val="000F291A"/>
    <w:rsid w:val="000F37B6"/>
    <w:rsid w:val="000F3929"/>
    <w:rsid w:val="000F3D11"/>
    <w:rsid w:val="000F5832"/>
    <w:rsid w:val="000F626A"/>
    <w:rsid w:val="000F6854"/>
    <w:rsid w:val="000F6C40"/>
    <w:rsid w:val="000F7AB2"/>
    <w:rsid w:val="00100094"/>
    <w:rsid w:val="00100BCD"/>
    <w:rsid w:val="001019BA"/>
    <w:rsid w:val="00101A3D"/>
    <w:rsid w:val="00101A91"/>
    <w:rsid w:val="00101E73"/>
    <w:rsid w:val="00102E1E"/>
    <w:rsid w:val="0010327B"/>
    <w:rsid w:val="00104315"/>
    <w:rsid w:val="00104A07"/>
    <w:rsid w:val="00105493"/>
    <w:rsid w:val="00106752"/>
    <w:rsid w:val="00107A1C"/>
    <w:rsid w:val="00107E59"/>
    <w:rsid w:val="001104B9"/>
    <w:rsid w:val="001105C9"/>
    <w:rsid w:val="00110970"/>
    <w:rsid w:val="0011247B"/>
    <w:rsid w:val="00113B3D"/>
    <w:rsid w:val="00114EF3"/>
    <w:rsid w:val="00115D84"/>
    <w:rsid w:val="00115DD8"/>
    <w:rsid w:val="00116A85"/>
    <w:rsid w:val="00116D59"/>
    <w:rsid w:val="0011727D"/>
    <w:rsid w:val="00117C9C"/>
    <w:rsid w:val="0012055B"/>
    <w:rsid w:val="00120FF1"/>
    <w:rsid w:val="00121CB4"/>
    <w:rsid w:val="00123C97"/>
    <w:rsid w:val="00123C9C"/>
    <w:rsid w:val="001243BB"/>
    <w:rsid w:val="00124AAA"/>
    <w:rsid w:val="00125581"/>
    <w:rsid w:val="0012584B"/>
    <w:rsid w:val="00126933"/>
    <w:rsid w:val="00126FCD"/>
    <w:rsid w:val="0013054D"/>
    <w:rsid w:val="0013205D"/>
    <w:rsid w:val="00132193"/>
    <w:rsid w:val="00132EBB"/>
    <w:rsid w:val="00134C2F"/>
    <w:rsid w:val="00134D28"/>
    <w:rsid w:val="00135D4D"/>
    <w:rsid w:val="00135DA4"/>
    <w:rsid w:val="00135DE0"/>
    <w:rsid w:val="00136D25"/>
    <w:rsid w:val="00137EE8"/>
    <w:rsid w:val="001415ED"/>
    <w:rsid w:val="001419BC"/>
    <w:rsid w:val="00142C22"/>
    <w:rsid w:val="001438EC"/>
    <w:rsid w:val="00143DC4"/>
    <w:rsid w:val="001455EB"/>
    <w:rsid w:val="00145C7A"/>
    <w:rsid w:val="001463CC"/>
    <w:rsid w:val="00147268"/>
    <w:rsid w:val="001476DC"/>
    <w:rsid w:val="00147E38"/>
    <w:rsid w:val="00151976"/>
    <w:rsid w:val="00152399"/>
    <w:rsid w:val="0015299C"/>
    <w:rsid w:val="0015323E"/>
    <w:rsid w:val="001538BD"/>
    <w:rsid w:val="0015419A"/>
    <w:rsid w:val="00154C3A"/>
    <w:rsid w:val="00155367"/>
    <w:rsid w:val="001553A6"/>
    <w:rsid w:val="00155BD0"/>
    <w:rsid w:val="00155F47"/>
    <w:rsid w:val="00156B29"/>
    <w:rsid w:val="00156E8B"/>
    <w:rsid w:val="0015765D"/>
    <w:rsid w:val="0015793E"/>
    <w:rsid w:val="00157B01"/>
    <w:rsid w:val="0016006A"/>
    <w:rsid w:val="00160810"/>
    <w:rsid w:val="00160F16"/>
    <w:rsid w:val="00162B27"/>
    <w:rsid w:val="00163D85"/>
    <w:rsid w:val="001648E1"/>
    <w:rsid w:val="00164935"/>
    <w:rsid w:val="001650E6"/>
    <w:rsid w:val="001651CD"/>
    <w:rsid w:val="001654F9"/>
    <w:rsid w:val="0017120A"/>
    <w:rsid w:val="00171B38"/>
    <w:rsid w:val="0017210D"/>
    <w:rsid w:val="0017228B"/>
    <w:rsid w:val="0017268A"/>
    <w:rsid w:val="001742B1"/>
    <w:rsid w:val="00174779"/>
    <w:rsid w:val="0017551D"/>
    <w:rsid w:val="00176B4E"/>
    <w:rsid w:val="001774F2"/>
    <w:rsid w:val="00177ED4"/>
    <w:rsid w:val="00181D0A"/>
    <w:rsid w:val="00182845"/>
    <w:rsid w:val="0018287B"/>
    <w:rsid w:val="00182E6F"/>
    <w:rsid w:val="001830A0"/>
    <w:rsid w:val="0018313B"/>
    <w:rsid w:val="00183D47"/>
    <w:rsid w:val="00184588"/>
    <w:rsid w:val="001850D7"/>
    <w:rsid w:val="0018582A"/>
    <w:rsid w:val="001861EF"/>
    <w:rsid w:val="00187163"/>
    <w:rsid w:val="00187D70"/>
    <w:rsid w:val="00191502"/>
    <w:rsid w:val="00191C79"/>
    <w:rsid w:val="00193380"/>
    <w:rsid w:val="00193444"/>
    <w:rsid w:val="001938F9"/>
    <w:rsid w:val="001948F3"/>
    <w:rsid w:val="00194D62"/>
    <w:rsid w:val="00195184"/>
    <w:rsid w:val="001952A9"/>
    <w:rsid w:val="001953E2"/>
    <w:rsid w:val="001971A8"/>
    <w:rsid w:val="001A0895"/>
    <w:rsid w:val="001A10CF"/>
    <w:rsid w:val="001A1498"/>
    <w:rsid w:val="001A1616"/>
    <w:rsid w:val="001A1CDC"/>
    <w:rsid w:val="001A1D3F"/>
    <w:rsid w:val="001A1DFA"/>
    <w:rsid w:val="001A2D40"/>
    <w:rsid w:val="001A3629"/>
    <w:rsid w:val="001A3AA3"/>
    <w:rsid w:val="001A3E5B"/>
    <w:rsid w:val="001A4A71"/>
    <w:rsid w:val="001A52DB"/>
    <w:rsid w:val="001A5A96"/>
    <w:rsid w:val="001A5B28"/>
    <w:rsid w:val="001A5EF5"/>
    <w:rsid w:val="001A5FF6"/>
    <w:rsid w:val="001A63BB"/>
    <w:rsid w:val="001A7A97"/>
    <w:rsid w:val="001A7B8A"/>
    <w:rsid w:val="001B064A"/>
    <w:rsid w:val="001B06E7"/>
    <w:rsid w:val="001B0AF9"/>
    <w:rsid w:val="001B1302"/>
    <w:rsid w:val="001B19E9"/>
    <w:rsid w:val="001B21D3"/>
    <w:rsid w:val="001B2AF9"/>
    <w:rsid w:val="001B2EEB"/>
    <w:rsid w:val="001B326A"/>
    <w:rsid w:val="001B419C"/>
    <w:rsid w:val="001B443F"/>
    <w:rsid w:val="001B4DB6"/>
    <w:rsid w:val="001B5815"/>
    <w:rsid w:val="001B5E70"/>
    <w:rsid w:val="001B7AFA"/>
    <w:rsid w:val="001C025D"/>
    <w:rsid w:val="001C04D7"/>
    <w:rsid w:val="001C1E7B"/>
    <w:rsid w:val="001C3B68"/>
    <w:rsid w:val="001C3C2E"/>
    <w:rsid w:val="001C4360"/>
    <w:rsid w:val="001C4CDF"/>
    <w:rsid w:val="001C541F"/>
    <w:rsid w:val="001C6C1B"/>
    <w:rsid w:val="001C7564"/>
    <w:rsid w:val="001D0152"/>
    <w:rsid w:val="001D04CB"/>
    <w:rsid w:val="001D14D9"/>
    <w:rsid w:val="001D1BBB"/>
    <w:rsid w:val="001D34F5"/>
    <w:rsid w:val="001D3CDF"/>
    <w:rsid w:val="001D40B9"/>
    <w:rsid w:val="001D4A2D"/>
    <w:rsid w:val="001D531B"/>
    <w:rsid w:val="001D5B14"/>
    <w:rsid w:val="001D6071"/>
    <w:rsid w:val="001D6826"/>
    <w:rsid w:val="001D696F"/>
    <w:rsid w:val="001D6E67"/>
    <w:rsid w:val="001D7062"/>
    <w:rsid w:val="001D77AC"/>
    <w:rsid w:val="001E032B"/>
    <w:rsid w:val="001E03BE"/>
    <w:rsid w:val="001E1E30"/>
    <w:rsid w:val="001E23E4"/>
    <w:rsid w:val="001E2661"/>
    <w:rsid w:val="001E2A52"/>
    <w:rsid w:val="001E2B5C"/>
    <w:rsid w:val="001E368F"/>
    <w:rsid w:val="001E3CAA"/>
    <w:rsid w:val="001E3CF9"/>
    <w:rsid w:val="001E3E43"/>
    <w:rsid w:val="001E51D1"/>
    <w:rsid w:val="001E6850"/>
    <w:rsid w:val="001F0163"/>
    <w:rsid w:val="001F0860"/>
    <w:rsid w:val="001F0A9D"/>
    <w:rsid w:val="001F1660"/>
    <w:rsid w:val="001F1675"/>
    <w:rsid w:val="001F2544"/>
    <w:rsid w:val="001F25E2"/>
    <w:rsid w:val="001F27A6"/>
    <w:rsid w:val="001F452A"/>
    <w:rsid w:val="001F4C7E"/>
    <w:rsid w:val="001F541E"/>
    <w:rsid w:val="001F596E"/>
    <w:rsid w:val="001F6F82"/>
    <w:rsid w:val="001F7066"/>
    <w:rsid w:val="00200171"/>
    <w:rsid w:val="00201434"/>
    <w:rsid w:val="00202559"/>
    <w:rsid w:val="00203C82"/>
    <w:rsid w:val="00205532"/>
    <w:rsid w:val="00205DED"/>
    <w:rsid w:val="00206498"/>
    <w:rsid w:val="0020669B"/>
    <w:rsid w:val="00206BAD"/>
    <w:rsid w:val="0020777F"/>
    <w:rsid w:val="00207804"/>
    <w:rsid w:val="00207B32"/>
    <w:rsid w:val="00207CEA"/>
    <w:rsid w:val="00207F70"/>
    <w:rsid w:val="002103D6"/>
    <w:rsid w:val="00210B5C"/>
    <w:rsid w:val="00211B13"/>
    <w:rsid w:val="00211F86"/>
    <w:rsid w:val="0021232E"/>
    <w:rsid w:val="00212CF6"/>
    <w:rsid w:val="00213320"/>
    <w:rsid w:val="002137A7"/>
    <w:rsid w:val="00215CE4"/>
    <w:rsid w:val="00216665"/>
    <w:rsid w:val="00216CDA"/>
    <w:rsid w:val="002200ED"/>
    <w:rsid w:val="0022090E"/>
    <w:rsid w:val="002209DB"/>
    <w:rsid w:val="00220AC5"/>
    <w:rsid w:val="00220D71"/>
    <w:rsid w:val="00223AD2"/>
    <w:rsid w:val="00223DE0"/>
    <w:rsid w:val="002240A7"/>
    <w:rsid w:val="00224719"/>
    <w:rsid w:val="002247D9"/>
    <w:rsid w:val="00225098"/>
    <w:rsid w:val="00226D56"/>
    <w:rsid w:val="0022763F"/>
    <w:rsid w:val="002278FD"/>
    <w:rsid w:val="00227F91"/>
    <w:rsid w:val="00230A0A"/>
    <w:rsid w:val="00230C6A"/>
    <w:rsid w:val="002313A9"/>
    <w:rsid w:val="002320E1"/>
    <w:rsid w:val="002325AA"/>
    <w:rsid w:val="00233374"/>
    <w:rsid w:val="00233596"/>
    <w:rsid w:val="002360F7"/>
    <w:rsid w:val="00236A05"/>
    <w:rsid w:val="00236FFF"/>
    <w:rsid w:val="00237185"/>
    <w:rsid w:val="002378F2"/>
    <w:rsid w:val="002404C9"/>
    <w:rsid w:val="00240959"/>
    <w:rsid w:val="00241A4A"/>
    <w:rsid w:val="00242904"/>
    <w:rsid w:val="00242D38"/>
    <w:rsid w:val="00242FC5"/>
    <w:rsid w:val="002431C0"/>
    <w:rsid w:val="00243624"/>
    <w:rsid w:val="002449CE"/>
    <w:rsid w:val="00244A03"/>
    <w:rsid w:val="00244D59"/>
    <w:rsid w:val="0024558F"/>
    <w:rsid w:val="00245852"/>
    <w:rsid w:val="00245F6B"/>
    <w:rsid w:val="00246028"/>
    <w:rsid w:val="00247A08"/>
    <w:rsid w:val="00250507"/>
    <w:rsid w:val="00250548"/>
    <w:rsid w:val="00250882"/>
    <w:rsid w:val="0025172E"/>
    <w:rsid w:val="00252E09"/>
    <w:rsid w:val="00255B56"/>
    <w:rsid w:val="00257AB7"/>
    <w:rsid w:val="002613B7"/>
    <w:rsid w:val="00261819"/>
    <w:rsid w:val="00261B02"/>
    <w:rsid w:val="00261B89"/>
    <w:rsid w:val="002626AC"/>
    <w:rsid w:val="0026399A"/>
    <w:rsid w:val="00263A9D"/>
    <w:rsid w:val="00263C28"/>
    <w:rsid w:val="00263FB6"/>
    <w:rsid w:val="002648B1"/>
    <w:rsid w:val="00264A5F"/>
    <w:rsid w:val="00264E46"/>
    <w:rsid w:val="002650D7"/>
    <w:rsid w:val="00265C7F"/>
    <w:rsid w:val="00266052"/>
    <w:rsid w:val="00266C3E"/>
    <w:rsid w:val="00267842"/>
    <w:rsid w:val="00267FD5"/>
    <w:rsid w:val="00270199"/>
    <w:rsid w:val="00270E64"/>
    <w:rsid w:val="0027220A"/>
    <w:rsid w:val="002729EB"/>
    <w:rsid w:val="0027337C"/>
    <w:rsid w:val="002735AE"/>
    <w:rsid w:val="002739AD"/>
    <w:rsid w:val="00273EB7"/>
    <w:rsid w:val="00273F49"/>
    <w:rsid w:val="00274399"/>
    <w:rsid w:val="00274881"/>
    <w:rsid w:val="002749A7"/>
    <w:rsid w:val="00274D56"/>
    <w:rsid w:val="00275539"/>
    <w:rsid w:val="0027620D"/>
    <w:rsid w:val="00276850"/>
    <w:rsid w:val="00277500"/>
    <w:rsid w:val="00277766"/>
    <w:rsid w:val="00277872"/>
    <w:rsid w:val="002821B5"/>
    <w:rsid w:val="002824AE"/>
    <w:rsid w:val="00282AC4"/>
    <w:rsid w:val="002830A1"/>
    <w:rsid w:val="002852FE"/>
    <w:rsid w:val="002856CF"/>
    <w:rsid w:val="002856E1"/>
    <w:rsid w:val="002858BB"/>
    <w:rsid w:val="002858BC"/>
    <w:rsid w:val="002867FC"/>
    <w:rsid w:val="00287A5E"/>
    <w:rsid w:val="002902DE"/>
    <w:rsid w:val="00290442"/>
    <w:rsid w:val="00291247"/>
    <w:rsid w:val="00291E17"/>
    <w:rsid w:val="0029268D"/>
    <w:rsid w:val="00292962"/>
    <w:rsid w:val="00292BF4"/>
    <w:rsid w:val="00293CD3"/>
    <w:rsid w:val="0029520F"/>
    <w:rsid w:val="00295325"/>
    <w:rsid w:val="00295749"/>
    <w:rsid w:val="00297531"/>
    <w:rsid w:val="00297F37"/>
    <w:rsid w:val="002A0775"/>
    <w:rsid w:val="002A1A7F"/>
    <w:rsid w:val="002A1BE4"/>
    <w:rsid w:val="002A210D"/>
    <w:rsid w:val="002A2237"/>
    <w:rsid w:val="002A5081"/>
    <w:rsid w:val="002A51F4"/>
    <w:rsid w:val="002A544A"/>
    <w:rsid w:val="002A54A5"/>
    <w:rsid w:val="002A5C83"/>
    <w:rsid w:val="002A5FDD"/>
    <w:rsid w:val="002A63CE"/>
    <w:rsid w:val="002A73CA"/>
    <w:rsid w:val="002A7B4E"/>
    <w:rsid w:val="002A7C1A"/>
    <w:rsid w:val="002B02CC"/>
    <w:rsid w:val="002B0E61"/>
    <w:rsid w:val="002B0F0F"/>
    <w:rsid w:val="002B2939"/>
    <w:rsid w:val="002B29AE"/>
    <w:rsid w:val="002B38D9"/>
    <w:rsid w:val="002B533A"/>
    <w:rsid w:val="002B6A1B"/>
    <w:rsid w:val="002B6EA0"/>
    <w:rsid w:val="002B7278"/>
    <w:rsid w:val="002B77EB"/>
    <w:rsid w:val="002C0190"/>
    <w:rsid w:val="002C0AC5"/>
    <w:rsid w:val="002C11C9"/>
    <w:rsid w:val="002C18F6"/>
    <w:rsid w:val="002C1E00"/>
    <w:rsid w:val="002C253D"/>
    <w:rsid w:val="002C2950"/>
    <w:rsid w:val="002C2A18"/>
    <w:rsid w:val="002C2B43"/>
    <w:rsid w:val="002C31E2"/>
    <w:rsid w:val="002C4240"/>
    <w:rsid w:val="002C4ACC"/>
    <w:rsid w:val="002C56DA"/>
    <w:rsid w:val="002C5FCD"/>
    <w:rsid w:val="002C6030"/>
    <w:rsid w:val="002C7963"/>
    <w:rsid w:val="002C7D13"/>
    <w:rsid w:val="002D05F0"/>
    <w:rsid w:val="002D0AFB"/>
    <w:rsid w:val="002D0C5F"/>
    <w:rsid w:val="002D0CE1"/>
    <w:rsid w:val="002D0EA2"/>
    <w:rsid w:val="002D10B7"/>
    <w:rsid w:val="002D1998"/>
    <w:rsid w:val="002D19BF"/>
    <w:rsid w:val="002D27B2"/>
    <w:rsid w:val="002D2ACC"/>
    <w:rsid w:val="002D3414"/>
    <w:rsid w:val="002D34CF"/>
    <w:rsid w:val="002D4D21"/>
    <w:rsid w:val="002D56B4"/>
    <w:rsid w:val="002D5943"/>
    <w:rsid w:val="002D71A0"/>
    <w:rsid w:val="002D721E"/>
    <w:rsid w:val="002D7F4A"/>
    <w:rsid w:val="002E0940"/>
    <w:rsid w:val="002E098A"/>
    <w:rsid w:val="002E0E7B"/>
    <w:rsid w:val="002E1293"/>
    <w:rsid w:val="002E13AA"/>
    <w:rsid w:val="002E1CBA"/>
    <w:rsid w:val="002E38EB"/>
    <w:rsid w:val="002E501F"/>
    <w:rsid w:val="002E774F"/>
    <w:rsid w:val="002E7A35"/>
    <w:rsid w:val="002F095B"/>
    <w:rsid w:val="002F13F2"/>
    <w:rsid w:val="002F2067"/>
    <w:rsid w:val="002F2ED7"/>
    <w:rsid w:val="002F344A"/>
    <w:rsid w:val="002F35D3"/>
    <w:rsid w:val="002F3ADB"/>
    <w:rsid w:val="002F5652"/>
    <w:rsid w:val="002F57B3"/>
    <w:rsid w:val="002F58FD"/>
    <w:rsid w:val="002F64F5"/>
    <w:rsid w:val="002F6634"/>
    <w:rsid w:val="002F6A2D"/>
    <w:rsid w:val="002F70DD"/>
    <w:rsid w:val="002F7472"/>
    <w:rsid w:val="002F7EDD"/>
    <w:rsid w:val="003005D1"/>
    <w:rsid w:val="00302A44"/>
    <w:rsid w:val="00303528"/>
    <w:rsid w:val="00303548"/>
    <w:rsid w:val="00303E49"/>
    <w:rsid w:val="0030420E"/>
    <w:rsid w:val="003046BD"/>
    <w:rsid w:val="0030506B"/>
    <w:rsid w:val="00305D51"/>
    <w:rsid w:val="003067D0"/>
    <w:rsid w:val="003068FC"/>
    <w:rsid w:val="00307365"/>
    <w:rsid w:val="0030741A"/>
    <w:rsid w:val="0031076B"/>
    <w:rsid w:val="00311343"/>
    <w:rsid w:val="003124E5"/>
    <w:rsid w:val="00312857"/>
    <w:rsid w:val="0031301E"/>
    <w:rsid w:val="00314376"/>
    <w:rsid w:val="00315670"/>
    <w:rsid w:val="00315BAB"/>
    <w:rsid w:val="00317035"/>
    <w:rsid w:val="003170FB"/>
    <w:rsid w:val="00320416"/>
    <w:rsid w:val="003207F6"/>
    <w:rsid w:val="0032132F"/>
    <w:rsid w:val="0032185C"/>
    <w:rsid w:val="00322BF0"/>
    <w:rsid w:val="00323278"/>
    <w:rsid w:val="003233AD"/>
    <w:rsid w:val="0032373F"/>
    <w:rsid w:val="003251A3"/>
    <w:rsid w:val="00325224"/>
    <w:rsid w:val="003274EE"/>
    <w:rsid w:val="003302CF"/>
    <w:rsid w:val="0033054D"/>
    <w:rsid w:val="00330B7C"/>
    <w:rsid w:val="0033146F"/>
    <w:rsid w:val="0033197C"/>
    <w:rsid w:val="003345E2"/>
    <w:rsid w:val="00334AED"/>
    <w:rsid w:val="00334D8A"/>
    <w:rsid w:val="00334E76"/>
    <w:rsid w:val="00334FAC"/>
    <w:rsid w:val="00335A2E"/>
    <w:rsid w:val="00335DD0"/>
    <w:rsid w:val="00336E21"/>
    <w:rsid w:val="00336F7A"/>
    <w:rsid w:val="00337168"/>
    <w:rsid w:val="0034006D"/>
    <w:rsid w:val="00340BE4"/>
    <w:rsid w:val="00341A25"/>
    <w:rsid w:val="00342A4E"/>
    <w:rsid w:val="0034397F"/>
    <w:rsid w:val="003439DA"/>
    <w:rsid w:val="00343BDE"/>
    <w:rsid w:val="00344EE5"/>
    <w:rsid w:val="00346688"/>
    <w:rsid w:val="00346B20"/>
    <w:rsid w:val="003473F2"/>
    <w:rsid w:val="0034755D"/>
    <w:rsid w:val="00347828"/>
    <w:rsid w:val="00347BCB"/>
    <w:rsid w:val="00347C35"/>
    <w:rsid w:val="00350403"/>
    <w:rsid w:val="00352593"/>
    <w:rsid w:val="00353FF4"/>
    <w:rsid w:val="003547E5"/>
    <w:rsid w:val="00355722"/>
    <w:rsid w:val="00356F42"/>
    <w:rsid w:val="00357700"/>
    <w:rsid w:val="00357B59"/>
    <w:rsid w:val="00357D2E"/>
    <w:rsid w:val="0036042F"/>
    <w:rsid w:val="00360C9D"/>
    <w:rsid w:val="00361A38"/>
    <w:rsid w:val="003628A1"/>
    <w:rsid w:val="0036318A"/>
    <w:rsid w:val="00363434"/>
    <w:rsid w:val="00364113"/>
    <w:rsid w:val="003641E1"/>
    <w:rsid w:val="003642A3"/>
    <w:rsid w:val="0036464C"/>
    <w:rsid w:val="00364759"/>
    <w:rsid w:val="00365625"/>
    <w:rsid w:val="003677BE"/>
    <w:rsid w:val="00367D7B"/>
    <w:rsid w:val="00370251"/>
    <w:rsid w:val="00370560"/>
    <w:rsid w:val="00370868"/>
    <w:rsid w:val="00370882"/>
    <w:rsid w:val="00371DA8"/>
    <w:rsid w:val="00372441"/>
    <w:rsid w:val="0037306B"/>
    <w:rsid w:val="00373907"/>
    <w:rsid w:val="00376335"/>
    <w:rsid w:val="00377645"/>
    <w:rsid w:val="003803E6"/>
    <w:rsid w:val="00380934"/>
    <w:rsid w:val="00380EEE"/>
    <w:rsid w:val="00380FE3"/>
    <w:rsid w:val="003813F6"/>
    <w:rsid w:val="00381C55"/>
    <w:rsid w:val="0038330B"/>
    <w:rsid w:val="00385A1B"/>
    <w:rsid w:val="003865E4"/>
    <w:rsid w:val="0038700B"/>
    <w:rsid w:val="00387C79"/>
    <w:rsid w:val="00390351"/>
    <w:rsid w:val="00390599"/>
    <w:rsid w:val="00390803"/>
    <w:rsid w:val="0039095F"/>
    <w:rsid w:val="00390AED"/>
    <w:rsid w:val="00390C4A"/>
    <w:rsid w:val="00391148"/>
    <w:rsid w:val="0039128D"/>
    <w:rsid w:val="003917B5"/>
    <w:rsid w:val="00391AD3"/>
    <w:rsid w:val="00391C7C"/>
    <w:rsid w:val="00391E27"/>
    <w:rsid w:val="00392291"/>
    <w:rsid w:val="003933CF"/>
    <w:rsid w:val="00394DF1"/>
    <w:rsid w:val="003963AC"/>
    <w:rsid w:val="00396538"/>
    <w:rsid w:val="003967A2"/>
    <w:rsid w:val="003968E0"/>
    <w:rsid w:val="003A0763"/>
    <w:rsid w:val="003A11DB"/>
    <w:rsid w:val="003A146E"/>
    <w:rsid w:val="003A1FAB"/>
    <w:rsid w:val="003A2370"/>
    <w:rsid w:val="003A3615"/>
    <w:rsid w:val="003A3D3F"/>
    <w:rsid w:val="003A4236"/>
    <w:rsid w:val="003A4912"/>
    <w:rsid w:val="003A4E2B"/>
    <w:rsid w:val="003A4EC5"/>
    <w:rsid w:val="003A52AB"/>
    <w:rsid w:val="003A5496"/>
    <w:rsid w:val="003A5582"/>
    <w:rsid w:val="003A5779"/>
    <w:rsid w:val="003A5BDA"/>
    <w:rsid w:val="003A5BE2"/>
    <w:rsid w:val="003A6266"/>
    <w:rsid w:val="003A695B"/>
    <w:rsid w:val="003A7ABD"/>
    <w:rsid w:val="003A7BC6"/>
    <w:rsid w:val="003B2163"/>
    <w:rsid w:val="003B2C00"/>
    <w:rsid w:val="003B2FAB"/>
    <w:rsid w:val="003B60E0"/>
    <w:rsid w:val="003B7637"/>
    <w:rsid w:val="003C0306"/>
    <w:rsid w:val="003C076B"/>
    <w:rsid w:val="003C0B03"/>
    <w:rsid w:val="003C0DCD"/>
    <w:rsid w:val="003C100E"/>
    <w:rsid w:val="003C1036"/>
    <w:rsid w:val="003C22E6"/>
    <w:rsid w:val="003C2DD9"/>
    <w:rsid w:val="003C446A"/>
    <w:rsid w:val="003C455C"/>
    <w:rsid w:val="003C478C"/>
    <w:rsid w:val="003C58AE"/>
    <w:rsid w:val="003C5BF5"/>
    <w:rsid w:val="003C5C6F"/>
    <w:rsid w:val="003C5E4A"/>
    <w:rsid w:val="003C6F57"/>
    <w:rsid w:val="003C7C7F"/>
    <w:rsid w:val="003D019B"/>
    <w:rsid w:val="003D0985"/>
    <w:rsid w:val="003D1DF2"/>
    <w:rsid w:val="003D20A0"/>
    <w:rsid w:val="003D2543"/>
    <w:rsid w:val="003D3044"/>
    <w:rsid w:val="003D367B"/>
    <w:rsid w:val="003D389D"/>
    <w:rsid w:val="003D3CFA"/>
    <w:rsid w:val="003D3DB9"/>
    <w:rsid w:val="003D3DD7"/>
    <w:rsid w:val="003D546D"/>
    <w:rsid w:val="003D5C6B"/>
    <w:rsid w:val="003D61C4"/>
    <w:rsid w:val="003D61F2"/>
    <w:rsid w:val="003D66DF"/>
    <w:rsid w:val="003D66FA"/>
    <w:rsid w:val="003D684A"/>
    <w:rsid w:val="003D6AC1"/>
    <w:rsid w:val="003D7C64"/>
    <w:rsid w:val="003D7CE4"/>
    <w:rsid w:val="003E0255"/>
    <w:rsid w:val="003E1197"/>
    <w:rsid w:val="003E11AC"/>
    <w:rsid w:val="003E24EA"/>
    <w:rsid w:val="003E3482"/>
    <w:rsid w:val="003E3A6A"/>
    <w:rsid w:val="003E4482"/>
    <w:rsid w:val="003E4599"/>
    <w:rsid w:val="003E46D1"/>
    <w:rsid w:val="003E55C3"/>
    <w:rsid w:val="003E56B3"/>
    <w:rsid w:val="003E64B3"/>
    <w:rsid w:val="003E6EF4"/>
    <w:rsid w:val="003E7C43"/>
    <w:rsid w:val="003F0428"/>
    <w:rsid w:val="003F0A86"/>
    <w:rsid w:val="003F1DF6"/>
    <w:rsid w:val="003F24D4"/>
    <w:rsid w:val="003F2E47"/>
    <w:rsid w:val="003F31E6"/>
    <w:rsid w:val="003F4B86"/>
    <w:rsid w:val="003F4DB5"/>
    <w:rsid w:val="003F4DC0"/>
    <w:rsid w:val="003F67F7"/>
    <w:rsid w:val="003F6C7F"/>
    <w:rsid w:val="003F6F6E"/>
    <w:rsid w:val="003F7BB4"/>
    <w:rsid w:val="003F7DA2"/>
    <w:rsid w:val="00400309"/>
    <w:rsid w:val="0040098C"/>
    <w:rsid w:val="00400AC2"/>
    <w:rsid w:val="0040123C"/>
    <w:rsid w:val="0040394F"/>
    <w:rsid w:val="0040398D"/>
    <w:rsid w:val="00403FB7"/>
    <w:rsid w:val="00405E3D"/>
    <w:rsid w:val="00407BFA"/>
    <w:rsid w:val="0041074F"/>
    <w:rsid w:val="00410C27"/>
    <w:rsid w:val="004112FD"/>
    <w:rsid w:val="004115A9"/>
    <w:rsid w:val="00411D70"/>
    <w:rsid w:val="00411DAE"/>
    <w:rsid w:val="004124DE"/>
    <w:rsid w:val="004130EA"/>
    <w:rsid w:val="00413500"/>
    <w:rsid w:val="00413EA7"/>
    <w:rsid w:val="00414AE6"/>
    <w:rsid w:val="00414BB6"/>
    <w:rsid w:val="00414BED"/>
    <w:rsid w:val="00416C9D"/>
    <w:rsid w:val="004172F3"/>
    <w:rsid w:val="0041760C"/>
    <w:rsid w:val="004207F8"/>
    <w:rsid w:val="004234FD"/>
    <w:rsid w:val="00423E5E"/>
    <w:rsid w:val="00424984"/>
    <w:rsid w:val="00425148"/>
    <w:rsid w:val="004255F9"/>
    <w:rsid w:val="00430B85"/>
    <w:rsid w:val="00430CB8"/>
    <w:rsid w:val="00431A4B"/>
    <w:rsid w:val="00431C11"/>
    <w:rsid w:val="00431DE1"/>
    <w:rsid w:val="0043211F"/>
    <w:rsid w:val="00432F99"/>
    <w:rsid w:val="004330F2"/>
    <w:rsid w:val="00434FA4"/>
    <w:rsid w:val="004353ED"/>
    <w:rsid w:val="00436884"/>
    <w:rsid w:val="00436DF2"/>
    <w:rsid w:val="00436FA9"/>
    <w:rsid w:val="004374FF"/>
    <w:rsid w:val="00437605"/>
    <w:rsid w:val="004376D3"/>
    <w:rsid w:val="0043786B"/>
    <w:rsid w:val="00440875"/>
    <w:rsid w:val="00440A0F"/>
    <w:rsid w:val="00440F14"/>
    <w:rsid w:val="004420CB"/>
    <w:rsid w:val="00442644"/>
    <w:rsid w:val="0044314B"/>
    <w:rsid w:val="00444A2B"/>
    <w:rsid w:val="00445409"/>
    <w:rsid w:val="00446424"/>
    <w:rsid w:val="0044654C"/>
    <w:rsid w:val="004467AD"/>
    <w:rsid w:val="00446950"/>
    <w:rsid w:val="004469AF"/>
    <w:rsid w:val="00446C90"/>
    <w:rsid w:val="00446D51"/>
    <w:rsid w:val="00446F72"/>
    <w:rsid w:val="004470F5"/>
    <w:rsid w:val="0044723C"/>
    <w:rsid w:val="00447596"/>
    <w:rsid w:val="00450422"/>
    <w:rsid w:val="0045234C"/>
    <w:rsid w:val="00452CCC"/>
    <w:rsid w:val="00452D2F"/>
    <w:rsid w:val="00453257"/>
    <w:rsid w:val="0045378A"/>
    <w:rsid w:val="00453A76"/>
    <w:rsid w:val="004543F2"/>
    <w:rsid w:val="0045452A"/>
    <w:rsid w:val="00454E13"/>
    <w:rsid w:val="00455503"/>
    <w:rsid w:val="00455AE8"/>
    <w:rsid w:val="0045674A"/>
    <w:rsid w:val="00456FBB"/>
    <w:rsid w:val="004575E9"/>
    <w:rsid w:val="0046140B"/>
    <w:rsid w:val="00461654"/>
    <w:rsid w:val="00461FAC"/>
    <w:rsid w:val="00462450"/>
    <w:rsid w:val="00463A9A"/>
    <w:rsid w:val="00463C2E"/>
    <w:rsid w:val="00463EE0"/>
    <w:rsid w:val="00465585"/>
    <w:rsid w:val="00465891"/>
    <w:rsid w:val="004662CB"/>
    <w:rsid w:val="00466784"/>
    <w:rsid w:val="00466CAA"/>
    <w:rsid w:val="00467348"/>
    <w:rsid w:val="00467872"/>
    <w:rsid w:val="00467DAF"/>
    <w:rsid w:val="0047081D"/>
    <w:rsid w:val="00471850"/>
    <w:rsid w:val="0047243A"/>
    <w:rsid w:val="00472AD3"/>
    <w:rsid w:val="004743A1"/>
    <w:rsid w:val="00474593"/>
    <w:rsid w:val="0047515F"/>
    <w:rsid w:val="00475245"/>
    <w:rsid w:val="00475D4C"/>
    <w:rsid w:val="004763D6"/>
    <w:rsid w:val="00476CAB"/>
    <w:rsid w:val="00477A3B"/>
    <w:rsid w:val="00477BFA"/>
    <w:rsid w:val="00477C1A"/>
    <w:rsid w:val="00477E71"/>
    <w:rsid w:val="00481304"/>
    <w:rsid w:val="004820C7"/>
    <w:rsid w:val="0048303E"/>
    <w:rsid w:val="00483A5D"/>
    <w:rsid w:val="0048418B"/>
    <w:rsid w:val="0048529C"/>
    <w:rsid w:val="00485A11"/>
    <w:rsid w:val="00485D69"/>
    <w:rsid w:val="00485F4F"/>
    <w:rsid w:val="0048645E"/>
    <w:rsid w:val="00487197"/>
    <w:rsid w:val="004871EA"/>
    <w:rsid w:val="00487FA9"/>
    <w:rsid w:val="004902BF"/>
    <w:rsid w:val="004913C9"/>
    <w:rsid w:val="00494E4D"/>
    <w:rsid w:val="00494F01"/>
    <w:rsid w:val="004953E8"/>
    <w:rsid w:val="00496E8D"/>
    <w:rsid w:val="004972A9"/>
    <w:rsid w:val="00497C7D"/>
    <w:rsid w:val="004A0008"/>
    <w:rsid w:val="004A02D4"/>
    <w:rsid w:val="004A0A4D"/>
    <w:rsid w:val="004A11DA"/>
    <w:rsid w:val="004A23F0"/>
    <w:rsid w:val="004A2988"/>
    <w:rsid w:val="004A2A6F"/>
    <w:rsid w:val="004A3185"/>
    <w:rsid w:val="004A4135"/>
    <w:rsid w:val="004A4750"/>
    <w:rsid w:val="004A4A03"/>
    <w:rsid w:val="004A4DF8"/>
    <w:rsid w:val="004A5782"/>
    <w:rsid w:val="004A60A8"/>
    <w:rsid w:val="004B056B"/>
    <w:rsid w:val="004B1F9E"/>
    <w:rsid w:val="004B2503"/>
    <w:rsid w:val="004B25C9"/>
    <w:rsid w:val="004B341D"/>
    <w:rsid w:val="004C06EC"/>
    <w:rsid w:val="004C0EE2"/>
    <w:rsid w:val="004C1836"/>
    <w:rsid w:val="004C1A63"/>
    <w:rsid w:val="004C1E51"/>
    <w:rsid w:val="004C29B6"/>
    <w:rsid w:val="004C2D8E"/>
    <w:rsid w:val="004C462F"/>
    <w:rsid w:val="004C4E42"/>
    <w:rsid w:val="004C631B"/>
    <w:rsid w:val="004C6FCF"/>
    <w:rsid w:val="004C725E"/>
    <w:rsid w:val="004C7489"/>
    <w:rsid w:val="004D0673"/>
    <w:rsid w:val="004D0A4F"/>
    <w:rsid w:val="004D22D9"/>
    <w:rsid w:val="004D2C45"/>
    <w:rsid w:val="004D2F1A"/>
    <w:rsid w:val="004D4FA0"/>
    <w:rsid w:val="004D4FB0"/>
    <w:rsid w:val="004D5A3C"/>
    <w:rsid w:val="004D5FC0"/>
    <w:rsid w:val="004D630B"/>
    <w:rsid w:val="004D64D7"/>
    <w:rsid w:val="004D69AA"/>
    <w:rsid w:val="004D7CEA"/>
    <w:rsid w:val="004E0001"/>
    <w:rsid w:val="004E09D9"/>
    <w:rsid w:val="004E0E2E"/>
    <w:rsid w:val="004E0E4B"/>
    <w:rsid w:val="004E1158"/>
    <w:rsid w:val="004E1C6A"/>
    <w:rsid w:val="004E2143"/>
    <w:rsid w:val="004E2626"/>
    <w:rsid w:val="004E4290"/>
    <w:rsid w:val="004E48AB"/>
    <w:rsid w:val="004E4E45"/>
    <w:rsid w:val="004E6300"/>
    <w:rsid w:val="004E67E4"/>
    <w:rsid w:val="004E6A96"/>
    <w:rsid w:val="004E6CF8"/>
    <w:rsid w:val="004E7013"/>
    <w:rsid w:val="004E7F13"/>
    <w:rsid w:val="004F0178"/>
    <w:rsid w:val="004F0C3C"/>
    <w:rsid w:val="004F0F0D"/>
    <w:rsid w:val="004F1519"/>
    <w:rsid w:val="004F2B2B"/>
    <w:rsid w:val="004F343C"/>
    <w:rsid w:val="004F3E4D"/>
    <w:rsid w:val="004F49AD"/>
    <w:rsid w:val="004F5523"/>
    <w:rsid w:val="004F5A51"/>
    <w:rsid w:val="004F5B5E"/>
    <w:rsid w:val="004F65EE"/>
    <w:rsid w:val="004F6FBC"/>
    <w:rsid w:val="004F73F0"/>
    <w:rsid w:val="00500D5C"/>
    <w:rsid w:val="00501AFE"/>
    <w:rsid w:val="0050208D"/>
    <w:rsid w:val="005028F7"/>
    <w:rsid w:val="00503A88"/>
    <w:rsid w:val="00503DD5"/>
    <w:rsid w:val="005051D9"/>
    <w:rsid w:val="0050590E"/>
    <w:rsid w:val="00505AEB"/>
    <w:rsid w:val="005061A2"/>
    <w:rsid w:val="00507120"/>
    <w:rsid w:val="00511092"/>
    <w:rsid w:val="005111CE"/>
    <w:rsid w:val="005115E3"/>
    <w:rsid w:val="00511BB8"/>
    <w:rsid w:val="00512085"/>
    <w:rsid w:val="0051270F"/>
    <w:rsid w:val="005131DD"/>
    <w:rsid w:val="005138C9"/>
    <w:rsid w:val="00513998"/>
    <w:rsid w:val="0051439D"/>
    <w:rsid w:val="0051488F"/>
    <w:rsid w:val="005149EF"/>
    <w:rsid w:val="00514A19"/>
    <w:rsid w:val="005159F1"/>
    <w:rsid w:val="00515D3C"/>
    <w:rsid w:val="005165FC"/>
    <w:rsid w:val="005171CB"/>
    <w:rsid w:val="00517818"/>
    <w:rsid w:val="0051787E"/>
    <w:rsid w:val="0051791E"/>
    <w:rsid w:val="00517D14"/>
    <w:rsid w:val="005209CA"/>
    <w:rsid w:val="00520BDB"/>
    <w:rsid w:val="00521DFA"/>
    <w:rsid w:val="005223C1"/>
    <w:rsid w:val="0052348D"/>
    <w:rsid w:val="00524162"/>
    <w:rsid w:val="005255F9"/>
    <w:rsid w:val="00530277"/>
    <w:rsid w:val="005302C9"/>
    <w:rsid w:val="00530445"/>
    <w:rsid w:val="00530615"/>
    <w:rsid w:val="00530ADF"/>
    <w:rsid w:val="005311D8"/>
    <w:rsid w:val="005312C9"/>
    <w:rsid w:val="00531382"/>
    <w:rsid w:val="0053201A"/>
    <w:rsid w:val="005322E8"/>
    <w:rsid w:val="00532646"/>
    <w:rsid w:val="00532F87"/>
    <w:rsid w:val="0053352D"/>
    <w:rsid w:val="00533C67"/>
    <w:rsid w:val="00534C10"/>
    <w:rsid w:val="00535011"/>
    <w:rsid w:val="00535353"/>
    <w:rsid w:val="00535535"/>
    <w:rsid w:val="00536C35"/>
    <w:rsid w:val="00536CB7"/>
    <w:rsid w:val="0053741A"/>
    <w:rsid w:val="00537C1D"/>
    <w:rsid w:val="0054168E"/>
    <w:rsid w:val="00541FCD"/>
    <w:rsid w:val="00542581"/>
    <w:rsid w:val="00543CE7"/>
    <w:rsid w:val="00544FE4"/>
    <w:rsid w:val="00545851"/>
    <w:rsid w:val="005460BF"/>
    <w:rsid w:val="00546B63"/>
    <w:rsid w:val="005471E6"/>
    <w:rsid w:val="0054781A"/>
    <w:rsid w:val="005500E7"/>
    <w:rsid w:val="00550A92"/>
    <w:rsid w:val="00551A8D"/>
    <w:rsid w:val="00551B02"/>
    <w:rsid w:val="00551B13"/>
    <w:rsid w:val="00551BBC"/>
    <w:rsid w:val="005528BD"/>
    <w:rsid w:val="00552CC8"/>
    <w:rsid w:val="00553318"/>
    <w:rsid w:val="00553617"/>
    <w:rsid w:val="0055387A"/>
    <w:rsid w:val="00554FF9"/>
    <w:rsid w:val="00555DDF"/>
    <w:rsid w:val="00556009"/>
    <w:rsid w:val="005561B5"/>
    <w:rsid w:val="005569BC"/>
    <w:rsid w:val="005569CC"/>
    <w:rsid w:val="005575C1"/>
    <w:rsid w:val="00557886"/>
    <w:rsid w:val="00557B0F"/>
    <w:rsid w:val="005614EC"/>
    <w:rsid w:val="00561C05"/>
    <w:rsid w:val="00561FAE"/>
    <w:rsid w:val="0056252D"/>
    <w:rsid w:val="00562D5A"/>
    <w:rsid w:val="00562DAA"/>
    <w:rsid w:val="00563BA2"/>
    <w:rsid w:val="00563FC8"/>
    <w:rsid w:val="00564D73"/>
    <w:rsid w:val="005654EB"/>
    <w:rsid w:val="005667D8"/>
    <w:rsid w:val="00567A48"/>
    <w:rsid w:val="00571536"/>
    <w:rsid w:val="0057189E"/>
    <w:rsid w:val="005744D3"/>
    <w:rsid w:val="00574CDD"/>
    <w:rsid w:val="00575269"/>
    <w:rsid w:val="00575CE2"/>
    <w:rsid w:val="00575DC3"/>
    <w:rsid w:val="00577780"/>
    <w:rsid w:val="00580774"/>
    <w:rsid w:val="005816FA"/>
    <w:rsid w:val="00582D18"/>
    <w:rsid w:val="00582D2F"/>
    <w:rsid w:val="00583521"/>
    <w:rsid w:val="00583757"/>
    <w:rsid w:val="005843D1"/>
    <w:rsid w:val="0058441C"/>
    <w:rsid w:val="005847B7"/>
    <w:rsid w:val="00586CF9"/>
    <w:rsid w:val="00587653"/>
    <w:rsid w:val="00587FAB"/>
    <w:rsid w:val="0059119C"/>
    <w:rsid w:val="00591890"/>
    <w:rsid w:val="005943D7"/>
    <w:rsid w:val="00594A56"/>
    <w:rsid w:val="00594F46"/>
    <w:rsid w:val="00595018"/>
    <w:rsid w:val="00595EF6"/>
    <w:rsid w:val="005967E4"/>
    <w:rsid w:val="00596F2F"/>
    <w:rsid w:val="005A1231"/>
    <w:rsid w:val="005A23E0"/>
    <w:rsid w:val="005A24F4"/>
    <w:rsid w:val="005A3ABA"/>
    <w:rsid w:val="005A4275"/>
    <w:rsid w:val="005A4D6F"/>
    <w:rsid w:val="005A5263"/>
    <w:rsid w:val="005A5345"/>
    <w:rsid w:val="005A6349"/>
    <w:rsid w:val="005A6F09"/>
    <w:rsid w:val="005B0779"/>
    <w:rsid w:val="005B0BAE"/>
    <w:rsid w:val="005B14B9"/>
    <w:rsid w:val="005B29FE"/>
    <w:rsid w:val="005B3A56"/>
    <w:rsid w:val="005B4011"/>
    <w:rsid w:val="005B45E3"/>
    <w:rsid w:val="005B4E75"/>
    <w:rsid w:val="005B5E4E"/>
    <w:rsid w:val="005B724F"/>
    <w:rsid w:val="005B7C13"/>
    <w:rsid w:val="005C05E8"/>
    <w:rsid w:val="005C1440"/>
    <w:rsid w:val="005C188A"/>
    <w:rsid w:val="005C2662"/>
    <w:rsid w:val="005C2916"/>
    <w:rsid w:val="005C2A02"/>
    <w:rsid w:val="005C4A9F"/>
    <w:rsid w:val="005C4DFF"/>
    <w:rsid w:val="005C53FF"/>
    <w:rsid w:val="005C5900"/>
    <w:rsid w:val="005C7228"/>
    <w:rsid w:val="005C7957"/>
    <w:rsid w:val="005D0100"/>
    <w:rsid w:val="005D03F7"/>
    <w:rsid w:val="005D113A"/>
    <w:rsid w:val="005D32A6"/>
    <w:rsid w:val="005D37B5"/>
    <w:rsid w:val="005D3864"/>
    <w:rsid w:val="005D5034"/>
    <w:rsid w:val="005D6118"/>
    <w:rsid w:val="005D69AC"/>
    <w:rsid w:val="005D6A7E"/>
    <w:rsid w:val="005D77AB"/>
    <w:rsid w:val="005D7A28"/>
    <w:rsid w:val="005E0C9B"/>
    <w:rsid w:val="005E13F5"/>
    <w:rsid w:val="005E33F8"/>
    <w:rsid w:val="005E3D7C"/>
    <w:rsid w:val="005E4FB5"/>
    <w:rsid w:val="005E5926"/>
    <w:rsid w:val="005E5BFB"/>
    <w:rsid w:val="005E6567"/>
    <w:rsid w:val="005E7151"/>
    <w:rsid w:val="005E76B4"/>
    <w:rsid w:val="005F0D2B"/>
    <w:rsid w:val="005F0E31"/>
    <w:rsid w:val="005F1737"/>
    <w:rsid w:val="005F1FD6"/>
    <w:rsid w:val="005F3266"/>
    <w:rsid w:val="005F3A25"/>
    <w:rsid w:val="005F462F"/>
    <w:rsid w:val="005F486F"/>
    <w:rsid w:val="005F5655"/>
    <w:rsid w:val="005F5E4D"/>
    <w:rsid w:val="005F5F38"/>
    <w:rsid w:val="005F75CA"/>
    <w:rsid w:val="00600939"/>
    <w:rsid w:val="00600A0A"/>
    <w:rsid w:val="00600AB1"/>
    <w:rsid w:val="00600E64"/>
    <w:rsid w:val="006015EA"/>
    <w:rsid w:val="00601738"/>
    <w:rsid w:val="006017F0"/>
    <w:rsid w:val="00602722"/>
    <w:rsid w:val="00602E1A"/>
    <w:rsid w:val="00603285"/>
    <w:rsid w:val="00603DE0"/>
    <w:rsid w:val="006043F2"/>
    <w:rsid w:val="00604553"/>
    <w:rsid w:val="00604F39"/>
    <w:rsid w:val="00605233"/>
    <w:rsid w:val="006058AB"/>
    <w:rsid w:val="00607BC6"/>
    <w:rsid w:val="00611881"/>
    <w:rsid w:val="006121E7"/>
    <w:rsid w:val="006121EB"/>
    <w:rsid w:val="00613ADF"/>
    <w:rsid w:val="00615C4D"/>
    <w:rsid w:val="00615C53"/>
    <w:rsid w:val="006162C3"/>
    <w:rsid w:val="00616477"/>
    <w:rsid w:val="006178BA"/>
    <w:rsid w:val="006200AA"/>
    <w:rsid w:val="00621126"/>
    <w:rsid w:val="00621934"/>
    <w:rsid w:val="00621B62"/>
    <w:rsid w:val="00621C6C"/>
    <w:rsid w:val="00621D15"/>
    <w:rsid w:val="00622689"/>
    <w:rsid w:val="00622BF7"/>
    <w:rsid w:val="006235D8"/>
    <w:rsid w:val="00623BBC"/>
    <w:rsid w:val="00623EE0"/>
    <w:rsid w:val="00626132"/>
    <w:rsid w:val="00626475"/>
    <w:rsid w:val="00626659"/>
    <w:rsid w:val="00626AB4"/>
    <w:rsid w:val="00627961"/>
    <w:rsid w:val="00627F91"/>
    <w:rsid w:val="00630093"/>
    <w:rsid w:val="0063097C"/>
    <w:rsid w:val="0063168D"/>
    <w:rsid w:val="00632075"/>
    <w:rsid w:val="006321B0"/>
    <w:rsid w:val="006331A5"/>
    <w:rsid w:val="006337D5"/>
    <w:rsid w:val="00633830"/>
    <w:rsid w:val="00633BEB"/>
    <w:rsid w:val="00633D34"/>
    <w:rsid w:val="00634076"/>
    <w:rsid w:val="006349DA"/>
    <w:rsid w:val="00635A23"/>
    <w:rsid w:val="0063778B"/>
    <w:rsid w:val="006410C6"/>
    <w:rsid w:val="00642DE4"/>
    <w:rsid w:val="00642E2C"/>
    <w:rsid w:val="0064489A"/>
    <w:rsid w:val="00644C13"/>
    <w:rsid w:val="00645ECF"/>
    <w:rsid w:val="00646FA1"/>
    <w:rsid w:val="00647177"/>
    <w:rsid w:val="00647AED"/>
    <w:rsid w:val="00650086"/>
    <w:rsid w:val="00650322"/>
    <w:rsid w:val="00650702"/>
    <w:rsid w:val="006515B8"/>
    <w:rsid w:val="00651C94"/>
    <w:rsid w:val="006522F2"/>
    <w:rsid w:val="00652A6B"/>
    <w:rsid w:val="0065368D"/>
    <w:rsid w:val="00654D28"/>
    <w:rsid w:val="00654D5C"/>
    <w:rsid w:val="0065527B"/>
    <w:rsid w:val="00655812"/>
    <w:rsid w:val="00655A47"/>
    <w:rsid w:val="00655EDE"/>
    <w:rsid w:val="006565F9"/>
    <w:rsid w:val="00656D64"/>
    <w:rsid w:val="0065703D"/>
    <w:rsid w:val="0065704A"/>
    <w:rsid w:val="0065728B"/>
    <w:rsid w:val="00660794"/>
    <w:rsid w:val="0066081E"/>
    <w:rsid w:val="006618E6"/>
    <w:rsid w:val="00661C30"/>
    <w:rsid w:val="0066291B"/>
    <w:rsid w:val="006643AB"/>
    <w:rsid w:val="00664DA2"/>
    <w:rsid w:val="00665DBD"/>
    <w:rsid w:val="00667066"/>
    <w:rsid w:val="006674B7"/>
    <w:rsid w:val="006674E5"/>
    <w:rsid w:val="00667D88"/>
    <w:rsid w:val="00670AED"/>
    <w:rsid w:val="00670DA2"/>
    <w:rsid w:val="00670F37"/>
    <w:rsid w:val="006714BC"/>
    <w:rsid w:val="00671696"/>
    <w:rsid w:val="00671BA9"/>
    <w:rsid w:val="00671F84"/>
    <w:rsid w:val="00672817"/>
    <w:rsid w:val="00673333"/>
    <w:rsid w:val="00673853"/>
    <w:rsid w:val="00673C1A"/>
    <w:rsid w:val="00674C8E"/>
    <w:rsid w:val="00674DB7"/>
    <w:rsid w:val="00674FC3"/>
    <w:rsid w:val="006759EE"/>
    <w:rsid w:val="00675C3F"/>
    <w:rsid w:val="006760BE"/>
    <w:rsid w:val="00676581"/>
    <w:rsid w:val="00676E75"/>
    <w:rsid w:val="0067791D"/>
    <w:rsid w:val="006802CA"/>
    <w:rsid w:val="0068042F"/>
    <w:rsid w:val="00680475"/>
    <w:rsid w:val="00680A2F"/>
    <w:rsid w:val="00680AFE"/>
    <w:rsid w:val="00680B95"/>
    <w:rsid w:val="00682ADE"/>
    <w:rsid w:val="00682B45"/>
    <w:rsid w:val="00682DCE"/>
    <w:rsid w:val="0068324C"/>
    <w:rsid w:val="00683624"/>
    <w:rsid w:val="006842D1"/>
    <w:rsid w:val="006845E0"/>
    <w:rsid w:val="00684CE7"/>
    <w:rsid w:val="00685490"/>
    <w:rsid w:val="00685940"/>
    <w:rsid w:val="006859FE"/>
    <w:rsid w:val="00685C6E"/>
    <w:rsid w:val="00685D92"/>
    <w:rsid w:val="006879C9"/>
    <w:rsid w:val="00690B42"/>
    <w:rsid w:val="00690FAD"/>
    <w:rsid w:val="00691DDE"/>
    <w:rsid w:val="0069296F"/>
    <w:rsid w:val="006932C3"/>
    <w:rsid w:val="006937A2"/>
    <w:rsid w:val="00693CFC"/>
    <w:rsid w:val="00694463"/>
    <w:rsid w:val="00694E90"/>
    <w:rsid w:val="00694F35"/>
    <w:rsid w:val="00695B96"/>
    <w:rsid w:val="00697211"/>
    <w:rsid w:val="006A0B3A"/>
    <w:rsid w:val="006A1EAB"/>
    <w:rsid w:val="006A2471"/>
    <w:rsid w:val="006A2785"/>
    <w:rsid w:val="006A2863"/>
    <w:rsid w:val="006A2CB0"/>
    <w:rsid w:val="006A3E4F"/>
    <w:rsid w:val="006A3E56"/>
    <w:rsid w:val="006A5E91"/>
    <w:rsid w:val="006A6E2D"/>
    <w:rsid w:val="006A6FAC"/>
    <w:rsid w:val="006B13F3"/>
    <w:rsid w:val="006B3368"/>
    <w:rsid w:val="006B38B1"/>
    <w:rsid w:val="006B4AEA"/>
    <w:rsid w:val="006B4F8E"/>
    <w:rsid w:val="006B52CB"/>
    <w:rsid w:val="006B5337"/>
    <w:rsid w:val="006B639B"/>
    <w:rsid w:val="006B688B"/>
    <w:rsid w:val="006B6CED"/>
    <w:rsid w:val="006B79AC"/>
    <w:rsid w:val="006B7B12"/>
    <w:rsid w:val="006B7BF1"/>
    <w:rsid w:val="006B7F9D"/>
    <w:rsid w:val="006C01F9"/>
    <w:rsid w:val="006C0402"/>
    <w:rsid w:val="006C168F"/>
    <w:rsid w:val="006C21F1"/>
    <w:rsid w:val="006C2F20"/>
    <w:rsid w:val="006C3070"/>
    <w:rsid w:val="006C432C"/>
    <w:rsid w:val="006C5CB4"/>
    <w:rsid w:val="006C7985"/>
    <w:rsid w:val="006C7F87"/>
    <w:rsid w:val="006D17B9"/>
    <w:rsid w:val="006D2265"/>
    <w:rsid w:val="006D27AE"/>
    <w:rsid w:val="006D3206"/>
    <w:rsid w:val="006D3CAF"/>
    <w:rsid w:val="006D5211"/>
    <w:rsid w:val="006D554D"/>
    <w:rsid w:val="006D594F"/>
    <w:rsid w:val="006D6888"/>
    <w:rsid w:val="006D7481"/>
    <w:rsid w:val="006D7719"/>
    <w:rsid w:val="006D7F77"/>
    <w:rsid w:val="006E0A98"/>
    <w:rsid w:val="006E10CE"/>
    <w:rsid w:val="006E1968"/>
    <w:rsid w:val="006E346E"/>
    <w:rsid w:val="006E3581"/>
    <w:rsid w:val="006E4F04"/>
    <w:rsid w:val="006E59EA"/>
    <w:rsid w:val="006E6F89"/>
    <w:rsid w:val="006E7262"/>
    <w:rsid w:val="006E789B"/>
    <w:rsid w:val="006F08EA"/>
    <w:rsid w:val="006F0E93"/>
    <w:rsid w:val="006F1512"/>
    <w:rsid w:val="006F1A97"/>
    <w:rsid w:val="006F1E8F"/>
    <w:rsid w:val="006F218E"/>
    <w:rsid w:val="006F21A6"/>
    <w:rsid w:val="006F223E"/>
    <w:rsid w:val="006F24A8"/>
    <w:rsid w:val="006F2506"/>
    <w:rsid w:val="006F2CBE"/>
    <w:rsid w:val="006F2FD0"/>
    <w:rsid w:val="006F3287"/>
    <w:rsid w:val="006F35FE"/>
    <w:rsid w:val="006F49A5"/>
    <w:rsid w:val="006F5ADE"/>
    <w:rsid w:val="006F632E"/>
    <w:rsid w:val="006F6C59"/>
    <w:rsid w:val="006F6D05"/>
    <w:rsid w:val="006F7E49"/>
    <w:rsid w:val="006F7E94"/>
    <w:rsid w:val="006F7F57"/>
    <w:rsid w:val="00700C47"/>
    <w:rsid w:val="007010C8"/>
    <w:rsid w:val="00701EF3"/>
    <w:rsid w:val="0070315F"/>
    <w:rsid w:val="00703337"/>
    <w:rsid w:val="0070364B"/>
    <w:rsid w:val="00703666"/>
    <w:rsid w:val="007043D9"/>
    <w:rsid w:val="00704E26"/>
    <w:rsid w:val="00704E27"/>
    <w:rsid w:val="00704F24"/>
    <w:rsid w:val="00707786"/>
    <w:rsid w:val="00707EA8"/>
    <w:rsid w:val="0071067D"/>
    <w:rsid w:val="007115E2"/>
    <w:rsid w:val="007118B8"/>
    <w:rsid w:val="0071292F"/>
    <w:rsid w:val="00712ECC"/>
    <w:rsid w:val="00712F86"/>
    <w:rsid w:val="00713247"/>
    <w:rsid w:val="0071371B"/>
    <w:rsid w:val="00713CAF"/>
    <w:rsid w:val="0071437D"/>
    <w:rsid w:val="00715FD6"/>
    <w:rsid w:val="00716116"/>
    <w:rsid w:val="00716240"/>
    <w:rsid w:val="007177CE"/>
    <w:rsid w:val="00717EA7"/>
    <w:rsid w:val="0072079D"/>
    <w:rsid w:val="00721529"/>
    <w:rsid w:val="007217B1"/>
    <w:rsid w:val="00722CEA"/>
    <w:rsid w:val="00723520"/>
    <w:rsid w:val="00723C11"/>
    <w:rsid w:val="007243E1"/>
    <w:rsid w:val="0072477D"/>
    <w:rsid w:val="00724CBA"/>
    <w:rsid w:val="00725566"/>
    <w:rsid w:val="00730685"/>
    <w:rsid w:val="00730FA6"/>
    <w:rsid w:val="00731431"/>
    <w:rsid w:val="007314DC"/>
    <w:rsid w:val="00731D7A"/>
    <w:rsid w:val="007328C9"/>
    <w:rsid w:val="0073389B"/>
    <w:rsid w:val="007339E7"/>
    <w:rsid w:val="00733B8C"/>
    <w:rsid w:val="0073418C"/>
    <w:rsid w:val="00734C8D"/>
    <w:rsid w:val="00736BAA"/>
    <w:rsid w:val="00740271"/>
    <w:rsid w:val="00740C02"/>
    <w:rsid w:val="00741155"/>
    <w:rsid w:val="00741260"/>
    <w:rsid w:val="0074172C"/>
    <w:rsid w:val="00741FCA"/>
    <w:rsid w:val="007424EA"/>
    <w:rsid w:val="00742890"/>
    <w:rsid w:val="00742A68"/>
    <w:rsid w:val="00742AA5"/>
    <w:rsid w:val="00742FF7"/>
    <w:rsid w:val="007433FC"/>
    <w:rsid w:val="0074392E"/>
    <w:rsid w:val="00745135"/>
    <w:rsid w:val="007453AA"/>
    <w:rsid w:val="00745E18"/>
    <w:rsid w:val="00745E62"/>
    <w:rsid w:val="007460D1"/>
    <w:rsid w:val="00746297"/>
    <w:rsid w:val="007465E7"/>
    <w:rsid w:val="00746C0F"/>
    <w:rsid w:val="0075039F"/>
    <w:rsid w:val="0075135C"/>
    <w:rsid w:val="0075271C"/>
    <w:rsid w:val="007534DC"/>
    <w:rsid w:val="00754A4E"/>
    <w:rsid w:val="00754F1F"/>
    <w:rsid w:val="00755825"/>
    <w:rsid w:val="007561E6"/>
    <w:rsid w:val="007577AA"/>
    <w:rsid w:val="007577D5"/>
    <w:rsid w:val="007579E4"/>
    <w:rsid w:val="007607C7"/>
    <w:rsid w:val="00761165"/>
    <w:rsid w:val="00761544"/>
    <w:rsid w:val="007615F5"/>
    <w:rsid w:val="00761D53"/>
    <w:rsid w:val="00761F8A"/>
    <w:rsid w:val="007622A8"/>
    <w:rsid w:val="007639A0"/>
    <w:rsid w:val="00764772"/>
    <w:rsid w:val="00764C21"/>
    <w:rsid w:val="007654E9"/>
    <w:rsid w:val="007656E6"/>
    <w:rsid w:val="007658AC"/>
    <w:rsid w:val="007658C7"/>
    <w:rsid w:val="00765FBD"/>
    <w:rsid w:val="0076661D"/>
    <w:rsid w:val="007667DA"/>
    <w:rsid w:val="00767977"/>
    <w:rsid w:val="00767C95"/>
    <w:rsid w:val="00767DFA"/>
    <w:rsid w:val="0077040D"/>
    <w:rsid w:val="00771456"/>
    <w:rsid w:val="00771496"/>
    <w:rsid w:val="007715E2"/>
    <w:rsid w:val="00771FDE"/>
    <w:rsid w:val="00772A5E"/>
    <w:rsid w:val="00773494"/>
    <w:rsid w:val="0077383F"/>
    <w:rsid w:val="00773A2B"/>
    <w:rsid w:val="0077423D"/>
    <w:rsid w:val="00774DB4"/>
    <w:rsid w:val="007755C9"/>
    <w:rsid w:val="00775E10"/>
    <w:rsid w:val="007774D8"/>
    <w:rsid w:val="00777867"/>
    <w:rsid w:val="00780B91"/>
    <w:rsid w:val="00782103"/>
    <w:rsid w:val="007821ED"/>
    <w:rsid w:val="0078227B"/>
    <w:rsid w:val="00783156"/>
    <w:rsid w:val="007843F8"/>
    <w:rsid w:val="00786879"/>
    <w:rsid w:val="00786FA8"/>
    <w:rsid w:val="007874DC"/>
    <w:rsid w:val="00787CA7"/>
    <w:rsid w:val="00787F00"/>
    <w:rsid w:val="00790833"/>
    <w:rsid w:val="0079112F"/>
    <w:rsid w:val="0079118E"/>
    <w:rsid w:val="00795100"/>
    <w:rsid w:val="007956C3"/>
    <w:rsid w:val="00795F4E"/>
    <w:rsid w:val="00796415"/>
    <w:rsid w:val="007A0AD6"/>
    <w:rsid w:val="007A0C37"/>
    <w:rsid w:val="007A1452"/>
    <w:rsid w:val="007A1901"/>
    <w:rsid w:val="007A271E"/>
    <w:rsid w:val="007A2E57"/>
    <w:rsid w:val="007A3227"/>
    <w:rsid w:val="007A4776"/>
    <w:rsid w:val="007A5032"/>
    <w:rsid w:val="007A50A4"/>
    <w:rsid w:val="007A5112"/>
    <w:rsid w:val="007A5672"/>
    <w:rsid w:val="007A5B80"/>
    <w:rsid w:val="007A5CC2"/>
    <w:rsid w:val="007A60AC"/>
    <w:rsid w:val="007A6C71"/>
    <w:rsid w:val="007A6CE7"/>
    <w:rsid w:val="007A79AA"/>
    <w:rsid w:val="007B07D8"/>
    <w:rsid w:val="007B10DD"/>
    <w:rsid w:val="007B24C0"/>
    <w:rsid w:val="007B2DE5"/>
    <w:rsid w:val="007B2EBF"/>
    <w:rsid w:val="007B43F5"/>
    <w:rsid w:val="007B49DA"/>
    <w:rsid w:val="007B4EFC"/>
    <w:rsid w:val="007B500F"/>
    <w:rsid w:val="007B54A3"/>
    <w:rsid w:val="007B55EF"/>
    <w:rsid w:val="007B5865"/>
    <w:rsid w:val="007B6279"/>
    <w:rsid w:val="007B6ED1"/>
    <w:rsid w:val="007B6F80"/>
    <w:rsid w:val="007B7743"/>
    <w:rsid w:val="007B79D5"/>
    <w:rsid w:val="007C0BF1"/>
    <w:rsid w:val="007C3652"/>
    <w:rsid w:val="007C3B9B"/>
    <w:rsid w:val="007C45AF"/>
    <w:rsid w:val="007C4B56"/>
    <w:rsid w:val="007C5B6B"/>
    <w:rsid w:val="007C6443"/>
    <w:rsid w:val="007C6A94"/>
    <w:rsid w:val="007C7B10"/>
    <w:rsid w:val="007D13BC"/>
    <w:rsid w:val="007D242D"/>
    <w:rsid w:val="007D2985"/>
    <w:rsid w:val="007D32D0"/>
    <w:rsid w:val="007D3971"/>
    <w:rsid w:val="007D3EC3"/>
    <w:rsid w:val="007D4318"/>
    <w:rsid w:val="007D456B"/>
    <w:rsid w:val="007D4EEE"/>
    <w:rsid w:val="007D547D"/>
    <w:rsid w:val="007D6C33"/>
    <w:rsid w:val="007D70EC"/>
    <w:rsid w:val="007D7834"/>
    <w:rsid w:val="007D7C22"/>
    <w:rsid w:val="007E06C6"/>
    <w:rsid w:val="007E0B3A"/>
    <w:rsid w:val="007E10B6"/>
    <w:rsid w:val="007E1BD7"/>
    <w:rsid w:val="007E2CAB"/>
    <w:rsid w:val="007E348B"/>
    <w:rsid w:val="007E42C0"/>
    <w:rsid w:val="007E4829"/>
    <w:rsid w:val="007E623B"/>
    <w:rsid w:val="007E678A"/>
    <w:rsid w:val="007E69EE"/>
    <w:rsid w:val="007E7D73"/>
    <w:rsid w:val="007F05E1"/>
    <w:rsid w:val="007F0608"/>
    <w:rsid w:val="007F095E"/>
    <w:rsid w:val="007F09C2"/>
    <w:rsid w:val="007F0BAB"/>
    <w:rsid w:val="007F16D6"/>
    <w:rsid w:val="007F1F71"/>
    <w:rsid w:val="007F25F5"/>
    <w:rsid w:val="007F401A"/>
    <w:rsid w:val="007F4885"/>
    <w:rsid w:val="007F4AAB"/>
    <w:rsid w:val="007F5586"/>
    <w:rsid w:val="007F5B4E"/>
    <w:rsid w:val="007F62DC"/>
    <w:rsid w:val="007F6922"/>
    <w:rsid w:val="007F6B1A"/>
    <w:rsid w:val="00800CE4"/>
    <w:rsid w:val="00800D4C"/>
    <w:rsid w:val="008013D4"/>
    <w:rsid w:val="0080184A"/>
    <w:rsid w:val="00801E47"/>
    <w:rsid w:val="00802583"/>
    <w:rsid w:val="00803320"/>
    <w:rsid w:val="00805913"/>
    <w:rsid w:val="008065C6"/>
    <w:rsid w:val="00806AC0"/>
    <w:rsid w:val="00807854"/>
    <w:rsid w:val="00811F8D"/>
    <w:rsid w:val="00813066"/>
    <w:rsid w:val="0081330F"/>
    <w:rsid w:val="00814012"/>
    <w:rsid w:val="00814971"/>
    <w:rsid w:val="00814F8C"/>
    <w:rsid w:val="00815190"/>
    <w:rsid w:val="008161AC"/>
    <w:rsid w:val="0081638D"/>
    <w:rsid w:val="00816717"/>
    <w:rsid w:val="0081749B"/>
    <w:rsid w:val="00817AAD"/>
    <w:rsid w:val="00821BA7"/>
    <w:rsid w:val="008225D1"/>
    <w:rsid w:val="00822767"/>
    <w:rsid w:val="00822FBE"/>
    <w:rsid w:val="008233A3"/>
    <w:rsid w:val="008234B0"/>
    <w:rsid w:val="00823948"/>
    <w:rsid w:val="00825DCD"/>
    <w:rsid w:val="00826774"/>
    <w:rsid w:val="008277E1"/>
    <w:rsid w:val="008277E8"/>
    <w:rsid w:val="0083062E"/>
    <w:rsid w:val="0083136D"/>
    <w:rsid w:val="00831BD3"/>
    <w:rsid w:val="00831F99"/>
    <w:rsid w:val="008327C9"/>
    <w:rsid w:val="00832952"/>
    <w:rsid w:val="00832E8A"/>
    <w:rsid w:val="008335E7"/>
    <w:rsid w:val="00833634"/>
    <w:rsid w:val="008341A8"/>
    <w:rsid w:val="00834FCA"/>
    <w:rsid w:val="008352AE"/>
    <w:rsid w:val="008355B7"/>
    <w:rsid w:val="00835735"/>
    <w:rsid w:val="00835D8E"/>
    <w:rsid w:val="0083620A"/>
    <w:rsid w:val="00836312"/>
    <w:rsid w:val="0083657A"/>
    <w:rsid w:val="008400D6"/>
    <w:rsid w:val="00840B7F"/>
    <w:rsid w:val="008417B3"/>
    <w:rsid w:val="008417EF"/>
    <w:rsid w:val="008420F6"/>
    <w:rsid w:val="008424E1"/>
    <w:rsid w:val="008437CE"/>
    <w:rsid w:val="00844059"/>
    <w:rsid w:val="00844E94"/>
    <w:rsid w:val="0084517A"/>
    <w:rsid w:val="00845386"/>
    <w:rsid w:val="00845454"/>
    <w:rsid w:val="0084546D"/>
    <w:rsid w:val="008454B0"/>
    <w:rsid w:val="00845B4F"/>
    <w:rsid w:val="00845BA1"/>
    <w:rsid w:val="008460FC"/>
    <w:rsid w:val="008464FB"/>
    <w:rsid w:val="00847D70"/>
    <w:rsid w:val="00850088"/>
    <w:rsid w:val="00850128"/>
    <w:rsid w:val="008504B8"/>
    <w:rsid w:val="008507BC"/>
    <w:rsid w:val="008512D9"/>
    <w:rsid w:val="0085197B"/>
    <w:rsid w:val="008539DA"/>
    <w:rsid w:val="00854A26"/>
    <w:rsid w:val="008554B2"/>
    <w:rsid w:val="00855989"/>
    <w:rsid w:val="00856A1B"/>
    <w:rsid w:val="00856D18"/>
    <w:rsid w:val="00857247"/>
    <w:rsid w:val="00857F7A"/>
    <w:rsid w:val="00860701"/>
    <w:rsid w:val="00860D1E"/>
    <w:rsid w:val="00861721"/>
    <w:rsid w:val="00861782"/>
    <w:rsid w:val="008620FD"/>
    <w:rsid w:val="00862228"/>
    <w:rsid w:val="008623B9"/>
    <w:rsid w:val="008628AC"/>
    <w:rsid w:val="008634E7"/>
    <w:rsid w:val="00863BE7"/>
    <w:rsid w:val="00866CBB"/>
    <w:rsid w:val="008704E5"/>
    <w:rsid w:val="00871332"/>
    <w:rsid w:val="00871DC6"/>
    <w:rsid w:val="00871DF3"/>
    <w:rsid w:val="008725F6"/>
    <w:rsid w:val="00872BA0"/>
    <w:rsid w:val="0087317C"/>
    <w:rsid w:val="008735F7"/>
    <w:rsid w:val="0087487F"/>
    <w:rsid w:val="00874C50"/>
    <w:rsid w:val="00875B3A"/>
    <w:rsid w:val="00875DB5"/>
    <w:rsid w:val="00876062"/>
    <w:rsid w:val="0087656A"/>
    <w:rsid w:val="00876960"/>
    <w:rsid w:val="00876B71"/>
    <w:rsid w:val="00876ED2"/>
    <w:rsid w:val="00877D4C"/>
    <w:rsid w:val="00877DFE"/>
    <w:rsid w:val="00877F34"/>
    <w:rsid w:val="008801FF"/>
    <w:rsid w:val="00881BF1"/>
    <w:rsid w:val="00881E2F"/>
    <w:rsid w:val="0088280D"/>
    <w:rsid w:val="00882B97"/>
    <w:rsid w:val="00882BD2"/>
    <w:rsid w:val="00882E93"/>
    <w:rsid w:val="00883635"/>
    <w:rsid w:val="0088363A"/>
    <w:rsid w:val="008838E7"/>
    <w:rsid w:val="008839B0"/>
    <w:rsid w:val="00883D11"/>
    <w:rsid w:val="008841DF"/>
    <w:rsid w:val="00884727"/>
    <w:rsid w:val="00884818"/>
    <w:rsid w:val="00885CEC"/>
    <w:rsid w:val="00886154"/>
    <w:rsid w:val="00886487"/>
    <w:rsid w:val="008873C7"/>
    <w:rsid w:val="00891644"/>
    <w:rsid w:val="0089174E"/>
    <w:rsid w:val="00892775"/>
    <w:rsid w:val="00892EF2"/>
    <w:rsid w:val="008934EC"/>
    <w:rsid w:val="008937EE"/>
    <w:rsid w:val="00893E2B"/>
    <w:rsid w:val="00894088"/>
    <w:rsid w:val="00894461"/>
    <w:rsid w:val="008947D1"/>
    <w:rsid w:val="00894AB6"/>
    <w:rsid w:val="00896AE9"/>
    <w:rsid w:val="00896FA3"/>
    <w:rsid w:val="00897319"/>
    <w:rsid w:val="008979E6"/>
    <w:rsid w:val="00897A54"/>
    <w:rsid w:val="00897ABE"/>
    <w:rsid w:val="00897BFA"/>
    <w:rsid w:val="00897FBC"/>
    <w:rsid w:val="008A02E4"/>
    <w:rsid w:val="008A1251"/>
    <w:rsid w:val="008A1623"/>
    <w:rsid w:val="008A24F7"/>
    <w:rsid w:val="008A29AE"/>
    <w:rsid w:val="008A33EF"/>
    <w:rsid w:val="008A4E20"/>
    <w:rsid w:val="008A646C"/>
    <w:rsid w:val="008A68A0"/>
    <w:rsid w:val="008A6DD5"/>
    <w:rsid w:val="008A6FB5"/>
    <w:rsid w:val="008A7061"/>
    <w:rsid w:val="008A7D7F"/>
    <w:rsid w:val="008B0FC9"/>
    <w:rsid w:val="008B1735"/>
    <w:rsid w:val="008B20AE"/>
    <w:rsid w:val="008B3CF2"/>
    <w:rsid w:val="008B49BC"/>
    <w:rsid w:val="008B4DF6"/>
    <w:rsid w:val="008B589F"/>
    <w:rsid w:val="008B6A20"/>
    <w:rsid w:val="008B7A09"/>
    <w:rsid w:val="008C02D4"/>
    <w:rsid w:val="008C031F"/>
    <w:rsid w:val="008C05F4"/>
    <w:rsid w:val="008C09AF"/>
    <w:rsid w:val="008C0A21"/>
    <w:rsid w:val="008C16E0"/>
    <w:rsid w:val="008C1C40"/>
    <w:rsid w:val="008C2092"/>
    <w:rsid w:val="008C291B"/>
    <w:rsid w:val="008C31E7"/>
    <w:rsid w:val="008C37B4"/>
    <w:rsid w:val="008C3C08"/>
    <w:rsid w:val="008C3EE7"/>
    <w:rsid w:val="008C46C0"/>
    <w:rsid w:val="008C513B"/>
    <w:rsid w:val="008C6629"/>
    <w:rsid w:val="008C6C7E"/>
    <w:rsid w:val="008C6DFF"/>
    <w:rsid w:val="008C75EA"/>
    <w:rsid w:val="008D0C8C"/>
    <w:rsid w:val="008D0E98"/>
    <w:rsid w:val="008D117A"/>
    <w:rsid w:val="008D307E"/>
    <w:rsid w:val="008D3B45"/>
    <w:rsid w:val="008D4188"/>
    <w:rsid w:val="008D492D"/>
    <w:rsid w:val="008D61FD"/>
    <w:rsid w:val="008D704A"/>
    <w:rsid w:val="008E0F14"/>
    <w:rsid w:val="008E1195"/>
    <w:rsid w:val="008E11F3"/>
    <w:rsid w:val="008E1790"/>
    <w:rsid w:val="008E17C3"/>
    <w:rsid w:val="008E1D4B"/>
    <w:rsid w:val="008E1DE6"/>
    <w:rsid w:val="008E2CAF"/>
    <w:rsid w:val="008E3462"/>
    <w:rsid w:val="008E3D92"/>
    <w:rsid w:val="008E430D"/>
    <w:rsid w:val="008E4870"/>
    <w:rsid w:val="008E5090"/>
    <w:rsid w:val="008E5A34"/>
    <w:rsid w:val="008E65D8"/>
    <w:rsid w:val="008E70E7"/>
    <w:rsid w:val="008E7844"/>
    <w:rsid w:val="008F00A7"/>
    <w:rsid w:val="008F0D6E"/>
    <w:rsid w:val="008F1E2A"/>
    <w:rsid w:val="008F2354"/>
    <w:rsid w:val="008F270A"/>
    <w:rsid w:val="008F2B89"/>
    <w:rsid w:val="008F2BA0"/>
    <w:rsid w:val="008F4729"/>
    <w:rsid w:val="008F4D76"/>
    <w:rsid w:val="008F60B2"/>
    <w:rsid w:val="008F60DC"/>
    <w:rsid w:val="008F6D69"/>
    <w:rsid w:val="008F7E33"/>
    <w:rsid w:val="0090001E"/>
    <w:rsid w:val="009002D6"/>
    <w:rsid w:val="009009C5"/>
    <w:rsid w:val="00901AC9"/>
    <w:rsid w:val="00901BFF"/>
    <w:rsid w:val="00901D02"/>
    <w:rsid w:val="009024CB"/>
    <w:rsid w:val="00902F3C"/>
    <w:rsid w:val="0090305B"/>
    <w:rsid w:val="00903812"/>
    <w:rsid w:val="009048A5"/>
    <w:rsid w:val="00904AA8"/>
    <w:rsid w:val="00904B8F"/>
    <w:rsid w:val="00904BEB"/>
    <w:rsid w:val="009052C8"/>
    <w:rsid w:val="0090675C"/>
    <w:rsid w:val="00906F90"/>
    <w:rsid w:val="00907799"/>
    <w:rsid w:val="00907B8A"/>
    <w:rsid w:val="00911AD7"/>
    <w:rsid w:val="00911E19"/>
    <w:rsid w:val="00913992"/>
    <w:rsid w:val="00915009"/>
    <w:rsid w:val="0091582D"/>
    <w:rsid w:val="00915EDB"/>
    <w:rsid w:val="009164B7"/>
    <w:rsid w:val="0091717B"/>
    <w:rsid w:val="00917629"/>
    <w:rsid w:val="0091797F"/>
    <w:rsid w:val="00920CC6"/>
    <w:rsid w:val="00921A16"/>
    <w:rsid w:val="009220B3"/>
    <w:rsid w:val="009225EF"/>
    <w:rsid w:val="009235A5"/>
    <w:rsid w:val="00923F9D"/>
    <w:rsid w:val="0092458A"/>
    <w:rsid w:val="00924735"/>
    <w:rsid w:val="00925F5D"/>
    <w:rsid w:val="00926F75"/>
    <w:rsid w:val="009278C6"/>
    <w:rsid w:val="00927E7A"/>
    <w:rsid w:val="00930344"/>
    <w:rsid w:val="0093130B"/>
    <w:rsid w:val="0093283F"/>
    <w:rsid w:val="00933FD1"/>
    <w:rsid w:val="00935300"/>
    <w:rsid w:val="00937736"/>
    <w:rsid w:val="00937EC3"/>
    <w:rsid w:val="00940105"/>
    <w:rsid w:val="009407F9"/>
    <w:rsid w:val="009409BA"/>
    <w:rsid w:val="00941670"/>
    <w:rsid w:val="00942172"/>
    <w:rsid w:val="0094282D"/>
    <w:rsid w:val="00942E6A"/>
    <w:rsid w:val="0094321D"/>
    <w:rsid w:val="00943AEB"/>
    <w:rsid w:val="00943C35"/>
    <w:rsid w:val="00944199"/>
    <w:rsid w:val="009444B6"/>
    <w:rsid w:val="00944D63"/>
    <w:rsid w:val="0094569E"/>
    <w:rsid w:val="00946907"/>
    <w:rsid w:val="00947934"/>
    <w:rsid w:val="0095056C"/>
    <w:rsid w:val="009515FD"/>
    <w:rsid w:val="00953E09"/>
    <w:rsid w:val="00955501"/>
    <w:rsid w:val="00955537"/>
    <w:rsid w:val="009557AF"/>
    <w:rsid w:val="0095596D"/>
    <w:rsid w:val="00955E45"/>
    <w:rsid w:val="0095685B"/>
    <w:rsid w:val="0095698E"/>
    <w:rsid w:val="00956A25"/>
    <w:rsid w:val="00956AB3"/>
    <w:rsid w:val="00956B9E"/>
    <w:rsid w:val="00957651"/>
    <w:rsid w:val="00960145"/>
    <w:rsid w:val="00960AFC"/>
    <w:rsid w:val="00960C2E"/>
    <w:rsid w:val="009623A7"/>
    <w:rsid w:val="00962D5B"/>
    <w:rsid w:val="00964A78"/>
    <w:rsid w:val="00964D41"/>
    <w:rsid w:val="0096530E"/>
    <w:rsid w:val="0096567A"/>
    <w:rsid w:val="00965E24"/>
    <w:rsid w:val="00967133"/>
    <w:rsid w:val="0096732B"/>
    <w:rsid w:val="00967F51"/>
    <w:rsid w:val="00970C77"/>
    <w:rsid w:val="00970F03"/>
    <w:rsid w:val="0097148C"/>
    <w:rsid w:val="00972176"/>
    <w:rsid w:val="00972A01"/>
    <w:rsid w:val="00972C23"/>
    <w:rsid w:val="00972C8D"/>
    <w:rsid w:val="00972FB9"/>
    <w:rsid w:val="009730AE"/>
    <w:rsid w:val="009737AC"/>
    <w:rsid w:val="009749C7"/>
    <w:rsid w:val="00974A26"/>
    <w:rsid w:val="00974C87"/>
    <w:rsid w:val="009753B9"/>
    <w:rsid w:val="00975510"/>
    <w:rsid w:val="00975D70"/>
    <w:rsid w:val="00976285"/>
    <w:rsid w:val="00976977"/>
    <w:rsid w:val="0098009C"/>
    <w:rsid w:val="00980B84"/>
    <w:rsid w:val="00980CDA"/>
    <w:rsid w:val="00980CEA"/>
    <w:rsid w:val="0098114A"/>
    <w:rsid w:val="00981381"/>
    <w:rsid w:val="00983AB7"/>
    <w:rsid w:val="00983E32"/>
    <w:rsid w:val="00984B4D"/>
    <w:rsid w:val="00985127"/>
    <w:rsid w:val="009869DF"/>
    <w:rsid w:val="00986D16"/>
    <w:rsid w:val="00986EDF"/>
    <w:rsid w:val="00987049"/>
    <w:rsid w:val="00987796"/>
    <w:rsid w:val="00987F68"/>
    <w:rsid w:val="0099163F"/>
    <w:rsid w:val="00991D3D"/>
    <w:rsid w:val="00991F16"/>
    <w:rsid w:val="009927DB"/>
    <w:rsid w:val="0099323B"/>
    <w:rsid w:val="009946A0"/>
    <w:rsid w:val="00994B25"/>
    <w:rsid w:val="00995430"/>
    <w:rsid w:val="009968A3"/>
    <w:rsid w:val="00996B6B"/>
    <w:rsid w:val="00997538"/>
    <w:rsid w:val="00997C20"/>
    <w:rsid w:val="00997E6E"/>
    <w:rsid w:val="009A0D5A"/>
    <w:rsid w:val="009A1074"/>
    <w:rsid w:val="009A1677"/>
    <w:rsid w:val="009A1F97"/>
    <w:rsid w:val="009A26C7"/>
    <w:rsid w:val="009A3388"/>
    <w:rsid w:val="009A459D"/>
    <w:rsid w:val="009A63BD"/>
    <w:rsid w:val="009A6430"/>
    <w:rsid w:val="009A6B95"/>
    <w:rsid w:val="009A79ED"/>
    <w:rsid w:val="009A7B17"/>
    <w:rsid w:val="009A7B9F"/>
    <w:rsid w:val="009A7EF5"/>
    <w:rsid w:val="009B01FF"/>
    <w:rsid w:val="009B0525"/>
    <w:rsid w:val="009B0613"/>
    <w:rsid w:val="009B10BE"/>
    <w:rsid w:val="009B10C1"/>
    <w:rsid w:val="009B2F85"/>
    <w:rsid w:val="009B3F66"/>
    <w:rsid w:val="009B5C5D"/>
    <w:rsid w:val="009B7314"/>
    <w:rsid w:val="009B73A0"/>
    <w:rsid w:val="009B79E4"/>
    <w:rsid w:val="009C25E9"/>
    <w:rsid w:val="009C274F"/>
    <w:rsid w:val="009C2D3C"/>
    <w:rsid w:val="009C2E52"/>
    <w:rsid w:val="009C442A"/>
    <w:rsid w:val="009C4C22"/>
    <w:rsid w:val="009C4C6E"/>
    <w:rsid w:val="009C4CEF"/>
    <w:rsid w:val="009C50BD"/>
    <w:rsid w:val="009C53B6"/>
    <w:rsid w:val="009C5A97"/>
    <w:rsid w:val="009C670B"/>
    <w:rsid w:val="009C6E0F"/>
    <w:rsid w:val="009C761A"/>
    <w:rsid w:val="009D048F"/>
    <w:rsid w:val="009D16EA"/>
    <w:rsid w:val="009D26B2"/>
    <w:rsid w:val="009D36F3"/>
    <w:rsid w:val="009D3EDA"/>
    <w:rsid w:val="009D413F"/>
    <w:rsid w:val="009D45BC"/>
    <w:rsid w:val="009D508D"/>
    <w:rsid w:val="009D58F8"/>
    <w:rsid w:val="009D5994"/>
    <w:rsid w:val="009D5F82"/>
    <w:rsid w:val="009D78D4"/>
    <w:rsid w:val="009D79CA"/>
    <w:rsid w:val="009E0270"/>
    <w:rsid w:val="009E084C"/>
    <w:rsid w:val="009E1562"/>
    <w:rsid w:val="009E200E"/>
    <w:rsid w:val="009E2025"/>
    <w:rsid w:val="009E2206"/>
    <w:rsid w:val="009E3160"/>
    <w:rsid w:val="009E534A"/>
    <w:rsid w:val="009E5802"/>
    <w:rsid w:val="009E5A9A"/>
    <w:rsid w:val="009E6A5D"/>
    <w:rsid w:val="009E6ECA"/>
    <w:rsid w:val="009E7087"/>
    <w:rsid w:val="009F125A"/>
    <w:rsid w:val="009F1F04"/>
    <w:rsid w:val="009F249B"/>
    <w:rsid w:val="009F2BB5"/>
    <w:rsid w:val="009F3C6F"/>
    <w:rsid w:val="009F3E7D"/>
    <w:rsid w:val="009F47FC"/>
    <w:rsid w:val="009F51E9"/>
    <w:rsid w:val="009F5344"/>
    <w:rsid w:val="009F64B6"/>
    <w:rsid w:val="009F738F"/>
    <w:rsid w:val="009F7D21"/>
    <w:rsid w:val="009F7E98"/>
    <w:rsid w:val="00A02434"/>
    <w:rsid w:val="00A02722"/>
    <w:rsid w:val="00A02DFD"/>
    <w:rsid w:val="00A03021"/>
    <w:rsid w:val="00A030A4"/>
    <w:rsid w:val="00A03504"/>
    <w:rsid w:val="00A047E2"/>
    <w:rsid w:val="00A0618D"/>
    <w:rsid w:val="00A067C1"/>
    <w:rsid w:val="00A067EB"/>
    <w:rsid w:val="00A1028C"/>
    <w:rsid w:val="00A10492"/>
    <w:rsid w:val="00A10E0B"/>
    <w:rsid w:val="00A11346"/>
    <w:rsid w:val="00A11D18"/>
    <w:rsid w:val="00A13DF2"/>
    <w:rsid w:val="00A13F64"/>
    <w:rsid w:val="00A14679"/>
    <w:rsid w:val="00A14CA4"/>
    <w:rsid w:val="00A1552E"/>
    <w:rsid w:val="00A15D1F"/>
    <w:rsid w:val="00A16162"/>
    <w:rsid w:val="00A163AA"/>
    <w:rsid w:val="00A1674A"/>
    <w:rsid w:val="00A16E4C"/>
    <w:rsid w:val="00A1711C"/>
    <w:rsid w:val="00A17BDA"/>
    <w:rsid w:val="00A202B0"/>
    <w:rsid w:val="00A208F2"/>
    <w:rsid w:val="00A210DA"/>
    <w:rsid w:val="00A218E8"/>
    <w:rsid w:val="00A24610"/>
    <w:rsid w:val="00A25A5C"/>
    <w:rsid w:val="00A25AA3"/>
    <w:rsid w:val="00A25FFA"/>
    <w:rsid w:val="00A265B2"/>
    <w:rsid w:val="00A26B91"/>
    <w:rsid w:val="00A26E7C"/>
    <w:rsid w:val="00A27457"/>
    <w:rsid w:val="00A27D84"/>
    <w:rsid w:val="00A30A3B"/>
    <w:rsid w:val="00A30C6C"/>
    <w:rsid w:val="00A30E7B"/>
    <w:rsid w:val="00A32157"/>
    <w:rsid w:val="00A32F63"/>
    <w:rsid w:val="00A33368"/>
    <w:rsid w:val="00A333A6"/>
    <w:rsid w:val="00A33595"/>
    <w:rsid w:val="00A33867"/>
    <w:rsid w:val="00A35561"/>
    <w:rsid w:val="00A36353"/>
    <w:rsid w:val="00A37379"/>
    <w:rsid w:val="00A37590"/>
    <w:rsid w:val="00A375DD"/>
    <w:rsid w:val="00A40C53"/>
    <w:rsid w:val="00A41996"/>
    <w:rsid w:val="00A435D6"/>
    <w:rsid w:val="00A44340"/>
    <w:rsid w:val="00A4587A"/>
    <w:rsid w:val="00A4669F"/>
    <w:rsid w:val="00A46D4A"/>
    <w:rsid w:val="00A46EA3"/>
    <w:rsid w:val="00A47433"/>
    <w:rsid w:val="00A47501"/>
    <w:rsid w:val="00A50985"/>
    <w:rsid w:val="00A50C81"/>
    <w:rsid w:val="00A50FA7"/>
    <w:rsid w:val="00A50FC2"/>
    <w:rsid w:val="00A50FEF"/>
    <w:rsid w:val="00A511F6"/>
    <w:rsid w:val="00A5175E"/>
    <w:rsid w:val="00A51D59"/>
    <w:rsid w:val="00A51D9F"/>
    <w:rsid w:val="00A51F17"/>
    <w:rsid w:val="00A52199"/>
    <w:rsid w:val="00A52672"/>
    <w:rsid w:val="00A530A3"/>
    <w:rsid w:val="00A53BC7"/>
    <w:rsid w:val="00A54337"/>
    <w:rsid w:val="00A54391"/>
    <w:rsid w:val="00A54433"/>
    <w:rsid w:val="00A54CEB"/>
    <w:rsid w:val="00A54ECD"/>
    <w:rsid w:val="00A54EFC"/>
    <w:rsid w:val="00A56798"/>
    <w:rsid w:val="00A5708C"/>
    <w:rsid w:val="00A577DC"/>
    <w:rsid w:val="00A57BF5"/>
    <w:rsid w:val="00A6009E"/>
    <w:rsid w:val="00A6070D"/>
    <w:rsid w:val="00A60772"/>
    <w:rsid w:val="00A61B9B"/>
    <w:rsid w:val="00A62024"/>
    <w:rsid w:val="00A62432"/>
    <w:rsid w:val="00A62C21"/>
    <w:rsid w:val="00A6440B"/>
    <w:rsid w:val="00A64430"/>
    <w:rsid w:val="00A65077"/>
    <w:rsid w:val="00A65285"/>
    <w:rsid w:val="00A65978"/>
    <w:rsid w:val="00A65EA9"/>
    <w:rsid w:val="00A666C5"/>
    <w:rsid w:val="00A6679A"/>
    <w:rsid w:val="00A66C96"/>
    <w:rsid w:val="00A66F7B"/>
    <w:rsid w:val="00A71C53"/>
    <w:rsid w:val="00A72517"/>
    <w:rsid w:val="00A73D87"/>
    <w:rsid w:val="00A7417B"/>
    <w:rsid w:val="00A7480C"/>
    <w:rsid w:val="00A752AA"/>
    <w:rsid w:val="00A761E3"/>
    <w:rsid w:val="00A76468"/>
    <w:rsid w:val="00A7687B"/>
    <w:rsid w:val="00A77952"/>
    <w:rsid w:val="00A77C17"/>
    <w:rsid w:val="00A801B3"/>
    <w:rsid w:val="00A80597"/>
    <w:rsid w:val="00A81DB1"/>
    <w:rsid w:val="00A82074"/>
    <w:rsid w:val="00A82837"/>
    <w:rsid w:val="00A83BF5"/>
    <w:rsid w:val="00A83F17"/>
    <w:rsid w:val="00A85F3E"/>
    <w:rsid w:val="00A86682"/>
    <w:rsid w:val="00A86F59"/>
    <w:rsid w:val="00A87265"/>
    <w:rsid w:val="00A874F6"/>
    <w:rsid w:val="00A902C5"/>
    <w:rsid w:val="00A910DE"/>
    <w:rsid w:val="00A920D4"/>
    <w:rsid w:val="00A937E0"/>
    <w:rsid w:val="00A93A77"/>
    <w:rsid w:val="00A94CDA"/>
    <w:rsid w:val="00A94E87"/>
    <w:rsid w:val="00A95520"/>
    <w:rsid w:val="00A96755"/>
    <w:rsid w:val="00A97AFC"/>
    <w:rsid w:val="00AA03A1"/>
    <w:rsid w:val="00AA1241"/>
    <w:rsid w:val="00AA147D"/>
    <w:rsid w:val="00AA2643"/>
    <w:rsid w:val="00AA298A"/>
    <w:rsid w:val="00AA2DE6"/>
    <w:rsid w:val="00AA32FA"/>
    <w:rsid w:val="00AA4C12"/>
    <w:rsid w:val="00AA52C0"/>
    <w:rsid w:val="00AA59F3"/>
    <w:rsid w:val="00AA66C2"/>
    <w:rsid w:val="00AA69D8"/>
    <w:rsid w:val="00AA6C0C"/>
    <w:rsid w:val="00AA7E6B"/>
    <w:rsid w:val="00AB0063"/>
    <w:rsid w:val="00AB00F8"/>
    <w:rsid w:val="00AB0102"/>
    <w:rsid w:val="00AB024B"/>
    <w:rsid w:val="00AB0A55"/>
    <w:rsid w:val="00AB1734"/>
    <w:rsid w:val="00AB2739"/>
    <w:rsid w:val="00AB2E46"/>
    <w:rsid w:val="00AB4162"/>
    <w:rsid w:val="00AB4C40"/>
    <w:rsid w:val="00AB516F"/>
    <w:rsid w:val="00AB6DDD"/>
    <w:rsid w:val="00AB70E1"/>
    <w:rsid w:val="00AB750C"/>
    <w:rsid w:val="00AB7C78"/>
    <w:rsid w:val="00AC01E9"/>
    <w:rsid w:val="00AC049E"/>
    <w:rsid w:val="00AC12CB"/>
    <w:rsid w:val="00AC1CE0"/>
    <w:rsid w:val="00AC1FD6"/>
    <w:rsid w:val="00AC34CC"/>
    <w:rsid w:val="00AC5A87"/>
    <w:rsid w:val="00AC645B"/>
    <w:rsid w:val="00AC66ED"/>
    <w:rsid w:val="00AC6803"/>
    <w:rsid w:val="00AC79B0"/>
    <w:rsid w:val="00AD0903"/>
    <w:rsid w:val="00AD1A3A"/>
    <w:rsid w:val="00AD223D"/>
    <w:rsid w:val="00AD2928"/>
    <w:rsid w:val="00AD2CF4"/>
    <w:rsid w:val="00AD2EED"/>
    <w:rsid w:val="00AD35C3"/>
    <w:rsid w:val="00AD4126"/>
    <w:rsid w:val="00AD6C2B"/>
    <w:rsid w:val="00AD6E01"/>
    <w:rsid w:val="00AD76D9"/>
    <w:rsid w:val="00AD76E0"/>
    <w:rsid w:val="00AD7E58"/>
    <w:rsid w:val="00AE0D7E"/>
    <w:rsid w:val="00AE1205"/>
    <w:rsid w:val="00AE12CB"/>
    <w:rsid w:val="00AE282D"/>
    <w:rsid w:val="00AE33F4"/>
    <w:rsid w:val="00AE3550"/>
    <w:rsid w:val="00AE4024"/>
    <w:rsid w:val="00AE4204"/>
    <w:rsid w:val="00AE475A"/>
    <w:rsid w:val="00AE4819"/>
    <w:rsid w:val="00AE4CB8"/>
    <w:rsid w:val="00AE4FD4"/>
    <w:rsid w:val="00AE62D2"/>
    <w:rsid w:val="00AE6849"/>
    <w:rsid w:val="00AE6D33"/>
    <w:rsid w:val="00AE7A7B"/>
    <w:rsid w:val="00AF0717"/>
    <w:rsid w:val="00AF10EA"/>
    <w:rsid w:val="00AF133C"/>
    <w:rsid w:val="00AF23AA"/>
    <w:rsid w:val="00AF23E2"/>
    <w:rsid w:val="00AF27F1"/>
    <w:rsid w:val="00AF2849"/>
    <w:rsid w:val="00AF380A"/>
    <w:rsid w:val="00AF3D6A"/>
    <w:rsid w:val="00AF48C1"/>
    <w:rsid w:val="00AF4F21"/>
    <w:rsid w:val="00AF50C4"/>
    <w:rsid w:val="00AF50E1"/>
    <w:rsid w:val="00AF5685"/>
    <w:rsid w:val="00AF703A"/>
    <w:rsid w:val="00AF7262"/>
    <w:rsid w:val="00B00ACB"/>
    <w:rsid w:val="00B00FA2"/>
    <w:rsid w:val="00B011E1"/>
    <w:rsid w:val="00B02ABF"/>
    <w:rsid w:val="00B02CED"/>
    <w:rsid w:val="00B03226"/>
    <w:rsid w:val="00B04644"/>
    <w:rsid w:val="00B0484D"/>
    <w:rsid w:val="00B04964"/>
    <w:rsid w:val="00B04E0B"/>
    <w:rsid w:val="00B0565A"/>
    <w:rsid w:val="00B06D5C"/>
    <w:rsid w:val="00B07E66"/>
    <w:rsid w:val="00B07F99"/>
    <w:rsid w:val="00B1026F"/>
    <w:rsid w:val="00B10345"/>
    <w:rsid w:val="00B10738"/>
    <w:rsid w:val="00B10B2E"/>
    <w:rsid w:val="00B10B68"/>
    <w:rsid w:val="00B10CB7"/>
    <w:rsid w:val="00B117ED"/>
    <w:rsid w:val="00B126A4"/>
    <w:rsid w:val="00B12977"/>
    <w:rsid w:val="00B12C41"/>
    <w:rsid w:val="00B1367D"/>
    <w:rsid w:val="00B140E5"/>
    <w:rsid w:val="00B15A08"/>
    <w:rsid w:val="00B15D0A"/>
    <w:rsid w:val="00B16742"/>
    <w:rsid w:val="00B167DE"/>
    <w:rsid w:val="00B16B0A"/>
    <w:rsid w:val="00B22716"/>
    <w:rsid w:val="00B22A7F"/>
    <w:rsid w:val="00B255BB"/>
    <w:rsid w:val="00B2578B"/>
    <w:rsid w:val="00B25D88"/>
    <w:rsid w:val="00B27311"/>
    <w:rsid w:val="00B2779E"/>
    <w:rsid w:val="00B277D4"/>
    <w:rsid w:val="00B307A8"/>
    <w:rsid w:val="00B3096C"/>
    <w:rsid w:val="00B31601"/>
    <w:rsid w:val="00B316BD"/>
    <w:rsid w:val="00B32AAA"/>
    <w:rsid w:val="00B33818"/>
    <w:rsid w:val="00B34A1A"/>
    <w:rsid w:val="00B3514E"/>
    <w:rsid w:val="00B3630E"/>
    <w:rsid w:val="00B3686C"/>
    <w:rsid w:val="00B36A37"/>
    <w:rsid w:val="00B36D49"/>
    <w:rsid w:val="00B36F88"/>
    <w:rsid w:val="00B37798"/>
    <w:rsid w:val="00B40375"/>
    <w:rsid w:val="00B408E9"/>
    <w:rsid w:val="00B408FF"/>
    <w:rsid w:val="00B40E87"/>
    <w:rsid w:val="00B4119D"/>
    <w:rsid w:val="00B415E9"/>
    <w:rsid w:val="00B42A50"/>
    <w:rsid w:val="00B45881"/>
    <w:rsid w:val="00B45FAE"/>
    <w:rsid w:val="00B46854"/>
    <w:rsid w:val="00B46B44"/>
    <w:rsid w:val="00B46CAC"/>
    <w:rsid w:val="00B477A6"/>
    <w:rsid w:val="00B478BB"/>
    <w:rsid w:val="00B47A91"/>
    <w:rsid w:val="00B5060A"/>
    <w:rsid w:val="00B50E1E"/>
    <w:rsid w:val="00B50F7E"/>
    <w:rsid w:val="00B5243B"/>
    <w:rsid w:val="00B52B04"/>
    <w:rsid w:val="00B545C4"/>
    <w:rsid w:val="00B546F6"/>
    <w:rsid w:val="00B54A16"/>
    <w:rsid w:val="00B54C12"/>
    <w:rsid w:val="00B54DF5"/>
    <w:rsid w:val="00B5625C"/>
    <w:rsid w:val="00B6022E"/>
    <w:rsid w:val="00B60632"/>
    <w:rsid w:val="00B6065B"/>
    <w:rsid w:val="00B61CE9"/>
    <w:rsid w:val="00B6294E"/>
    <w:rsid w:val="00B62B85"/>
    <w:rsid w:val="00B636CC"/>
    <w:rsid w:val="00B64092"/>
    <w:rsid w:val="00B65088"/>
    <w:rsid w:val="00B65A2A"/>
    <w:rsid w:val="00B65CE4"/>
    <w:rsid w:val="00B6604D"/>
    <w:rsid w:val="00B667BF"/>
    <w:rsid w:val="00B66810"/>
    <w:rsid w:val="00B66F80"/>
    <w:rsid w:val="00B6709E"/>
    <w:rsid w:val="00B672E7"/>
    <w:rsid w:val="00B67C3C"/>
    <w:rsid w:val="00B67CFA"/>
    <w:rsid w:val="00B703FB"/>
    <w:rsid w:val="00B70E18"/>
    <w:rsid w:val="00B72C2D"/>
    <w:rsid w:val="00B72C95"/>
    <w:rsid w:val="00B73AFD"/>
    <w:rsid w:val="00B73E2A"/>
    <w:rsid w:val="00B7566B"/>
    <w:rsid w:val="00B758C6"/>
    <w:rsid w:val="00B75AB4"/>
    <w:rsid w:val="00B76B0B"/>
    <w:rsid w:val="00B80309"/>
    <w:rsid w:val="00B820E8"/>
    <w:rsid w:val="00B821E2"/>
    <w:rsid w:val="00B832CE"/>
    <w:rsid w:val="00B84D63"/>
    <w:rsid w:val="00B85421"/>
    <w:rsid w:val="00B85B34"/>
    <w:rsid w:val="00B85DAB"/>
    <w:rsid w:val="00B86BEB"/>
    <w:rsid w:val="00B877E3"/>
    <w:rsid w:val="00B87D88"/>
    <w:rsid w:val="00B91CE3"/>
    <w:rsid w:val="00B9216A"/>
    <w:rsid w:val="00B921BD"/>
    <w:rsid w:val="00B926AC"/>
    <w:rsid w:val="00B92A14"/>
    <w:rsid w:val="00B9307E"/>
    <w:rsid w:val="00B93136"/>
    <w:rsid w:val="00B93162"/>
    <w:rsid w:val="00B95510"/>
    <w:rsid w:val="00B95CCD"/>
    <w:rsid w:val="00B95E9F"/>
    <w:rsid w:val="00B96109"/>
    <w:rsid w:val="00B9656C"/>
    <w:rsid w:val="00B9675C"/>
    <w:rsid w:val="00B9708B"/>
    <w:rsid w:val="00BA02DD"/>
    <w:rsid w:val="00BA0509"/>
    <w:rsid w:val="00BA08F7"/>
    <w:rsid w:val="00BA09A7"/>
    <w:rsid w:val="00BA1B03"/>
    <w:rsid w:val="00BA2D22"/>
    <w:rsid w:val="00BA2D30"/>
    <w:rsid w:val="00BA33E0"/>
    <w:rsid w:val="00BA4773"/>
    <w:rsid w:val="00BA4BF5"/>
    <w:rsid w:val="00BA62DD"/>
    <w:rsid w:val="00BA68D1"/>
    <w:rsid w:val="00BA68D2"/>
    <w:rsid w:val="00BB1275"/>
    <w:rsid w:val="00BB22CE"/>
    <w:rsid w:val="00BB288C"/>
    <w:rsid w:val="00BB3CF3"/>
    <w:rsid w:val="00BB40A4"/>
    <w:rsid w:val="00BB50EE"/>
    <w:rsid w:val="00BB5259"/>
    <w:rsid w:val="00BB5C5F"/>
    <w:rsid w:val="00BB5E6B"/>
    <w:rsid w:val="00BB6093"/>
    <w:rsid w:val="00BB67CD"/>
    <w:rsid w:val="00BB687F"/>
    <w:rsid w:val="00BB6A5B"/>
    <w:rsid w:val="00BB728E"/>
    <w:rsid w:val="00BB74B1"/>
    <w:rsid w:val="00BB7607"/>
    <w:rsid w:val="00BB77E6"/>
    <w:rsid w:val="00BB7B6B"/>
    <w:rsid w:val="00BB7E1A"/>
    <w:rsid w:val="00BC010F"/>
    <w:rsid w:val="00BC21EB"/>
    <w:rsid w:val="00BC2451"/>
    <w:rsid w:val="00BC37C0"/>
    <w:rsid w:val="00BC3A96"/>
    <w:rsid w:val="00BC43C0"/>
    <w:rsid w:val="00BC45C8"/>
    <w:rsid w:val="00BC514D"/>
    <w:rsid w:val="00BC5819"/>
    <w:rsid w:val="00BC622F"/>
    <w:rsid w:val="00BC65C3"/>
    <w:rsid w:val="00BC7606"/>
    <w:rsid w:val="00BC7B0F"/>
    <w:rsid w:val="00BD02DE"/>
    <w:rsid w:val="00BD0309"/>
    <w:rsid w:val="00BD16D7"/>
    <w:rsid w:val="00BD1B89"/>
    <w:rsid w:val="00BD1F68"/>
    <w:rsid w:val="00BD1FAD"/>
    <w:rsid w:val="00BD39D8"/>
    <w:rsid w:val="00BD3A9D"/>
    <w:rsid w:val="00BD3F6F"/>
    <w:rsid w:val="00BD5A8E"/>
    <w:rsid w:val="00BD5F14"/>
    <w:rsid w:val="00BD5FAB"/>
    <w:rsid w:val="00BD63BE"/>
    <w:rsid w:val="00BD6F61"/>
    <w:rsid w:val="00BD7561"/>
    <w:rsid w:val="00BD7A23"/>
    <w:rsid w:val="00BD7AEC"/>
    <w:rsid w:val="00BE002F"/>
    <w:rsid w:val="00BE09AD"/>
    <w:rsid w:val="00BE14E7"/>
    <w:rsid w:val="00BE2158"/>
    <w:rsid w:val="00BE247E"/>
    <w:rsid w:val="00BE2F44"/>
    <w:rsid w:val="00BE2FA2"/>
    <w:rsid w:val="00BE33B2"/>
    <w:rsid w:val="00BE382E"/>
    <w:rsid w:val="00BE527E"/>
    <w:rsid w:val="00BE55CD"/>
    <w:rsid w:val="00BE5ACC"/>
    <w:rsid w:val="00BE604F"/>
    <w:rsid w:val="00BE67FB"/>
    <w:rsid w:val="00BE7202"/>
    <w:rsid w:val="00BF087C"/>
    <w:rsid w:val="00BF14EB"/>
    <w:rsid w:val="00BF182F"/>
    <w:rsid w:val="00BF3C96"/>
    <w:rsid w:val="00BF509D"/>
    <w:rsid w:val="00BF5174"/>
    <w:rsid w:val="00BF5D63"/>
    <w:rsid w:val="00BF65CF"/>
    <w:rsid w:val="00BF6B94"/>
    <w:rsid w:val="00BF6E0B"/>
    <w:rsid w:val="00BF6FFE"/>
    <w:rsid w:val="00C00C8C"/>
    <w:rsid w:val="00C01B5E"/>
    <w:rsid w:val="00C024E5"/>
    <w:rsid w:val="00C025FF"/>
    <w:rsid w:val="00C0269D"/>
    <w:rsid w:val="00C0412F"/>
    <w:rsid w:val="00C04597"/>
    <w:rsid w:val="00C04EAD"/>
    <w:rsid w:val="00C04FB7"/>
    <w:rsid w:val="00C056E7"/>
    <w:rsid w:val="00C058D2"/>
    <w:rsid w:val="00C05FF8"/>
    <w:rsid w:val="00C06150"/>
    <w:rsid w:val="00C062D0"/>
    <w:rsid w:val="00C064CF"/>
    <w:rsid w:val="00C06CBF"/>
    <w:rsid w:val="00C076CE"/>
    <w:rsid w:val="00C07731"/>
    <w:rsid w:val="00C10221"/>
    <w:rsid w:val="00C11983"/>
    <w:rsid w:val="00C12116"/>
    <w:rsid w:val="00C124A1"/>
    <w:rsid w:val="00C12D12"/>
    <w:rsid w:val="00C13471"/>
    <w:rsid w:val="00C134C5"/>
    <w:rsid w:val="00C17C7B"/>
    <w:rsid w:val="00C17C97"/>
    <w:rsid w:val="00C17D48"/>
    <w:rsid w:val="00C2113F"/>
    <w:rsid w:val="00C22BB1"/>
    <w:rsid w:val="00C243F1"/>
    <w:rsid w:val="00C2514E"/>
    <w:rsid w:val="00C2547B"/>
    <w:rsid w:val="00C2591D"/>
    <w:rsid w:val="00C25A13"/>
    <w:rsid w:val="00C26E42"/>
    <w:rsid w:val="00C30420"/>
    <w:rsid w:val="00C30B4F"/>
    <w:rsid w:val="00C30DBE"/>
    <w:rsid w:val="00C310D9"/>
    <w:rsid w:val="00C3133E"/>
    <w:rsid w:val="00C3327F"/>
    <w:rsid w:val="00C3391D"/>
    <w:rsid w:val="00C33F69"/>
    <w:rsid w:val="00C3463C"/>
    <w:rsid w:val="00C350A1"/>
    <w:rsid w:val="00C3559F"/>
    <w:rsid w:val="00C3582C"/>
    <w:rsid w:val="00C3674D"/>
    <w:rsid w:val="00C369BB"/>
    <w:rsid w:val="00C37092"/>
    <w:rsid w:val="00C3744B"/>
    <w:rsid w:val="00C37A27"/>
    <w:rsid w:val="00C40598"/>
    <w:rsid w:val="00C40C25"/>
    <w:rsid w:val="00C424DF"/>
    <w:rsid w:val="00C426C9"/>
    <w:rsid w:val="00C42F67"/>
    <w:rsid w:val="00C43631"/>
    <w:rsid w:val="00C437A7"/>
    <w:rsid w:val="00C44471"/>
    <w:rsid w:val="00C45512"/>
    <w:rsid w:val="00C4582E"/>
    <w:rsid w:val="00C4594F"/>
    <w:rsid w:val="00C460CE"/>
    <w:rsid w:val="00C46727"/>
    <w:rsid w:val="00C46C7E"/>
    <w:rsid w:val="00C46EFB"/>
    <w:rsid w:val="00C47241"/>
    <w:rsid w:val="00C47291"/>
    <w:rsid w:val="00C50E4D"/>
    <w:rsid w:val="00C51247"/>
    <w:rsid w:val="00C512CC"/>
    <w:rsid w:val="00C52087"/>
    <w:rsid w:val="00C522F7"/>
    <w:rsid w:val="00C52FDC"/>
    <w:rsid w:val="00C5309F"/>
    <w:rsid w:val="00C5324B"/>
    <w:rsid w:val="00C5336A"/>
    <w:rsid w:val="00C5386C"/>
    <w:rsid w:val="00C53FBC"/>
    <w:rsid w:val="00C54878"/>
    <w:rsid w:val="00C55442"/>
    <w:rsid w:val="00C55EC5"/>
    <w:rsid w:val="00C55F3C"/>
    <w:rsid w:val="00C57D62"/>
    <w:rsid w:val="00C61A25"/>
    <w:rsid w:val="00C61EC2"/>
    <w:rsid w:val="00C62663"/>
    <w:rsid w:val="00C6321D"/>
    <w:rsid w:val="00C643CD"/>
    <w:rsid w:val="00C643FF"/>
    <w:rsid w:val="00C66448"/>
    <w:rsid w:val="00C6681D"/>
    <w:rsid w:val="00C67156"/>
    <w:rsid w:val="00C6752F"/>
    <w:rsid w:val="00C67FAE"/>
    <w:rsid w:val="00C7082B"/>
    <w:rsid w:val="00C72170"/>
    <w:rsid w:val="00C729AE"/>
    <w:rsid w:val="00C7443A"/>
    <w:rsid w:val="00C74819"/>
    <w:rsid w:val="00C7690E"/>
    <w:rsid w:val="00C76F2A"/>
    <w:rsid w:val="00C76F61"/>
    <w:rsid w:val="00C772F6"/>
    <w:rsid w:val="00C77456"/>
    <w:rsid w:val="00C776F0"/>
    <w:rsid w:val="00C779E1"/>
    <w:rsid w:val="00C8124C"/>
    <w:rsid w:val="00C8132A"/>
    <w:rsid w:val="00C816F1"/>
    <w:rsid w:val="00C81716"/>
    <w:rsid w:val="00C81E2C"/>
    <w:rsid w:val="00C829EA"/>
    <w:rsid w:val="00C85068"/>
    <w:rsid w:val="00C853AC"/>
    <w:rsid w:val="00C85DC4"/>
    <w:rsid w:val="00C860C9"/>
    <w:rsid w:val="00C86DA4"/>
    <w:rsid w:val="00C87B68"/>
    <w:rsid w:val="00C87DC6"/>
    <w:rsid w:val="00C908D3"/>
    <w:rsid w:val="00C91C1D"/>
    <w:rsid w:val="00C93183"/>
    <w:rsid w:val="00C94351"/>
    <w:rsid w:val="00C94395"/>
    <w:rsid w:val="00C94C02"/>
    <w:rsid w:val="00C973DA"/>
    <w:rsid w:val="00C97657"/>
    <w:rsid w:val="00CA018E"/>
    <w:rsid w:val="00CA0987"/>
    <w:rsid w:val="00CA1477"/>
    <w:rsid w:val="00CA15CD"/>
    <w:rsid w:val="00CA2070"/>
    <w:rsid w:val="00CA20FA"/>
    <w:rsid w:val="00CA2315"/>
    <w:rsid w:val="00CA2351"/>
    <w:rsid w:val="00CA25AC"/>
    <w:rsid w:val="00CA27EB"/>
    <w:rsid w:val="00CA2C49"/>
    <w:rsid w:val="00CA376D"/>
    <w:rsid w:val="00CA3A38"/>
    <w:rsid w:val="00CA6E7C"/>
    <w:rsid w:val="00CA6EFC"/>
    <w:rsid w:val="00CB018C"/>
    <w:rsid w:val="00CB0272"/>
    <w:rsid w:val="00CB090A"/>
    <w:rsid w:val="00CB0C66"/>
    <w:rsid w:val="00CB0E8B"/>
    <w:rsid w:val="00CB17B2"/>
    <w:rsid w:val="00CB31FC"/>
    <w:rsid w:val="00CB3A2F"/>
    <w:rsid w:val="00CB574C"/>
    <w:rsid w:val="00CB5E82"/>
    <w:rsid w:val="00CB5F39"/>
    <w:rsid w:val="00CB6107"/>
    <w:rsid w:val="00CB6517"/>
    <w:rsid w:val="00CB7AB3"/>
    <w:rsid w:val="00CC01A5"/>
    <w:rsid w:val="00CC07EC"/>
    <w:rsid w:val="00CC0806"/>
    <w:rsid w:val="00CC1571"/>
    <w:rsid w:val="00CC2831"/>
    <w:rsid w:val="00CC3E43"/>
    <w:rsid w:val="00CC463E"/>
    <w:rsid w:val="00CC5BFB"/>
    <w:rsid w:val="00CC611A"/>
    <w:rsid w:val="00CC6831"/>
    <w:rsid w:val="00CC69E1"/>
    <w:rsid w:val="00CC7EEB"/>
    <w:rsid w:val="00CD0B3F"/>
    <w:rsid w:val="00CD39C4"/>
    <w:rsid w:val="00CD3D9F"/>
    <w:rsid w:val="00CD4D4B"/>
    <w:rsid w:val="00CD76C9"/>
    <w:rsid w:val="00CD7FA2"/>
    <w:rsid w:val="00CE0106"/>
    <w:rsid w:val="00CE1E33"/>
    <w:rsid w:val="00CE22DD"/>
    <w:rsid w:val="00CE291E"/>
    <w:rsid w:val="00CE3708"/>
    <w:rsid w:val="00CE4579"/>
    <w:rsid w:val="00CE4FE2"/>
    <w:rsid w:val="00CE68D6"/>
    <w:rsid w:val="00CE754A"/>
    <w:rsid w:val="00CE7976"/>
    <w:rsid w:val="00CE7D01"/>
    <w:rsid w:val="00CE7F7A"/>
    <w:rsid w:val="00CF069C"/>
    <w:rsid w:val="00CF0846"/>
    <w:rsid w:val="00CF1CA5"/>
    <w:rsid w:val="00CF2022"/>
    <w:rsid w:val="00CF2A92"/>
    <w:rsid w:val="00CF38FC"/>
    <w:rsid w:val="00CF3BB8"/>
    <w:rsid w:val="00CF3EC0"/>
    <w:rsid w:val="00CF5E98"/>
    <w:rsid w:val="00CF60B8"/>
    <w:rsid w:val="00CF78A0"/>
    <w:rsid w:val="00CF7928"/>
    <w:rsid w:val="00D01441"/>
    <w:rsid w:val="00D02224"/>
    <w:rsid w:val="00D022EB"/>
    <w:rsid w:val="00D02ADB"/>
    <w:rsid w:val="00D02EF4"/>
    <w:rsid w:val="00D03092"/>
    <w:rsid w:val="00D03248"/>
    <w:rsid w:val="00D039FE"/>
    <w:rsid w:val="00D03A10"/>
    <w:rsid w:val="00D03E12"/>
    <w:rsid w:val="00D03FA0"/>
    <w:rsid w:val="00D04406"/>
    <w:rsid w:val="00D04722"/>
    <w:rsid w:val="00D04F77"/>
    <w:rsid w:val="00D05CD9"/>
    <w:rsid w:val="00D069F0"/>
    <w:rsid w:val="00D073B0"/>
    <w:rsid w:val="00D1040E"/>
    <w:rsid w:val="00D10F0A"/>
    <w:rsid w:val="00D11D0A"/>
    <w:rsid w:val="00D11F3E"/>
    <w:rsid w:val="00D12634"/>
    <w:rsid w:val="00D149A5"/>
    <w:rsid w:val="00D149CB"/>
    <w:rsid w:val="00D14C64"/>
    <w:rsid w:val="00D15246"/>
    <w:rsid w:val="00D15CBB"/>
    <w:rsid w:val="00D15FCA"/>
    <w:rsid w:val="00D16E61"/>
    <w:rsid w:val="00D16FF2"/>
    <w:rsid w:val="00D173EC"/>
    <w:rsid w:val="00D17A57"/>
    <w:rsid w:val="00D20218"/>
    <w:rsid w:val="00D20992"/>
    <w:rsid w:val="00D225F4"/>
    <w:rsid w:val="00D22821"/>
    <w:rsid w:val="00D22A8D"/>
    <w:rsid w:val="00D22ACF"/>
    <w:rsid w:val="00D22E0E"/>
    <w:rsid w:val="00D237BA"/>
    <w:rsid w:val="00D23986"/>
    <w:rsid w:val="00D24801"/>
    <w:rsid w:val="00D24D2A"/>
    <w:rsid w:val="00D25382"/>
    <w:rsid w:val="00D254E6"/>
    <w:rsid w:val="00D25694"/>
    <w:rsid w:val="00D26DBF"/>
    <w:rsid w:val="00D274E1"/>
    <w:rsid w:val="00D27933"/>
    <w:rsid w:val="00D27D3D"/>
    <w:rsid w:val="00D30AA1"/>
    <w:rsid w:val="00D30C25"/>
    <w:rsid w:val="00D318A4"/>
    <w:rsid w:val="00D31FE1"/>
    <w:rsid w:val="00D3243A"/>
    <w:rsid w:val="00D32659"/>
    <w:rsid w:val="00D33D23"/>
    <w:rsid w:val="00D35940"/>
    <w:rsid w:val="00D35DF3"/>
    <w:rsid w:val="00D36B58"/>
    <w:rsid w:val="00D37ABF"/>
    <w:rsid w:val="00D4064F"/>
    <w:rsid w:val="00D40A21"/>
    <w:rsid w:val="00D4175B"/>
    <w:rsid w:val="00D422A5"/>
    <w:rsid w:val="00D430AB"/>
    <w:rsid w:val="00D430CE"/>
    <w:rsid w:val="00D4448C"/>
    <w:rsid w:val="00D44E9F"/>
    <w:rsid w:val="00D451CA"/>
    <w:rsid w:val="00D45CF3"/>
    <w:rsid w:val="00D462B9"/>
    <w:rsid w:val="00D4686B"/>
    <w:rsid w:val="00D46C34"/>
    <w:rsid w:val="00D471E8"/>
    <w:rsid w:val="00D472D9"/>
    <w:rsid w:val="00D5028D"/>
    <w:rsid w:val="00D502F6"/>
    <w:rsid w:val="00D50738"/>
    <w:rsid w:val="00D516A5"/>
    <w:rsid w:val="00D51C8A"/>
    <w:rsid w:val="00D51D9D"/>
    <w:rsid w:val="00D51ED1"/>
    <w:rsid w:val="00D5535A"/>
    <w:rsid w:val="00D56208"/>
    <w:rsid w:val="00D57E2E"/>
    <w:rsid w:val="00D63457"/>
    <w:rsid w:val="00D643B7"/>
    <w:rsid w:val="00D64769"/>
    <w:rsid w:val="00D67496"/>
    <w:rsid w:val="00D6753B"/>
    <w:rsid w:val="00D67F41"/>
    <w:rsid w:val="00D70117"/>
    <w:rsid w:val="00D715A8"/>
    <w:rsid w:val="00D71A50"/>
    <w:rsid w:val="00D7252B"/>
    <w:rsid w:val="00D728F1"/>
    <w:rsid w:val="00D73549"/>
    <w:rsid w:val="00D738E4"/>
    <w:rsid w:val="00D73B8D"/>
    <w:rsid w:val="00D73E5D"/>
    <w:rsid w:val="00D74199"/>
    <w:rsid w:val="00D74856"/>
    <w:rsid w:val="00D74EAF"/>
    <w:rsid w:val="00D74FFC"/>
    <w:rsid w:val="00D75A68"/>
    <w:rsid w:val="00D76156"/>
    <w:rsid w:val="00D7677F"/>
    <w:rsid w:val="00D76A41"/>
    <w:rsid w:val="00D776F1"/>
    <w:rsid w:val="00D80512"/>
    <w:rsid w:val="00D809B0"/>
    <w:rsid w:val="00D812A3"/>
    <w:rsid w:val="00D814B4"/>
    <w:rsid w:val="00D8238D"/>
    <w:rsid w:val="00D83CF6"/>
    <w:rsid w:val="00D83E13"/>
    <w:rsid w:val="00D8419E"/>
    <w:rsid w:val="00D84935"/>
    <w:rsid w:val="00D851A2"/>
    <w:rsid w:val="00D851F1"/>
    <w:rsid w:val="00D87BAA"/>
    <w:rsid w:val="00D87F4B"/>
    <w:rsid w:val="00D901BC"/>
    <w:rsid w:val="00D90AC7"/>
    <w:rsid w:val="00D91018"/>
    <w:rsid w:val="00D9101E"/>
    <w:rsid w:val="00D9127F"/>
    <w:rsid w:val="00D91893"/>
    <w:rsid w:val="00D9286F"/>
    <w:rsid w:val="00D9296A"/>
    <w:rsid w:val="00D92AFC"/>
    <w:rsid w:val="00D9485E"/>
    <w:rsid w:val="00D9526B"/>
    <w:rsid w:val="00D96066"/>
    <w:rsid w:val="00D96E9A"/>
    <w:rsid w:val="00D96EF3"/>
    <w:rsid w:val="00D97B09"/>
    <w:rsid w:val="00DA0413"/>
    <w:rsid w:val="00DA0FAC"/>
    <w:rsid w:val="00DA122D"/>
    <w:rsid w:val="00DA1F70"/>
    <w:rsid w:val="00DA41E6"/>
    <w:rsid w:val="00DA4499"/>
    <w:rsid w:val="00DA475C"/>
    <w:rsid w:val="00DA5F12"/>
    <w:rsid w:val="00DA6116"/>
    <w:rsid w:val="00DA636D"/>
    <w:rsid w:val="00DA6E21"/>
    <w:rsid w:val="00DA786B"/>
    <w:rsid w:val="00DB0744"/>
    <w:rsid w:val="00DB1DAF"/>
    <w:rsid w:val="00DB2AAA"/>
    <w:rsid w:val="00DB2B03"/>
    <w:rsid w:val="00DB2F91"/>
    <w:rsid w:val="00DB349E"/>
    <w:rsid w:val="00DB43FB"/>
    <w:rsid w:val="00DB440D"/>
    <w:rsid w:val="00DB46ED"/>
    <w:rsid w:val="00DB4917"/>
    <w:rsid w:val="00DB4C09"/>
    <w:rsid w:val="00DB4E45"/>
    <w:rsid w:val="00DB5FD0"/>
    <w:rsid w:val="00DB6C13"/>
    <w:rsid w:val="00DB6DC8"/>
    <w:rsid w:val="00DB7349"/>
    <w:rsid w:val="00DB74AD"/>
    <w:rsid w:val="00DB787E"/>
    <w:rsid w:val="00DC043D"/>
    <w:rsid w:val="00DC1DBF"/>
    <w:rsid w:val="00DC2788"/>
    <w:rsid w:val="00DC2878"/>
    <w:rsid w:val="00DC2F11"/>
    <w:rsid w:val="00DC37FC"/>
    <w:rsid w:val="00DC3A64"/>
    <w:rsid w:val="00DC3C1A"/>
    <w:rsid w:val="00DC5616"/>
    <w:rsid w:val="00DC58C0"/>
    <w:rsid w:val="00DC5C24"/>
    <w:rsid w:val="00DC63D1"/>
    <w:rsid w:val="00DC675C"/>
    <w:rsid w:val="00DC6CAC"/>
    <w:rsid w:val="00DD183A"/>
    <w:rsid w:val="00DD2790"/>
    <w:rsid w:val="00DD2F75"/>
    <w:rsid w:val="00DD4866"/>
    <w:rsid w:val="00DD54A1"/>
    <w:rsid w:val="00DD55AE"/>
    <w:rsid w:val="00DD7204"/>
    <w:rsid w:val="00DD7349"/>
    <w:rsid w:val="00DE02D1"/>
    <w:rsid w:val="00DE0437"/>
    <w:rsid w:val="00DE05E1"/>
    <w:rsid w:val="00DE0635"/>
    <w:rsid w:val="00DE0FB9"/>
    <w:rsid w:val="00DE16FF"/>
    <w:rsid w:val="00DE2745"/>
    <w:rsid w:val="00DE3059"/>
    <w:rsid w:val="00DE3A02"/>
    <w:rsid w:val="00DE3BB0"/>
    <w:rsid w:val="00DE4923"/>
    <w:rsid w:val="00DE493F"/>
    <w:rsid w:val="00DE587F"/>
    <w:rsid w:val="00DE6B81"/>
    <w:rsid w:val="00DE6FED"/>
    <w:rsid w:val="00DE7E0A"/>
    <w:rsid w:val="00DF0A19"/>
    <w:rsid w:val="00DF0B76"/>
    <w:rsid w:val="00DF1C5A"/>
    <w:rsid w:val="00DF1D61"/>
    <w:rsid w:val="00DF2D33"/>
    <w:rsid w:val="00DF2FF1"/>
    <w:rsid w:val="00DF30B1"/>
    <w:rsid w:val="00DF34AB"/>
    <w:rsid w:val="00DF3816"/>
    <w:rsid w:val="00DF43B4"/>
    <w:rsid w:val="00DF49AE"/>
    <w:rsid w:val="00DF50A8"/>
    <w:rsid w:val="00DF51AC"/>
    <w:rsid w:val="00DF6162"/>
    <w:rsid w:val="00DF709F"/>
    <w:rsid w:val="00DF7579"/>
    <w:rsid w:val="00DF7DDA"/>
    <w:rsid w:val="00DF7FCA"/>
    <w:rsid w:val="00E0002B"/>
    <w:rsid w:val="00E00554"/>
    <w:rsid w:val="00E01492"/>
    <w:rsid w:val="00E03074"/>
    <w:rsid w:val="00E03223"/>
    <w:rsid w:val="00E058FC"/>
    <w:rsid w:val="00E06290"/>
    <w:rsid w:val="00E065D4"/>
    <w:rsid w:val="00E07905"/>
    <w:rsid w:val="00E07A1D"/>
    <w:rsid w:val="00E10774"/>
    <w:rsid w:val="00E12C18"/>
    <w:rsid w:val="00E12E68"/>
    <w:rsid w:val="00E12F35"/>
    <w:rsid w:val="00E12F70"/>
    <w:rsid w:val="00E13452"/>
    <w:rsid w:val="00E13DFC"/>
    <w:rsid w:val="00E148E4"/>
    <w:rsid w:val="00E1491A"/>
    <w:rsid w:val="00E151DE"/>
    <w:rsid w:val="00E153C3"/>
    <w:rsid w:val="00E15AB4"/>
    <w:rsid w:val="00E16390"/>
    <w:rsid w:val="00E16E5F"/>
    <w:rsid w:val="00E172AA"/>
    <w:rsid w:val="00E22D10"/>
    <w:rsid w:val="00E23051"/>
    <w:rsid w:val="00E23056"/>
    <w:rsid w:val="00E23A0B"/>
    <w:rsid w:val="00E23A1B"/>
    <w:rsid w:val="00E23EFC"/>
    <w:rsid w:val="00E2475D"/>
    <w:rsid w:val="00E24F13"/>
    <w:rsid w:val="00E25E00"/>
    <w:rsid w:val="00E26214"/>
    <w:rsid w:val="00E262FF"/>
    <w:rsid w:val="00E30219"/>
    <w:rsid w:val="00E30A5B"/>
    <w:rsid w:val="00E30D53"/>
    <w:rsid w:val="00E30DD5"/>
    <w:rsid w:val="00E331E6"/>
    <w:rsid w:val="00E33EC3"/>
    <w:rsid w:val="00E36893"/>
    <w:rsid w:val="00E36E9E"/>
    <w:rsid w:val="00E37A17"/>
    <w:rsid w:val="00E37DFF"/>
    <w:rsid w:val="00E40987"/>
    <w:rsid w:val="00E410C6"/>
    <w:rsid w:val="00E413FC"/>
    <w:rsid w:val="00E425E4"/>
    <w:rsid w:val="00E42B65"/>
    <w:rsid w:val="00E43832"/>
    <w:rsid w:val="00E44B32"/>
    <w:rsid w:val="00E45BCB"/>
    <w:rsid w:val="00E464E6"/>
    <w:rsid w:val="00E466A1"/>
    <w:rsid w:val="00E474E2"/>
    <w:rsid w:val="00E510E4"/>
    <w:rsid w:val="00E515DA"/>
    <w:rsid w:val="00E51830"/>
    <w:rsid w:val="00E521F3"/>
    <w:rsid w:val="00E52E0E"/>
    <w:rsid w:val="00E54183"/>
    <w:rsid w:val="00E546D2"/>
    <w:rsid w:val="00E54885"/>
    <w:rsid w:val="00E5499F"/>
    <w:rsid w:val="00E570EC"/>
    <w:rsid w:val="00E5731C"/>
    <w:rsid w:val="00E57F6E"/>
    <w:rsid w:val="00E602E3"/>
    <w:rsid w:val="00E604C0"/>
    <w:rsid w:val="00E60DA8"/>
    <w:rsid w:val="00E62187"/>
    <w:rsid w:val="00E62A46"/>
    <w:rsid w:val="00E638AC"/>
    <w:rsid w:val="00E653E8"/>
    <w:rsid w:val="00E6543C"/>
    <w:rsid w:val="00E656D0"/>
    <w:rsid w:val="00E65CB5"/>
    <w:rsid w:val="00E66042"/>
    <w:rsid w:val="00E66794"/>
    <w:rsid w:val="00E667A2"/>
    <w:rsid w:val="00E6691A"/>
    <w:rsid w:val="00E67927"/>
    <w:rsid w:val="00E67CC9"/>
    <w:rsid w:val="00E67E36"/>
    <w:rsid w:val="00E70148"/>
    <w:rsid w:val="00E7371E"/>
    <w:rsid w:val="00E7535C"/>
    <w:rsid w:val="00E75E8D"/>
    <w:rsid w:val="00E773D4"/>
    <w:rsid w:val="00E778CF"/>
    <w:rsid w:val="00E80B84"/>
    <w:rsid w:val="00E81F99"/>
    <w:rsid w:val="00E82069"/>
    <w:rsid w:val="00E82404"/>
    <w:rsid w:val="00E82686"/>
    <w:rsid w:val="00E82E11"/>
    <w:rsid w:val="00E83ABD"/>
    <w:rsid w:val="00E83FAF"/>
    <w:rsid w:val="00E841B0"/>
    <w:rsid w:val="00E857AF"/>
    <w:rsid w:val="00E85E91"/>
    <w:rsid w:val="00E863D0"/>
    <w:rsid w:val="00E86517"/>
    <w:rsid w:val="00E86BF3"/>
    <w:rsid w:val="00E86EC1"/>
    <w:rsid w:val="00E90C08"/>
    <w:rsid w:val="00E9159E"/>
    <w:rsid w:val="00E927ED"/>
    <w:rsid w:val="00E930AD"/>
    <w:rsid w:val="00E93207"/>
    <w:rsid w:val="00E935BB"/>
    <w:rsid w:val="00E93B9A"/>
    <w:rsid w:val="00E9401F"/>
    <w:rsid w:val="00E955D2"/>
    <w:rsid w:val="00E97704"/>
    <w:rsid w:val="00E97AA5"/>
    <w:rsid w:val="00E97C5D"/>
    <w:rsid w:val="00EA00CA"/>
    <w:rsid w:val="00EA1F96"/>
    <w:rsid w:val="00EA265E"/>
    <w:rsid w:val="00EA2945"/>
    <w:rsid w:val="00EA3C6E"/>
    <w:rsid w:val="00EA5381"/>
    <w:rsid w:val="00EA5C45"/>
    <w:rsid w:val="00EA60FA"/>
    <w:rsid w:val="00EA7121"/>
    <w:rsid w:val="00EA743C"/>
    <w:rsid w:val="00EA79CC"/>
    <w:rsid w:val="00EA7F89"/>
    <w:rsid w:val="00EB100B"/>
    <w:rsid w:val="00EB10D0"/>
    <w:rsid w:val="00EB183C"/>
    <w:rsid w:val="00EB1C40"/>
    <w:rsid w:val="00EB230C"/>
    <w:rsid w:val="00EB2989"/>
    <w:rsid w:val="00EB418D"/>
    <w:rsid w:val="00EB42F9"/>
    <w:rsid w:val="00EB4C10"/>
    <w:rsid w:val="00EB6168"/>
    <w:rsid w:val="00EB6471"/>
    <w:rsid w:val="00EC02CE"/>
    <w:rsid w:val="00EC1173"/>
    <w:rsid w:val="00EC186F"/>
    <w:rsid w:val="00EC19A9"/>
    <w:rsid w:val="00EC2532"/>
    <w:rsid w:val="00EC3A9A"/>
    <w:rsid w:val="00EC4305"/>
    <w:rsid w:val="00EC4752"/>
    <w:rsid w:val="00EC4B89"/>
    <w:rsid w:val="00EC512E"/>
    <w:rsid w:val="00EC52D7"/>
    <w:rsid w:val="00EC5433"/>
    <w:rsid w:val="00EC5CF4"/>
    <w:rsid w:val="00EC5FA9"/>
    <w:rsid w:val="00EC6B04"/>
    <w:rsid w:val="00EC7CC1"/>
    <w:rsid w:val="00ED0A8B"/>
    <w:rsid w:val="00ED1319"/>
    <w:rsid w:val="00ED13FE"/>
    <w:rsid w:val="00ED149B"/>
    <w:rsid w:val="00ED14F7"/>
    <w:rsid w:val="00ED1640"/>
    <w:rsid w:val="00ED1A66"/>
    <w:rsid w:val="00ED25A0"/>
    <w:rsid w:val="00ED31B3"/>
    <w:rsid w:val="00ED3801"/>
    <w:rsid w:val="00ED451F"/>
    <w:rsid w:val="00ED46EA"/>
    <w:rsid w:val="00ED47D5"/>
    <w:rsid w:val="00ED54EF"/>
    <w:rsid w:val="00ED5E30"/>
    <w:rsid w:val="00ED5FC7"/>
    <w:rsid w:val="00ED6849"/>
    <w:rsid w:val="00ED6EBB"/>
    <w:rsid w:val="00ED73F6"/>
    <w:rsid w:val="00EE06CF"/>
    <w:rsid w:val="00EE2177"/>
    <w:rsid w:val="00EE287B"/>
    <w:rsid w:val="00EE2FE4"/>
    <w:rsid w:val="00EE37A5"/>
    <w:rsid w:val="00EE39F6"/>
    <w:rsid w:val="00EE44ED"/>
    <w:rsid w:val="00EE48A6"/>
    <w:rsid w:val="00EE4E89"/>
    <w:rsid w:val="00EE5165"/>
    <w:rsid w:val="00EE5C58"/>
    <w:rsid w:val="00EE6018"/>
    <w:rsid w:val="00EE684C"/>
    <w:rsid w:val="00EE710E"/>
    <w:rsid w:val="00EE7297"/>
    <w:rsid w:val="00EE74C1"/>
    <w:rsid w:val="00EF0BC2"/>
    <w:rsid w:val="00EF0C89"/>
    <w:rsid w:val="00EF16A0"/>
    <w:rsid w:val="00EF1E38"/>
    <w:rsid w:val="00EF257D"/>
    <w:rsid w:val="00EF2A15"/>
    <w:rsid w:val="00EF3359"/>
    <w:rsid w:val="00EF3613"/>
    <w:rsid w:val="00EF3905"/>
    <w:rsid w:val="00EF3DA7"/>
    <w:rsid w:val="00EF4879"/>
    <w:rsid w:val="00EF51A7"/>
    <w:rsid w:val="00EF590E"/>
    <w:rsid w:val="00EF63A1"/>
    <w:rsid w:val="00EF698D"/>
    <w:rsid w:val="00EF6C80"/>
    <w:rsid w:val="00EF7023"/>
    <w:rsid w:val="00EF7739"/>
    <w:rsid w:val="00EF7BE2"/>
    <w:rsid w:val="00F00E39"/>
    <w:rsid w:val="00F01599"/>
    <w:rsid w:val="00F01DCD"/>
    <w:rsid w:val="00F02318"/>
    <w:rsid w:val="00F02776"/>
    <w:rsid w:val="00F02FD6"/>
    <w:rsid w:val="00F0571F"/>
    <w:rsid w:val="00F05D3D"/>
    <w:rsid w:val="00F0725E"/>
    <w:rsid w:val="00F07374"/>
    <w:rsid w:val="00F078FA"/>
    <w:rsid w:val="00F07F25"/>
    <w:rsid w:val="00F100BA"/>
    <w:rsid w:val="00F103BC"/>
    <w:rsid w:val="00F10548"/>
    <w:rsid w:val="00F10844"/>
    <w:rsid w:val="00F10DCB"/>
    <w:rsid w:val="00F1109E"/>
    <w:rsid w:val="00F13268"/>
    <w:rsid w:val="00F13B80"/>
    <w:rsid w:val="00F1493C"/>
    <w:rsid w:val="00F14B4D"/>
    <w:rsid w:val="00F14C0D"/>
    <w:rsid w:val="00F15B66"/>
    <w:rsid w:val="00F1613F"/>
    <w:rsid w:val="00F16F24"/>
    <w:rsid w:val="00F175B3"/>
    <w:rsid w:val="00F177D6"/>
    <w:rsid w:val="00F17EEB"/>
    <w:rsid w:val="00F20CF4"/>
    <w:rsid w:val="00F21027"/>
    <w:rsid w:val="00F2102C"/>
    <w:rsid w:val="00F21419"/>
    <w:rsid w:val="00F21C6A"/>
    <w:rsid w:val="00F22460"/>
    <w:rsid w:val="00F230C7"/>
    <w:rsid w:val="00F237DC"/>
    <w:rsid w:val="00F239B1"/>
    <w:rsid w:val="00F23CDF"/>
    <w:rsid w:val="00F2468D"/>
    <w:rsid w:val="00F25034"/>
    <w:rsid w:val="00F25BF1"/>
    <w:rsid w:val="00F26025"/>
    <w:rsid w:val="00F26104"/>
    <w:rsid w:val="00F26283"/>
    <w:rsid w:val="00F264EF"/>
    <w:rsid w:val="00F266D4"/>
    <w:rsid w:val="00F268CC"/>
    <w:rsid w:val="00F275D1"/>
    <w:rsid w:val="00F27DE1"/>
    <w:rsid w:val="00F30402"/>
    <w:rsid w:val="00F30471"/>
    <w:rsid w:val="00F3161B"/>
    <w:rsid w:val="00F31C21"/>
    <w:rsid w:val="00F32D54"/>
    <w:rsid w:val="00F32E63"/>
    <w:rsid w:val="00F33468"/>
    <w:rsid w:val="00F33B2B"/>
    <w:rsid w:val="00F342E3"/>
    <w:rsid w:val="00F343F4"/>
    <w:rsid w:val="00F34A1C"/>
    <w:rsid w:val="00F361A6"/>
    <w:rsid w:val="00F36474"/>
    <w:rsid w:val="00F364C9"/>
    <w:rsid w:val="00F366F9"/>
    <w:rsid w:val="00F37087"/>
    <w:rsid w:val="00F370BA"/>
    <w:rsid w:val="00F3723F"/>
    <w:rsid w:val="00F37257"/>
    <w:rsid w:val="00F40453"/>
    <w:rsid w:val="00F41840"/>
    <w:rsid w:val="00F42306"/>
    <w:rsid w:val="00F44D59"/>
    <w:rsid w:val="00F45B77"/>
    <w:rsid w:val="00F464F7"/>
    <w:rsid w:val="00F46632"/>
    <w:rsid w:val="00F46AE4"/>
    <w:rsid w:val="00F46D93"/>
    <w:rsid w:val="00F479B1"/>
    <w:rsid w:val="00F51549"/>
    <w:rsid w:val="00F515CC"/>
    <w:rsid w:val="00F517D3"/>
    <w:rsid w:val="00F5282A"/>
    <w:rsid w:val="00F528FD"/>
    <w:rsid w:val="00F5298D"/>
    <w:rsid w:val="00F52BF2"/>
    <w:rsid w:val="00F539DA"/>
    <w:rsid w:val="00F53D72"/>
    <w:rsid w:val="00F5466A"/>
    <w:rsid w:val="00F54AF8"/>
    <w:rsid w:val="00F55A69"/>
    <w:rsid w:val="00F57C16"/>
    <w:rsid w:val="00F60605"/>
    <w:rsid w:val="00F609CA"/>
    <w:rsid w:val="00F61077"/>
    <w:rsid w:val="00F6119D"/>
    <w:rsid w:val="00F632DB"/>
    <w:rsid w:val="00F640E1"/>
    <w:rsid w:val="00F644D3"/>
    <w:rsid w:val="00F64B56"/>
    <w:rsid w:val="00F654C9"/>
    <w:rsid w:val="00F655E0"/>
    <w:rsid w:val="00F65832"/>
    <w:rsid w:val="00F6622D"/>
    <w:rsid w:val="00F677EF"/>
    <w:rsid w:val="00F70E1F"/>
    <w:rsid w:val="00F71174"/>
    <w:rsid w:val="00F714FE"/>
    <w:rsid w:val="00F722E3"/>
    <w:rsid w:val="00F728A1"/>
    <w:rsid w:val="00F72AEB"/>
    <w:rsid w:val="00F73F73"/>
    <w:rsid w:val="00F74118"/>
    <w:rsid w:val="00F745F1"/>
    <w:rsid w:val="00F74DAA"/>
    <w:rsid w:val="00F75C0E"/>
    <w:rsid w:val="00F76ED0"/>
    <w:rsid w:val="00F77778"/>
    <w:rsid w:val="00F812DE"/>
    <w:rsid w:val="00F8333D"/>
    <w:rsid w:val="00F8336D"/>
    <w:rsid w:val="00F8470D"/>
    <w:rsid w:val="00F84DA3"/>
    <w:rsid w:val="00F84F05"/>
    <w:rsid w:val="00F85884"/>
    <w:rsid w:val="00F85CC8"/>
    <w:rsid w:val="00F86167"/>
    <w:rsid w:val="00F86AB6"/>
    <w:rsid w:val="00F86DC0"/>
    <w:rsid w:val="00F86DF3"/>
    <w:rsid w:val="00F8725B"/>
    <w:rsid w:val="00F87A10"/>
    <w:rsid w:val="00F913C8"/>
    <w:rsid w:val="00F9147D"/>
    <w:rsid w:val="00F92DBB"/>
    <w:rsid w:val="00F932B7"/>
    <w:rsid w:val="00F932B8"/>
    <w:rsid w:val="00F9366E"/>
    <w:rsid w:val="00F9389F"/>
    <w:rsid w:val="00F94226"/>
    <w:rsid w:val="00F94933"/>
    <w:rsid w:val="00F94AF5"/>
    <w:rsid w:val="00F95908"/>
    <w:rsid w:val="00F96397"/>
    <w:rsid w:val="00F96A19"/>
    <w:rsid w:val="00F97041"/>
    <w:rsid w:val="00FA1114"/>
    <w:rsid w:val="00FA1130"/>
    <w:rsid w:val="00FA14D7"/>
    <w:rsid w:val="00FA1A36"/>
    <w:rsid w:val="00FA1F8F"/>
    <w:rsid w:val="00FA31FD"/>
    <w:rsid w:val="00FA33B8"/>
    <w:rsid w:val="00FA366F"/>
    <w:rsid w:val="00FA3F17"/>
    <w:rsid w:val="00FA473F"/>
    <w:rsid w:val="00FA4B61"/>
    <w:rsid w:val="00FA4E74"/>
    <w:rsid w:val="00FA4EA0"/>
    <w:rsid w:val="00FA4EB2"/>
    <w:rsid w:val="00FA5189"/>
    <w:rsid w:val="00FA5346"/>
    <w:rsid w:val="00FA68BC"/>
    <w:rsid w:val="00FA7F65"/>
    <w:rsid w:val="00FB069C"/>
    <w:rsid w:val="00FB13B8"/>
    <w:rsid w:val="00FB172E"/>
    <w:rsid w:val="00FB22E3"/>
    <w:rsid w:val="00FB2D4A"/>
    <w:rsid w:val="00FB44AB"/>
    <w:rsid w:val="00FB6A2E"/>
    <w:rsid w:val="00FB728B"/>
    <w:rsid w:val="00FB743B"/>
    <w:rsid w:val="00FB7826"/>
    <w:rsid w:val="00FB798A"/>
    <w:rsid w:val="00FC1BA2"/>
    <w:rsid w:val="00FC284C"/>
    <w:rsid w:val="00FC339E"/>
    <w:rsid w:val="00FC49A0"/>
    <w:rsid w:val="00FC5135"/>
    <w:rsid w:val="00FC55C5"/>
    <w:rsid w:val="00FC63AF"/>
    <w:rsid w:val="00FC6B70"/>
    <w:rsid w:val="00FC700A"/>
    <w:rsid w:val="00FC726B"/>
    <w:rsid w:val="00FC72CC"/>
    <w:rsid w:val="00FC7EC1"/>
    <w:rsid w:val="00FD1DD4"/>
    <w:rsid w:val="00FD3685"/>
    <w:rsid w:val="00FD5EA7"/>
    <w:rsid w:val="00FD67B4"/>
    <w:rsid w:val="00FD6833"/>
    <w:rsid w:val="00FD7E6D"/>
    <w:rsid w:val="00FE12E0"/>
    <w:rsid w:val="00FE143B"/>
    <w:rsid w:val="00FE1768"/>
    <w:rsid w:val="00FE18D2"/>
    <w:rsid w:val="00FE2398"/>
    <w:rsid w:val="00FE25B1"/>
    <w:rsid w:val="00FE2D2C"/>
    <w:rsid w:val="00FE34FC"/>
    <w:rsid w:val="00FE39F7"/>
    <w:rsid w:val="00FE3EC7"/>
    <w:rsid w:val="00FE436C"/>
    <w:rsid w:val="00FE5C68"/>
    <w:rsid w:val="00FE69BC"/>
    <w:rsid w:val="00FE6BA7"/>
    <w:rsid w:val="00FE6F25"/>
    <w:rsid w:val="00FF007F"/>
    <w:rsid w:val="00FF10F5"/>
    <w:rsid w:val="00FF11D2"/>
    <w:rsid w:val="00FF131F"/>
    <w:rsid w:val="00FF16CA"/>
    <w:rsid w:val="00FF1CCD"/>
    <w:rsid w:val="00FF1CFE"/>
    <w:rsid w:val="00FF463A"/>
    <w:rsid w:val="00FF4B18"/>
    <w:rsid w:val="00FF4BF0"/>
    <w:rsid w:val="00FF5786"/>
    <w:rsid w:val="00FF59D0"/>
    <w:rsid w:val="00FF6B78"/>
    <w:rsid w:val="00FF70C6"/>
    <w:rsid w:val="00FF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301CA6BD-4B31-4F78-A1F9-5CD403CC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DE1"/>
    <w:pPr>
      <w:spacing w:line="240" w:lineRule="atLeast"/>
    </w:pPr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qFormat/>
    <w:rsid w:val="00D4175B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4175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75D70"/>
    <w:pPr>
      <w:keepNext/>
      <w:spacing w:before="240" w:after="6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qFormat/>
    <w:rsid w:val="00975D70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qFormat/>
    <w:rsid w:val="00975D70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qFormat/>
    <w:rsid w:val="00975D70"/>
    <w:pPr>
      <w:spacing w:before="240" w:after="60"/>
      <w:outlineLvl w:val="5"/>
    </w:pPr>
    <w:rPr>
      <w:b/>
      <w:sz w:val="22"/>
      <w:szCs w:val="22"/>
    </w:rPr>
  </w:style>
  <w:style w:type="paragraph" w:styleId="Heading7">
    <w:name w:val="heading 7"/>
    <w:basedOn w:val="Normal"/>
    <w:next w:val="Normal"/>
    <w:qFormat/>
    <w:rsid w:val="00975D70"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975D70"/>
    <w:pPr>
      <w:spacing w:before="240" w:after="60"/>
      <w:outlineLvl w:val="7"/>
    </w:pPr>
    <w:rPr>
      <w:i/>
      <w:sz w:val="24"/>
    </w:rPr>
  </w:style>
  <w:style w:type="paragraph" w:styleId="Heading9">
    <w:name w:val="heading 9"/>
    <w:basedOn w:val="Normal"/>
    <w:next w:val="Normal"/>
    <w:qFormat/>
    <w:rsid w:val="00975D70"/>
    <w:p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B0CAA"/>
    <w:pPr>
      <w:tabs>
        <w:tab w:val="center" w:pos="4320"/>
        <w:tab w:val="right" w:pos="8640"/>
      </w:tabs>
    </w:pPr>
  </w:style>
  <w:style w:type="numbering" w:styleId="ArticleSection">
    <w:name w:val="Outline List 3"/>
    <w:basedOn w:val="NoList"/>
    <w:rsid w:val="001B0CAA"/>
    <w:pPr>
      <w:numPr>
        <w:numId w:val="1"/>
      </w:numPr>
    </w:pPr>
  </w:style>
  <w:style w:type="character" w:styleId="HTMLAcronym">
    <w:name w:val="HTML Acronym"/>
    <w:basedOn w:val="DefaultParagraphFont"/>
    <w:rsid w:val="001B0CAA"/>
  </w:style>
  <w:style w:type="paragraph" w:styleId="Footer">
    <w:name w:val="footer"/>
    <w:basedOn w:val="Normal"/>
    <w:semiHidden/>
    <w:rsid w:val="001B0CA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B0CAA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E62C9"/>
  </w:style>
  <w:style w:type="paragraph" w:styleId="BalloonText">
    <w:name w:val="Balloon Text"/>
    <w:basedOn w:val="Normal"/>
    <w:link w:val="BalloonTextChar"/>
    <w:rsid w:val="00550A92"/>
    <w:pPr>
      <w:spacing w:line="240" w:lineRule="auto"/>
    </w:pPr>
    <w:rPr>
      <w:rFonts w:ascii="Tahoma" w:hAnsi="Tahoma"/>
      <w:sz w:val="16"/>
      <w:szCs w:val="16"/>
      <w:lang w:val="x-none"/>
    </w:rPr>
  </w:style>
  <w:style w:type="numbering" w:styleId="111111">
    <w:name w:val="Outline List 2"/>
    <w:basedOn w:val="NoList"/>
    <w:rsid w:val="00975D70"/>
    <w:pPr>
      <w:numPr>
        <w:numId w:val="2"/>
      </w:numPr>
    </w:pPr>
  </w:style>
  <w:style w:type="character" w:customStyle="1" w:styleId="BalloonTextChar">
    <w:name w:val="Balloon Text Char"/>
    <w:link w:val="BalloonText"/>
    <w:rsid w:val="00550A9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rsid w:val="00347828"/>
    <w:rPr>
      <w:color w:val="0000FF"/>
      <w:u w:val="single"/>
    </w:rPr>
  </w:style>
  <w:style w:type="paragraph" w:customStyle="1" w:styleId="ECSHeading1Min">
    <w:name w:val="ECS Heading 1 (Min)"/>
    <w:basedOn w:val="Normal"/>
    <w:qFormat/>
    <w:rsid w:val="006D17B9"/>
    <w:rPr>
      <w:b/>
      <w:bCs/>
      <w:caps/>
    </w:rPr>
  </w:style>
  <w:style w:type="paragraph" w:customStyle="1" w:styleId="ECSHeading2Min">
    <w:name w:val="ECS Heading 2 (Min)"/>
    <w:basedOn w:val="Normal"/>
    <w:qFormat/>
    <w:rsid w:val="006D17B9"/>
    <w:rPr>
      <w:b/>
      <w:bCs/>
    </w:rPr>
  </w:style>
  <w:style w:type="paragraph" w:customStyle="1" w:styleId="ECSHeading3Min">
    <w:name w:val="ECS Heading 3 (Min)"/>
    <w:basedOn w:val="Normal"/>
    <w:qFormat/>
    <w:rsid w:val="006D17B9"/>
    <w:rPr>
      <w:bCs/>
    </w:rPr>
  </w:style>
  <w:style w:type="paragraph" w:customStyle="1" w:styleId="ECSHeading4">
    <w:name w:val="ECS Heading 4"/>
    <w:basedOn w:val="ECSHeading3Min"/>
    <w:qFormat/>
    <w:rsid w:val="0090305B"/>
    <w:rPr>
      <w:i/>
    </w:rPr>
  </w:style>
  <w:style w:type="character" w:styleId="FollowedHyperlink">
    <w:name w:val="FollowedHyperlink"/>
    <w:rsid w:val="00C17D48"/>
    <w:rPr>
      <w:color w:val="800080"/>
      <w:u w:val="single"/>
    </w:rPr>
  </w:style>
  <w:style w:type="paragraph" w:styleId="NormalWeb">
    <w:name w:val="Normal (Web)"/>
    <w:basedOn w:val="Normal"/>
    <w:rsid w:val="00DF7FCA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50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7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ingent\Desktop\UOW-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FF6A7-8503-4352-B5B4-C6D3E6CA9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UOW-Minutes</Template>
  <TotalTime>16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THE MEETING OF ECS SCHOOL EXECUTIVE GROUP (SEG)</vt:lpstr>
    </vt:vector>
  </TitlesOfParts>
  <Company>the KnightsWood Consultancy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THE MEETING OF ECS SCHOOL EXECUTIVE GROUP (SEG)</dc:title>
  <dc:subject/>
  <dc:creator>University of Westminster</dc:creator>
  <cp:keywords/>
  <cp:lastModifiedBy>Niral</cp:lastModifiedBy>
  <cp:revision>5</cp:revision>
  <cp:lastPrinted>2014-03-18T10:46:00Z</cp:lastPrinted>
  <dcterms:created xsi:type="dcterms:W3CDTF">2015-10-15T15:19:00Z</dcterms:created>
  <dcterms:modified xsi:type="dcterms:W3CDTF">2015-10-28T10:01:00Z</dcterms:modified>
</cp:coreProperties>
</file>