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4C" w:rsidRPr="002A04E8" w:rsidRDefault="0077651C" w:rsidP="002A04E8">
      <w:pPr>
        <w:pStyle w:val="Heading1"/>
        <w:jc w:val="center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Team Minutes for Group 2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 xml:space="preserve">Date: </w:t>
      </w:r>
      <w:r w:rsidR="0013226D">
        <w:rPr>
          <w:rFonts w:asciiTheme="minorHAnsi" w:hAnsiTheme="minorHAnsi"/>
          <w:color w:val="auto"/>
        </w:rPr>
        <w:t>22</w:t>
      </w:r>
      <w:r w:rsidR="002A04E8" w:rsidRPr="002A04E8">
        <w:rPr>
          <w:rFonts w:asciiTheme="minorHAnsi" w:hAnsiTheme="minorHAnsi"/>
          <w:color w:val="auto"/>
        </w:rPr>
        <w:t>/10/15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 xml:space="preserve">Time: </w:t>
      </w:r>
      <w:r w:rsidR="002A04E8" w:rsidRPr="002A04E8">
        <w:rPr>
          <w:rFonts w:asciiTheme="minorHAnsi" w:hAnsiTheme="minorHAnsi"/>
          <w:color w:val="auto"/>
        </w:rPr>
        <w:t>09:00 – 11:00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Room:</w:t>
      </w:r>
      <w:r w:rsidR="002A04E8" w:rsidRPr="002A04E8">
        <w:rPr>
          <w:rFonts w:asciiTheme="minorHAnsi" w:hAnsiTheme="minorHAnsi"/>
          <w:color w:val="auto"/>
        </w:rPr>
        <w:t xml:space="preserve"> </w:t>
      </w:r>
      <w:proofErr w:type="spellStart"/>
      <w:r w:rsidR="002A04E8" w:rsidRPr="002A04E8">
        <w:rPr>
          <w:rFonts w:asciiTheme="minorHAnsi" w:hAnsiTheme="minorHAnsi"/>
          <w:color w:val="auto"/>
        </w:rPr>
        <w:t>Clipstone</w:t>
      </w:r>
      <w:proofErr w:type="spellEnd"/>
      <w:r w:rsidR="002A04E8" w:rsidRPr="002A04E8">
        <w:rPr>
          <w:rFonts w:asciiTheme="minorHAnsi" w:hAnsiTheme="minorHAnsi"/>
          <w:color w:val="auto"/>
        </w:rPr>
        <w:t>, 5.110</w:t>
      </w:r>
    </w:p>
    <w:p w:rsidR="0077651C" w:rsidRPr="002A04E8" w:rsidRDefault="0077651C" w:rsidP="0077651C"/>
    <w:p w:rsidR="0077651C" w:rsidRPr="002A04E8" w:rsidRDefault="0077651C" w:rsidP="0077651C">
      <w:pPr>
        <w:pStyle w:val="Heading3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Members in Group and Contribution: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88"/>
        <w:gridCol w:w="858"/>
      </w:tblGrid>
      <w:tr w:rsidR="002A04E8" w:rsidTr="007F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A04E8" w:rsidRPr="002A04E8" w:rsidRDefault="007F324D" w:rsidP="001B03AE">
            <w:pPr>
              <w:jc w:val="center"/>
            </w:pPr>
            <w:r>
              <w:t>Member Name</w:t>
            </w:r>
          </w:p>
        </w:tc>
        <w:tc>
          <w:tcPr>
            <w:tcW w:w="7788" w:type="dxa"/>
          </w:tcPr>
          <w:p w:rsidR="002A04E8" w:rsidRDefault="001B03AE" w:rsidP="001B0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Written Contribution</w:t>
            </w:r>
          </w:p>
        </w:tc>
        <w:tc>
          <w:tcPr>
            <w:tcW w:w="858" w:type="dxa"/>
          </w:tcPr>
          <w:p w:rsidR="002A04E8" w:rsidRDefault="001B03AE" w:rsidP="007F3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Effort </w:t>
            </w:r>
          </w:p>
        </w:tc>
      </w:tr>
      <w:tr w:rsidR="00742C69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742C69" w:rsidRDefault="00742C69" w:rsidP="00742C69">
            <w:proofErr w:type="spellStart"/>
            <w:r>
              <w:t>Abubaker</w:t>
            </w:r>
            <w:proofErr w:type="spellEnd"/>
          </w:p>
        </w:tc>
        <w:tc>
          <w:tcPr>
            <w:tcW w:w="7788" w:type="dxa"/>
            <w:shd w:val="clear" w:color="auto" w:fill="D9D9D9" w:themeFill="background1" w:themeFillShade="D9"/>
          </w:tcPr>
          <w:p w:rsidR="00742C69" w:rsidRDefault="00742C69" w:rsidP="0074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Took the minutes, contributed to discussion  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742C69" w:rsidRDefault="00742C69" w:rsidP="0074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742C69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742C69" w:rsidRDefault="00742C69" w:rsidP="00742C69">
            <w:r>
              <w:t>Harsh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742C69" w:rsidRDefault="00742C69" w:rsidP="00742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Took down the ideas and made the handmade diagrams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742C69" w:rsidRDefault="00742C69" w:rsidP="00742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742C69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742C69" w:rsidRDefault="00742C69" w:rsidP="00742C69">
            <w:r>
              <w:t>Martin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742C69" w:rsidRDefault="00742C69" w:rsidP="0074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Martin created a use case scenario for the program to identify ins and outs of the program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742C69" w:rsidRDefault="00742C69" w:rsidP="0074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742C69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742C69" w:rsidRDefault="00742C69" w:rsidP="00742C69">
            <w:r>
              <w:t>Niral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742C69" w:rsidRDefault="00742C69" w:rsidP="00742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Created work flow diagram, shared to other members, added initial ideas.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742C69" w:rsidRDefault="00742C69" w:rsidP="00742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742C69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742C69" w:rsidRDefault="00742C69" w:rsidP="00742C69">
            <w:proofErr w:type="spellStart"/>
            <w:r>
              <w:t>Romina</w:t>
            </w:r>
            <w:proofErr w:type="spellEnd"/>
          </w:p>
        </w:tc>
        <w:tc>
          <w:tcPr>
            <w:tcW w:w="7788" w:type="dxa"/>
            <w:shd w:val="clear" w:color="auto" w:fill="D9D9D9" w:themeFill="background1" w:themeFillShade="D9"/>
          </w:tcPr>
          <w:p w:rsidR="00742C69" w:rsidRDefault="00742C69" w:rsidP="0074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Managed the team efforts and contributed to workflow diagram.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742C69" w:rsidRDefault="00742C69" w:rsidP="0074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C64F65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64F65" w:rsidRDefault="00C64F65" w:rsidP="00C64F65">
            <w:proofErr w:type="spellStart"/>
            <w:r>
              <w:t>Tulga</w:t>
            </w:r>
            <w:proofErr w:type="spellEnd"/>
          </w:p>
        </w:tc>
        <w:tc>
          <w:tcPr>
            <w:tcW w:w="7788" w:type="dxa"/>
            <w:shd w:val="clear" w:color="auto" w:fill="D9D9D9" w:themeFill="background1" w:themeFillShade="D9"/>
          </w:tcPr>
          <w:p w:rsidR="00C64F65" w:rsidRDefault="0013226D" w:rsidP="00C6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Not present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C64F65" w:rsidRDefault="0013226D" w:rsidP="00C6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0%</w:t>
            </w:r>
          </w:p>
        </w:tc>
      </w:tr>
    </w:tbl>
    <w:p w:rsidR="0077651C" w:rsidRPr="002A04E8" w:rsidRDefault="0077651C" w:rsidP="0077651C"/>
    <w:p w:rsidR="0077651C" w:rsidRPr="002A04E8" w:rsidRDefault="00A37F59" w:rsidP="0077651C">
      <w:pPr>
        <w:pStyle w:val="Heading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Minutes Outcome</w:t>
      </w:r>
      <w:r w:rsidR="0077651C" w:rsidRPr="002A04E8">
        <w:rPr>
          <w:rFonts w:asciiTheme="minorHAnsi" w:hAnsiTheme="minorHAnsi"/>
          <w:color w:val="auto"/>
        </w:rPr>
        <w:t>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063"/>
        <w:gridCol w:w="4891"/>
        <w:gridCol w:w="5103"/>
      </w:tblGrid>
      <w:tr w:rsidR="001818E7" w:rsidTr="0035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A37F59" w:rsidRPr="002A04E8" w:rsidRDefault="001818E7" w:rsidP="000C7887">
            <w:pPr>
              <w:jc w:val="center"/>
            </w:pPr>
            <w:r>
              <w:t>Item No.</w:t>
            </w:r>
          </w:p>
        </w:tc>
        <w:tc>
          <w:tcPr>
            <w:tcW w:w="4891" w:type="dxa"/>
          </w:tcPr>
          <w:p w:rsidR="00A37F59" w:rsidRDefault="00A37F59" w:rsidP="000C7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5103" w:type="dxa"/>
          </w:tcPr>
          <w:p w:rsidR="00A37F59" w:rsidRDefault="00A37F59" w:rsidP="000C7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742C69" w:rsidTr="0035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742C69" w:rsidRDefault="00742C69" w:rsidP="00742C69">
            <w:pPr>
              <w:jc w:val="center"/>
            </w:pPr>
            <w:r>
              <w:t>1.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742C69" w:rsidRPr="003F4B86" w:rsidRDefault="00742C69" w:rsidP="0074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Recapping what was discussed last meeting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42C69" w:rsidRPr="003F4B86" w:rsidRDefault="00742C69" w:rsidP="0074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From our last group session,</w:t>
            </w:r>
            <w:r>
              <w:rPr>
                <w:rFonts w:asciiTheme="majorHAnsi" w:hAnsiTheme="majorHAnsi"/>
              </w:rPr>
              <w:t xml:space="preserve"> created workflow and examined similar examples to a network performance monitor, initiated members with GitHub.</w:t>
            </w:r>
          </w:p>
        </w:tc>
      </w:tr>
      <w:tr w:rsidR="00742C69" w:rsidTr="0035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742C69" w:rsidRDefault="00742C69" w:rsidP="00742C69">
            <w:pPr>
              <w:jc w:val="center"/>
            </w:pPr>
            <w:r>
              <w:t>2.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742C69" w:rsidRDefault="00742C69" w:rsidP="00742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Case Diagram created (rough copy, to be made digital)</w:t>
            </w:r>
          </w:p>
          <w:p w:rsidR="00742C69" w:rsidRPr="003F4B86" w:rsidRDefault="00742C69" w:rsidP="00742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Context Diagram created (rough copy, to be made digital)</w:t>
            </w:r>
          </w:p>
          <w:p w:rsidR="00742C69" w:rsidRPr="003F4B86" w:rsidRDefault="00742C69" w:rsidP="00742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</w:tcPr>
          <w:p w:rsidR="00742C69" w:rsidRPr="007D30A7" w:rsidRDefault="00742C69" w:rsidP="00742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D30A7">
              <w:rPr>
                <w:rFonts w:asciiTheme="majorHAnsi" w:hAnsiTheme="majorHAnsi"/>
              </w:rPr>
              <w:t xml:space="preserve">Group members </w:t>
            </w:r>
            <w:r>
              <w:rPr>
                <w:rFonts w:asciiTheme="majorHAnsi" w:hAnsiTheme="majorHAnsi"/>
              </w:rPr>
              <w:t>were contributing to both diagrams, initially hand drawn by Harsh.</w:t>
            </w:r>
          </w:p>
          <w:p w:rsidR="00742C69" w:rsidRPr="003F4B86" w:rsidRDefault="00742C69" w:rsidP="00742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742C69" w:rsidTr="0035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742C69" w:rsidRDefault="00742C69" w:rsidP="00742C69">
            <w:pPr>
              <w:jc w:val="center"/>
            </w:pPr>
            <w:r>
              <w:t>3.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742C69" w:rsidRPr="003F4B86" w:rsidRDefault="00742C69" w:rsidP="0074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 xml:space="preserve">Discussion </w:t>
            </w:r>
            <w:r>
              <w:rPr>
                <w:rFonts w:asciiTheme="majorHAnsi" w:hAnsiTheme="majorHAnsi"/>
              </w:rPr>
              <w:t>the scope in/out of our project and established what would be the most important ins/outs</w:t>
            </w:r>
          </w:p>
          <w:p w:rsidR="00742C69" w:rsidRPr="003F4B86" w:rsidRDefault="00742C69" w:rsidP="0074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</w:tcPr>
          <w:p w:rsidR="00742C69" w:rsidRPr="003F4B86" w:rsidRDefault="00742C69" w:rsidP="0074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Group discussed the scope of the project, everyone evaluated features of the expert system and added it to the diagram </w:t>
            </w:r>
          </w:p>
        </w:tc>
      </w:tr>
    </w:tbl>
    <w:p w:rsidR="0077651C" w:rsidRPr="002A04E8" w:rsidRDefault="0077651C" w:rsidP="0077651C"/>
    <w:p w:rsidR="0077651C" w:rsidRDefault="002A04E8" w:rsidP="002A04E8">
      <w:pPr>
        <w:pStyle w:val="Heading2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Objectives for the next Week: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1057"/>
      </w:tblGrid>
      <w:tr w:rsidR="0035669C" w:rsidRPr="0035669C" w:rsidTr="0035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shd w:val="clear" w:color="auto" w:fill="D9D9D9" w:themeFill="background1" w:themeFillShade="D9"/>
          </w:tcPr>
          <w:p w:rsidR="0035669C" w:rsidRPr="00742C69" w:rsidRDefault="00742C69" w:rsidP="0035669C">
            <w:pPr>
              <w:rPr>
                <w:rFonts w:asciiTheme="majorHAnsi" w:hAnsiTheme="majorHAnsi"/>
                <w:b w:val="0"/>
                <w:color w:val="auto"/>
              </w:rPr>
            </w:pPr>
            <w:bookmarkStart w:id="0" w:name="_GoBack"/>
            <w:r w:rsidRPr="00742C69">
              <w:rPr>
                <w:rFonts w:asciiTheme="majorHAnsi" w:hAnsiTheme="majorHAnsi"/>
                <w:b w:val="0"/>
                <w:color w:val="auto"/>
              </w:rPr>
              <w:t>Meet on Monday 26</w:t>
            </w:r>
            <w:r w:rsidRPr="00742C69">
              <w:rPr>
                <w:rFonts w:asciiTheme="majorHAnsi" w:hAnsiTheme="majorHAnsi"/>
                <w:b w:val="0"/>
                <w:color w:val="auto"/>
                <w:vertAlign w:val="superscript"/>
              </w:rPr>
              <w:t>th</w:t>
            </w:r>
            <w:r w:rsidRPr="00742C69">
              <w:rPr>
                <w:rFonts w:asciiTheme="majorHAnsi" w:hAnsiTheme="majorHAnsi"/>
                <w:b w:val="0"/>
                <w:color w:val="auto"/>
              </w:rPr>
              <w:t xml:space="preserve"> Oct, have both diagrams digitalised</w:t>
            </w:r>
            <w:bookmarkEnd w:id="0"/>
          </w:p>
        </w:tc>
      </w:tr>
    </w:tbl>
    <w:p w:rsidR="0035669C" w:rsidRPr="0035669C" w:rsidRDefault="00C64F65" w:rsidP="0035669C">
      <w:r>
        <w:t xml:space="preserve"> </w:t>
      </w:r>
    </w:p>
    <w:sectPr w:rsidR="0035669C" w:rsidRPr="0035669C" w:rsidSect="0077651C">
      <w:headerReference w:type="default" r:id="rId7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231" w:rsidRDefault="00505231" w:rsidP="0077651C">
      <w:pPr>
        <w:spacing w:after="0" w:line="240" w:lineRule="auto"/>
      </w:pPr>
      <w:r>
        <w:separator/>
      </w:r>
    </w:p>
  </w:endnote>
  <w:endnote w:type="continuationSeparator" w:id="0">
    <w:p w:rsidR="00505231" w:rsidRDefault="00505231" w:rsidP="0077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231" w:rsidRDefault="00505231" w:rsidP="0077651C">
      <w:pPr>
        <w:spacing w:after="0" w:line="240" w:lineRule="auto"/>
      </w:pPr>
      <w:r>
        <w:separator/>
      </w:r>
    </w:p>
  </w:footnote>
  <w:footnote w:type="continuationSeparator" w:id="0">
    <w:p w:rsidR="00505231" w:rsidRDefault="00505231" w:rsidP="0077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51C" w:rsidRPr="0077651C" w:rsidRDefault="0077651C">
    <w:pPr>
      <w:pStyle w:val="Header"/>
      <w:rPr>
        <w:b/>
        <w:sz w:val="24"/>
      </w:rPr>
    </w:pPr>
    <w:r w:rsidRPr="0077651C">
      <w:rPr>
        <w:b/>
        <w:sz w:val="24"/>
      </w:rPr>
      <w:t>ECSC503.y – Software Development Group Project – 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8D5"/>
    <w:multiLevelType w:val="hybridMultilevel"/>
    <w:tmpl w:val="9FC61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1A87"/>
    <w:multiLevelType w:val="hybridMultilevel"/>
    <w:tmpl w:val="CA0C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41"/>
    <w:rsid w:val="00065D4C"/>
    <w:rsid w:val="0013226D"/>
    <w:rsid w:val="001818E7"/>
    <w:rsid w:val="001B03AE"/>
    <w:rsid w:val="00241DDE"/>
    <w:rsid w:val="002A04E8"/>
    <w:rsid w:val="0035669C"/>
    <w:rsid w:val="003D6671"/>
    <w:rsid w:val="00461774"/>
    <w:rsid w:val="00505231"/>
    <w:rsid w:val="00742C69"/>
    <w:rsid w:val="0077651C"/>
    <w:rsid w:val="007C3441"/>
    <w:rsid w:val="007F324D"/>
    <w:rsid w:val="00846F86"/>
    <w:rsid w:val="009D3B6A"/>
    <w:rsid w:val="009E2077"/>
    <w:rsid w:val="00A37F59"/>
    <w:rsid w:val="00C64F65"/>
    <w:rsid w:val="00E9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7FB2"/>
  <w15:chartTrackingRefBased/>
  <w15:docId w15:val="{2DF2EB6F-C4CF-4792-B840-19090168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65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1C"/>
  </w:style>
  <w:style w:type="paragraph" w:styleId="Footer">
    <w:name w:val="footer"/>
    <w:basedOn w:val="Normal"/>
    <w:link w:val="FooterChar"/>
    <w:uiPriority w:val="99"/>
    <w:unhideWhenUsed/>
    <w:rsid w:val="0077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1C"/>
  </w:style>
  <w:style w:type="paragraph" w:styleId="NoSpacing">
    <w:name w:val="No Spacing"/>
    <w:uiPriority w:val="1"/>
    <w:qFormat/>
    <w:rsid w:val="007765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6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5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5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651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2A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B03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818E7"/>
    <w:pPr>
      <w:spacing w:after="0" w:line="240" w:lineRule="atLeast"/>
      <w:ind w:left="720"/>
      <w:contextualSpacing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 Mehta</dc:creator>
  <cp:keywords/>
  <dc:description/>
  <cp:lastModifiedBy>Niral Mehta</cp:lastModifiedBy>
  <cp:revision>4</cp:revision>
  <dcterms:created xsi:type="dcterms:W3CDTF">2015-11-19T13:31:00Z</dcterms:created>
  <dcterms:modified xsi:type="dcterms:W3CDTF">2015-11-19T13:45:00Z</dcterms:modified>
</cp:coreProperties>
</file>