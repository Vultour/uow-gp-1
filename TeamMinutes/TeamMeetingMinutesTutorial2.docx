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EF" w:rsidRPr="00A50FEF" w:rsidRDefault="00A50FEF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Minutes for the </w:t>
      </w:r>
      <w:r w:rsidR="003F4B86">
        <w:rPr>
          <w:rFonts w:asciiTheme="majorHAnsi" w:hAnsiTheme="majorHAnsi"/>
          <w:sz w:val="22"/>
          <w:szCs w:val="22"/>
        </w:rPr>
        <w:t>second</w:t>
      </w:r>
      <w:r>
        <w:rPr>
          <w:rFonts w:asciiTheme="majorHAnsi" w:hAnsiTheme="majorHAnsi"/>
          <w:sz w:val="22"/>
          <w:szCs w:val="22"/>
        </w:rPr>
        <w:t xml:space="preserve"> group meeting for </w:t>
      </w:r>
      <w:r>
        <w:rPr>
          <w:rFonts w:asciiTheme="majorHAnsi" w:hAnsiTheme="majorHAnsi"/>
          <w:b/>
          <w:sz w:val="22"/>
          <w:szCs w:val="22"/>
        </w:rPr>
        <w:t>GROUP 2</w:t>
      </w:r>
    </w:p>
    <w:p w:rsidR="001F0860" w:rsidRPr="00A50FEF" w:rsidRDefault="001F0860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DATE</w:t>
      </w:r>
      <w:r w:rsidR="00C5386C" w:rsidRPr="00A50FEF">
        <w:rPr>
          <w:rFonts w:asciiTheme="majorHAnsi" w:hAnsiTheme="majorHAnsi"/>
          <w:sz w:val="22"/>
          <w:szCs w:val="22"/>
        </w:rPr>
        <w:t xml:space="preserve">: </w:t>
      </w:r>
      <w:r w:rsidR="003F4B86">
        <w:rPr>
          <w:rFonts w:asciiTheme="majorHAnsi" w:hAnsiTheme="majorHAnsi"/>
          <w:sz w:val="22"/>
          <w:szCs w:val="22"/>
        </w:rPr>
        <w:t>15</w:t>
      </w:r>
      <w:r w:rsidR="00C5386C" w:rsidRPr="00A50FEF">
        <w:rPr>
          <w:rFonts w:asciiTheme="majorHAnsi" w:hAnsiTheme="majorHAnsi"/>
          <w:sz w:val="22"/>
          <w:szCs w:val="22"/>
        </w:rPr>
        <w:t>/10/2015</w:t>
      </w:r>
    </w:p>
    <w:p w:rsidR="001F0860" w:rsidRPr="00A50FEF" w:rsidRDefault="001F0860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TIME</w:t>
      </w:r>
      <w:r w:rsidR="00C5386C" w:rsidRPr="00A50FEF">
        <w:rPr>
          <w:rFonts w:asciiTheme="majorHAnsi" w:hAnsiTheme="majorHAnsi"/>
          <w:sz w:val="22"/>
          <w:szCs w:val="22"/>
        </w:rPr>
        <w:t>: 09:00 -11:00</w:t>
      </w:r>
    </w:p>
    <w:p w:rsidR="00295325" w:rsidRPr="00A50FEF" w:rsidRDefault="00A50FEF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ROOM:</w:t>
      </w:r>
      <w:r w:rsidR="00C5386C" w:rsidRPr="00A50FEF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 xml:space="preserve"> Clipstone, 5.110</w:t>
      </w:r>
    </w:p>
    <w:tbl>
      <w:tblPr>
        <w:tblW w:w="10417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0A0" w:firstRow="1" w:lastRow="0" w:firstColumn="1" w:lastColumn="0" w:noHBand="0" w:noVBand="0"/>
      </w:tblPr>
      <w:tblGrid>
        <w:gridCol w:w="1488"/>
        <w:gridCol w:w="8929"/>
      </w:tblGrid>
      <w:tr w:rsidR="00A50FEF" w:rsidRPr="00A50FEF" w:rsidTr="0095056C">
        <w:trPr>
          <w:trHeight w:val="363"/>
        </w:trPr>
        <w:tc>
          <w:tcPr>
            <w:tcW w:w="1488" w:type="dxa"/>
            <w:tcBorders>
              <w:top w:val="single" w:sz="4" w:space="0" w:color="2E74B5" w:themeColor="accent1" w:themeShade="BF"/>
            </w:tcBorders>
          </w:tcPr>
          <w:p w:rsidR="00A50FEF" w:rsidRPr="00A50FEF" w:rsidRDefault="00A50FEF">
            <w:pPr>
              <w:rPr>
                <w:rFonts w:asciiTheme="majorHAnsi" w:hAnsiTheme="majorHAnsi"/>
                <w:szCs w:val="20"/>
              </w:rPr>
            </w:pPr>
            <w:r w:rsidRPr="00A50FEF">
              <w:rPr>
                <w:rFonts w:asciiTheme="majorHAnsi" w:hAnsiTheme="majorHAnsi"/>
                <w:szCs w:val="20"/>
              </w:rPr>
              <w:t>PRESENT:</w:t>
            </w:r>
          </w:p>
        </w:tc>
        <w:tc>
          <w:tcPr>
            <w:tcW w:w="8929" w:type="dxa"/>
            <w:tcBorders>
              <w:top w:val="single" w:sz="4" w:space="0" w:color="2E74B5" w:themeColor="accent1" w:themeShade="BF"/>
            </w:tcBorders>
            <w:shd w:val="clear" w:color="auto" w:fill="auto"/>
          </w:tcPr>
          <w:p w:rsidR="00A50FEF" w:rsidRPr="00A50FEF" w:rsidRDefault="00A50FEF" w:rsidP="003F4B86">
            <w:pPr>
              <w:rPr>
                <w:rFonts w:asciiTheme="majorHAnsi" w:hAnsiTheme="majorHAnsi"/>
                <w:szCs w:val="20"/>
                <w:lang w:val="sv-SE"/>
              </w:rPr>
            </w:pPr>
            <w:r w:rsidRPr="00A50FEF">
              <w:rPr>
                <w:rFonts w:asciiTheme="majorHAnsi" w:hAnsiTheme="majorHAnsi"/>
                <w:szCs w:val="20"/>
                <w:lang w:val="sv-SE"/>
              </w:rPr>
              <w:t>ABUBAKER, HARSH, MARTIN, ROMINA, NIRAL</w:t>
            </w:r>
            <w:r w:rsidR="003F4B86">
              <w:rPr>
                <w:rFonts w:asciiTheme="majorHAnsi" w:hAnsiTheme="majorHAnsi"/>
                <w:szCs w:val="20"/>
                <w:lang w:val="sv-SE"/>
              </w:rPr>
              <w:t>, TULGA</w:t>
            </w:r>
          </w:p>
        </w:tc>
      </w:tr>
      <w:tr w:rsidR="00A50FEF" w:rsidRPr="00A50FEF" w:rsidTr="0095056C">
        <w:trPr>
          <w:trHeight w:val="482"/>
        </w:trPr>
        <w:tc>
          <w:tcPr>
            <w:tcW w:w="1488" w:type="dxa"/>
            <w:tcBorders>
              <w:bottom w:val="single" w:sz="4" w:space="0" w:color="2E74B5" w:themeColor="accent1" w:themeShade="BF"/>
            </w:tcBorders>
          </w:tcPr>
          <w:p w:rsidR="00A50FEF" w:rsidRPr="00A50FEF" w:rsidRDefault="00A50FEF">
            <w:pPr>
              <w:rPr>
                <w:rFonts w:asciiTheme="majorHAnsi" w:hAnsiTheme="majorHAnsi"/>
                <w:szCs w:val="20"/>
              </w:rPr>
            </w:pPr>
            <w:r w:rsidRPr="00A50FEF">
              <w:rPr>
                <w:rFonts w:asciiTheme="majorHAnsi" w:hAnsiTheme="majorHAnsi"/>
                <w:szCs w:val="20"/>
              </w:rPr>
              <w:t>APOLOGIES:</w:t>
            </w:r>
          </w:p>
        </w:tc>
        <w:tc>
          <w:tcPr>
            <w:tcW w:w="8929" w:type="dxa"/>
            <w:tcBorders>
              <w:bottom w:val="single" w:sz="4" w:space="0" w:color="2E74B5" w:themeColor="accent1" w:themeShade="BF"/>
            </w:tcBorders>
            <w:shd w:val="clear" w:color="auto" w:fill="auto"/>
          </w:tcPr>
          <w:p w:rsidR="00A50FEF" w:rsidRPr="00A50FEF" w:rsidRDefault="00A50FEF" w:rsidP="003F4B86">
            <w:pPr>
              <w:rPr>
                <w:rFonts w:asciiTheme="majorHAnsi" w:hAnsiTheme="majorHAnsi"/>
                <w:szCs w:val="20"/>
                <w:lang w:val="sv-SE"/>
              </w:rPr>
            </w:pPr>
            <w:r w:rsidRPr="00A50FEF">
              <w:rPr>
                <w:rFonts w:asciiTheme="majorHAnsi" w:hAnsiTheme="majorHAnsi"/>
                <w:szCs w:val="20"/>
                <w:lang w:val="sv-SE"/>
              </w:rPr>
              <w:t xml:space="preserve"> </w:t>
            </w:r>
          </w:p>
        </w:tc>
      </w:tr>
    </w:tbl>
    <w:p w:rsidR="00B86BEB" w:rsidRPr="00A50FEF" w:rsidRDefault="00B86BEB" w:rsidP="003C455C">
      <w:pPr>
        <w:rPr>
          <w:rFonts w:asciiTheme="majorHAnsi" w:hAnsiTheme="majorHAnsi"/>
          <w:szCs w:val="20"/>
          <w:lang w:val="sv-SE"/>
        </w:rPr>
      </w:pPr>
    </w:p>
    <w:p w:rsidR="00BD0309" w:rsidRPr="00A50FEF" w:rsidRDefault="00BD0309" w:rsidP="003C455C">
      <w:pPr>
        <w:rPr>
          <w:rFonts w:asciiTheme="majorHAnsi" w:hAnsiTheme="majorHAnsi"/>
          <w:szCs w:val="20"/>
          <w:lang w:val="sv-SE"/>
        </w:rPr>
      </w:pPr>
    </w:p>
    <w:tbl>
      <w:tblPr>
        <w:tblW w:w="10720" w:type="dxa"/>
        <w:jc w:val="center"/>
        <w:tblLook w:val="04A0" w:firstRow="1" w:lastRow="0" w:firstColumn="1" w:lastColumn="0" w:noHBand="0" w:noVBand="1"/>
      </w:tblPr>
      <w:tblGrid>
        <w:gridCol w:w="988"/>
        <w:gridCol w:w="5528"/>
        <w:gridCol w:w="4204"/>
      </w:tblGrid>
      <w:tr w:rsidR="00194D62" w:rsidRPr="00A50FEF" w:rsidTr="0095056C">
        <w:trPr>
          <w:tblHeader/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194D62" w:rsidRPr="003F4B86" w:rsidRDefault="009002D6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Item no.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194D62" w:rsidRPr="003F4B86" w:rsidRDefault="00CD0B3F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Item</w:t>
            </w: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194D62" w:rsidRPr="003F4B86" w:rsidRDefault="00CD0B3F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Action</w:t>
            </w:r>
            <w:r w:rsidR="006F1512" w:rsidRPr="003F4B86">
              <w:rPr>
                <w:rFonts w:asciiTheme="majorHAnsi" w:hAnsiTheme="majorHAnsi"/>
              </w:rPr>
              <w:t xml:space="preserve"> </w:t>
            </w:r>
          </w:p>
        </w:tc>
      </w:tr>
      <w:tr w:rsidR="00347C35" w:rsidRPr="00A50FEF" w:rsidTr="0095056C">
        <w:trPr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47C35" w:rsidRPr="003F4B86" w:rsidRDefault="007E69EE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1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DF7FCA" w:rsidRPr="003F4B86" w:rsidRDefault="003F4B86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Recapping what was discussed last meeting</w:t>
            </w: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B703FB" w:rsidRPr="003F4B86" w:rsidRDefault="003F4B86" w:rsidP="003F4B86">
            <w:pPr>
              <w:rPr>
                <w:rFonts w:asciiTheme="majorHAnsi" w:hAnsiTheme="majorHAnsi"/>
                <w:lang w:bidi="ar-SA"/>
              </w:rPr>
            </w:pPr>
            <w:r w:rsidRPr="003F4B86">
              <w:rPr>
                <w:rFonts w:asciiTheme="majorHAnsi" w:hAnsiTheme="majorHAnsi"/>
              </w:rPr>
              <w:t>From our last group session, we meet as a group and choose what roles we would be doing for the group project and picked the type of expert system we will be creating. (08/10/15)</w:t>
            </w:r>
          </w:p>
        </w:tc>
      </w:tr>
      <w:tr w:rsidR="003F4B86" w:rsidRPr="00A50FEF" w:rsidTr="0095056C">
        <w:trPr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2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Features (Requirements)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mind map was created with the following features/ requirements that we thought necessary to our project. Will be updated as we go on, current revision is 1.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  <w:u w:val="single"/>
              </w:rPr>
            </w:pPr>
            <w:r w:rsidRPr="003F4B86">
              <w:rPr>
                <w:rFonts w:asciiTheme="majorHAnsi" w:hAnsiTheme="majorHAnsi"/>
                <w:u w:val="single"/>
              </w:rPr>
              <w:t xml:space="preserve">Network / Performance Monitor Requirements 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Dashboard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View Reports – Feedback – Email report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Diagnostics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Hardware/Software Monitoring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To do list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Alerting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Interface- Standard / Administrator access</w:t>
            </w:r>
          </w:p>
          <w:p w:rsidR="003F4B86" w:rsidRPr="003F4B86" w:rsidRDefault="003F4B86" w:rsidP="003F4B86">
            <w:pPr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User friendly  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</w:tr>
      <w:tr w:rsidR="003F4B86" w:rsidRPr="00A50FEF" w:rsidTr="0095056C">
        <w:trPr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3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Discussion on the initial requirements for the selected topic from similar applications (summary of your findings)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  <w:lang w:bidi="ar-SA"/>
              </w:rPr>
            </w:pP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  <w:lang w:bidi="ar-SA"/>
              </w:rPr>
            </w:pPr>
            <w:r w:rsidRPr="003F4B86">
              <w:rPr>
                <w:rFonts w:asciiTheme="majorHAnsi" w:hAnsiTheme="majorHAnsi"/>
                <w:lang w:bidi="ar-SA"/>
              </w:rPr>
              <w:t xml:space="preserve">We discussed that our system will monitor network </w:t>
            </w:r>
            <w:bookmarkStart w:id="0" w:name="_GoBack"/>
            <w:bookmarkEnd w:id="0"/>
            <w:r w:rsidRPr="003F4B86">
              <w:rPr>
                <w:rFonts w:asciiTheme="majorHAnsi" w:hAnsiTheme="majorHAnsi"/>
                <w:lang w:bidi="ar-SA"/>
              </w:rPr>
              <w:t>performance (</w:t>
            </w:r>
            <w:r w:rsidRPr="003F4B86">
              <w:rPr>
                <w:rFonts w:asciiTheme="majorHAnsi" w:hAnsiTheme="majorHAnsi"/>
                <w:lang w:bidi="ar-SA"/>
              </w:rPr>
              <w:t>Wi-Fi</w:t>
            </w:r>
            <w:r>
              <w:rPr>
                <w:rFonts w:asciiTheme="majorHAnsi" w:hAnsiTheme="majorHAnsi"/>
                <w:lang w:bidi="ar-SA"/>
              </w:rPr>
              <w:t>/ Ethernet</w:t>
            </w:r>
            <w:r w:rsidRPr="003F4B86">
              <w:rPr>
                <w:rFonts w:asciiTheme="majorHAnsi" w:hAnsiTheme="majorHAnsi"/>
                <w:lang w:bidi="ar-SA"/>
              </w:rPr>
              <w:t xml:space="preserve">), CPU, disk and memory usage. 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  <w:lang w:bidi="ar-SA"/>
              </w:rPr>
            </w:pPr>
            <w:r w:rsidRPr="003F4B86">
              <w:rPr>
                <w:rFonts w:asciiTheme="majorHAnsi" w:hAnsiTheme="majorHAnsi"/>
                <w:lang w:bidi="ar-SA"/>
              </w:rPr>
              <w:t xml:space="preserve"> </w:t>
            </w:r>
          </w:p>
        </w:tc>
      </w:tr>
      <w:tr w:rsidR="003F4B86" w:rsidRPr="00A50FEF" w:rsidTr="0095056C">
        <w:trPr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4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  <w:lang w:bidi="ar-SA"/>
              </w:rPr>
            </w:pPr>
            <w:r w:rsidRPr="003F4B86">
              <w:rPr>
                <w:rFonts w:asciiTheme="majorHAnsi" w:hAnsiTheme="majorHAnsi"/>
                <w:lang w:bidi="ar-SA"/>
              </w:rPr>
              <w:t xml:space="preserve">Next Meeting objectives </w:t>
            </w: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  <w:lang w:bidi="ar-SA"/>
              </w:rPr>
            </w:pPr>
            <w:r w:rsidRPr="003F4B86">
              <w:rPr>
                <w:rFonts w:asciiTheme="majorHAnsi" w:hAnsiTheme="majorHAnsi"/>
                <w:lang w:bidi="ar-SA"/>
              </w:rPr>
              <w:t>In the next group meeting the area that will be discussed will be events and scenarios for our Network/ Performance monitor. Create more folders for each member so that they could upload their work on GitHub.</w:t>
            </w:r>
          </w:p>
        </w:tc>
      </w:tr>
    </w:tbl>
    <w:p w:rsidR="00987049" w:rsidRPr="00A50FEF" w:rsidRDefault="00987049" w:rsidP="0015419A">
      <w:pPr>
        <w:rPr>
          <w:rFonts w:asciiTheme="majorHAnsi" w:hAnsiTheme="majorHAnsi"/>
          <w:bCs/>
          <w:szCs w:val="20"/>
        </w:rPr>
      </w:pPr>
    </w:p>
    <w:sectPr w:rsidR="00987049" w:rsidRPr="00A50FEF" w:rsidSect="00A50FEF">
      <w:headerReference w:type="default" r:id="rId8"/>
      <w:footerReference w:type="default" r:id="rId9"/>
      <w:headerReference w:type="first" r:id="rId10"/>
      <w:footerReference w:type="first" r:id="rId11"/>
      <w:pgSz w:w="11899" w:h="16838"/>
      <w:pgMar w:top="720" w:right="720" w:bottom="720" w:left="720" w:header="0" w:footer="5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562" w:rsidRDefault="009E1562">
      <w:r>
        <w:separator/>
      </w:r>
    </w:p>
  </w:endnote>
  <w:endnote w:type="continuationSeparator" w:id="0">
    <w:p w:rsidR="009E1562" w:rsidRDefault="009E1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E7" w:rsidRPr="00CE62C9" w:rsidRDefault="005500E7" w:rsidP="00463A9A">
    <w:pPr>
      <w:pStyle w:val="Footer"/>
      <w:tabs>
        <w:tab w:val="clear" w:pos="4320"/>
        <w:tab w:val="clear" w:pos="8640"/>
        <w:tab w:val="right" w:pos="9639"/>
      </w:tabs>
    </w:pPr>
    <w:r>
      <w:t>CSSE Department Meeting</w:t>
    </w:r>
    <w:r w:rsidRPr="009B22E7">
      <w:t xml:space="preserve">, </w:t>
    </w:r>
    <w:r>
      <w:t>8 January 2014</w:t>
    </w:r>
    <w:r w:rsidRPr="009B22E7">
      <w:tab/>
      <w:t xml:space="preserve">page </w:t>
    </w:r>
    <w:r w:rsidRPr="009B22E7">
      <w:rPr>
        <w:rStyle w:val="PageNumber"/>
      </w:rPr>
      <w:fldChar w:fldCharType="begin"/>
    </w:r>
    <w:r w:rsidRPr="009B22E7">
      <w:rPr>
        <w:rStyle w:val="PageNumber"/>
      </w:rPr>
      <w:instrText xml:space="preserve"> PAGE </w:instrText>
    </w:r>
    <w:r w:rsidRPr="009B22E7">
      <w:rPr>
        <w:rStyle w:val="PageNumber"/>
      </w:rPr>
      <w:fldChar w:fldCharType="separate"/>
    </w:r>
    <w:r w:rsidR="00A50FEF">
      <w:rPr>
        <w:rStyle w:val="PageNumber"/>
        <w:noProof/>
      </w:rPr>
      <w:t>2</w:t>
    </w:r>
    <w:r w:rsidRPr="009B22E7"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A50FE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E7" w:rsidRPr="00CE62C9" w:rsidRDefault="005500E7" w:rsidP="00463A9A">
    <w:pPr>
      <w:pStyle w:val="Footer"/>
      <w:tabs>
        <w:tab w:val="clear" w:pos="4320"/>
        <w:tab w:val="clear" w:pos="8640"/>
        <w:tab w:val="right" w:pos="9639"/>
      </w:tabs>
    </w:pPr>
    <w:r w:rsidRPr="009B22E7">
      <w:tab/>
      <w:t xml:space="preserve">page </w:t>
    </w:r>
    <w:r w:rsidRPr="009B22E7">
      <w:rPr>
        <w:rStyle w:val="PageNumber"/>
      </w:rPr>
      <w:fldChar w:fldCharType="begin"/>
    </w:r>
    <w:r w:rsidRPr="009B22E7">
      <w:rPr>
        <w:rStyle w:val="PageNumber"/>
      </w:rPr>
      <w:instrText xml:space="preserve"> PAGE </w:instrText>
    </w:r>
    <w:r w:rsidRPr="009B22E7">
      <w:rPr>
        <w:rStyle w:val="PageNumber"/>
      </w:rPr>
      <w:fldChar w:fldCharType="separate"/>
    </w:r>
    <w:r w:rsidR="003F4B86">
      <w:rPr>
        <w:rStyle w:val="PageNumber"/>
        <w:noProof/>
      </w:rPr>
      <w:t>1</w:t>
    </w:r>
    <w:r w:rsidRPr="009B22E7"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3F4B8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562" w:rsidRDefault="009E1562">
      <w:r>
        <w:separator/>
      </w:r>
    </w:p>
  </w:footnote>
  <w:footnote w:type="continuationSeparator" w:id="0">
    <w:p w:rsidR="009E1562" w:rsidRDefault="009E1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E7" w:rsidRDefault="005500E7" w:rsidP="006D17B9">
    <w:pPr>
      <w:pStyle w:val="Header"/>
      <w:jc w:val="right"/>
      <w:rPr>
        <w:b/>
      </w:rPr>
    </w:pPr>
    <w:r>
      <w:rPr>
        <w:b/>
      </w:rPr>
      <w:tab/>
    </w:r>
    <w:r>
      <w:rPr>
        <w:b/>
      </w:rPr>
      <w:tab/>
    </w:r>
  </w:p>
  <w:p w:rsidR="005500E7" w:rsidRDefault="005500E7" w:rsidP="006D17B9">
    <w:pPr>
      <w:pStyle w:val="Header"/>
      <w:jc w:val="right"/>
      <w:rPr>
        <w:b/>
      </w:rPr>
    </w:pPr>
  </w:p>
  <w:p w:rsidR="005500E7" w:rsidRPr="007A4776" w:rsidRDefault="005500E7" w:rsidP="006D17B9">
    <w:pPr>
      <w:pStyle w:val="Header"/>
      <w:jc w:val="right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FEF" w:rsidRDefault="00A50FEF" w:rsidP="001F0860">
    <w:pPr>
      <w:pStyle w:val="Header"/>
    </w:pPr>
  </w:p>
  <w:p w:rsidR="00A50FEF" w:rsidRDefault="00A50FEF" w:rsidP="001F0860">
    <w:pPr>
      <w:pStyle w:val="Header"/>
    </w:pPr>
  </w:p>
  <w:p w:rsidR="001F0860" w:rsidRDefault="001F0860" w:rsidP="00A50FEF">
    <w:pPr>
      <w:pStyle w:val="Header"/>
      <w:tabs>
        <w:tab w:val="clear" w:pos="8640"/>
        <w:tab w:val="left" w:pos="7305"/>
      </w:tabs>
    </w:pPr>
    <w:r>
      <w:t>MODULE ECSC503</w:t>
    </w:r>
    <w:r w:rsidR="00A50FEF">
      <w:t xml:space="preserve">.y - </w:t>
    </w:r>
    <w:r>
      <w:t>Software Development Group Project</w:t>
    </w:r>
    <w:r w:rsidR="00A50FEF">
      <w:tab/>
    </w:r>
  </w:p>
  <w:p w:rsidR="005500E7" w:rsidRPr="00A50FEF" w:rsidRDefault="005500E7" w:rsidP="00A50FEF">
    <w:pPr>
      <w:pStyle w:val="Header"/>
      <w:tabs>
        <w:tab w:val="clear" w:pos="8640"/>
        <w:tab w:val="right" w:pos="9781"/>
      </w:tabs>
      <w:rPr>
        <w:b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8A67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E4B8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6A0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41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46B9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9A72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BEA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C50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F09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0A2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178D5"/>
    <w:multiLevelType w:val="hybridMultilevel"/>
    <w:tmpl w:val="9FC6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30BD2"/>
    <w:multiLevelType w:val="hybridMultilevel"/>
    <w:tmpl w:val="3F9EF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FF1405"/>
    <w:multiLevelType w:val="hybridMultilevel"/>
    <w:tmpl w:val="50321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F3DEB"/>
    <w:multiLevelType w:val="hybridMultilevel"/>
    <w:tmpl w:val="55D2C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CF1C1D"/>
    <w:multiLevelType w:val="hybridMultilevel"/>
    <w:tmpl w:val="782CA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A2150"/>
    <w:multiLevelType w:val="hybridMultilevel"/>
    <w:tmpl w:val="4FD03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D41E9"/>
    <w:multiLevelType w:val="hybridMultilevel"/>
    <w:tmpl w:val="A3BE2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F6035D"/>
    <w:multiLevelType w:val="hybridMultilevel"/>
    <w:tmpl w:val="513A8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C404B"/>
    <w:multiLevelType w:val="hybridMultilevel"/>
    <w:tmpl w:val="3814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B37124"/>
    <w:multiLevelType w:val="hybridMultilevel"/>
    <w:tmpl w:val="A4A0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760BD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2" w15:restartNumberingAfterBreak="0">
    <w:nsid w:val="23CD1A9C"/>
    <w:multiLevelType w:val="hybridMultilevel"/>
    <w:tmpl w:val="1804B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117DD4"/>
    <w:multiLevelType w:val="hybridMultilevel"/>
    <w:tmpl w:val="EE12E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312EB9"/>
    <w:multiLevelType w:val="hybridMultilevel"/>
    <w:tmpl w:val="7A580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CB15C6"/>
    <w:multiLevelType w:val="multilevel"/>
    <w:tmpl w:val="E02EC980"/>
    <w:styleLink w:val="ArticleSection"/>
    <w:lvl w:ilvl="0">
      <w:start w:val="1"/>
      <w:numFmt w:val="decimal"/>
      <w:lvlText w:val="%1."/>
      <w:lvlJc w:val="left"/>
      <w:pPr>
        <w:tabs>
          <w:tab w:val="num" w:pos="100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728"/>
        </w:tabs>
        <w:ind w:left="1080" w:hanging="432"/>
      </w:pPr>
    </w:lvl>
    <w:lvl w:ilvl="2">
      <w:start w:val="1"/>
      <w:numFmt w:val="decimal"/>
      <w:lvlText w:val="%1.%2.%3."/>
      <w:lvlJc w:val="left"/>
      <w:pPr>
        <w:tabs>
          <w:tab w:val="num" w:pos="2448"/>
        </w:tabs>
        <w:ind w:left="1512" w:hanging="504"/>
      </w:pPr>
    </w:lvl>
    <w:lvl w:ilvl="3">
      <w:start w:val="1"/>
      <w:numFmt w:val="decimal"/>
      <w:lvlText w:val="%1.%2.%3.%4."/>
      <w:lvlJc w:val="left"/>
      <w:pPr>
        <w:tabs>
          <w:tab w:val="num" w:pos="3168"/>
        </w:tabs>
        <w:ind w:left="2016" w:hanging="648"/>
      </w:pPr>
    </w:lvl>
    <w:lvl w:ilvl="4">
      <w:start w:val="1"/>
      <w:numFmt w:val="decimal"/>
      <w:lvlText w:val="%1.%2.%3.%4.%5."/>
      <w:lvlJc w:val="left"/>
      <w:pPr>
        <w:tabs>
          <w:tab w:val="num" w:pos="4248"/>
        </w:tabs>
        <w:ind w:left="2520" w:hanging="792"/>
      </w:pPr>
    </w:lvl>
    <w:lvl w:ilvl="5">
      <w:start w:val="1"/>
      <w:numFmt w:val="decimal"/>
      <w:lvlText w:val="%1.%2.%3.%4.%5.%6."/>
      <w:lvlJc w:val="left"/>
      <w:pPr>
        <w:tabs>
          <w:tab w:val="num" w:pos="4968"/>
        </w:tabs>
        <w:ind w:left="3024" w:hanging="936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352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08"/>
        </w:tabs>
        <w:ind w:left="403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488"/>
        </w:tabs>
        <w:ind w:left="4608" w:hanging="1440"/>
      </w:pPr>
    </w:lvl>
  </w:abstractNum>
  <w:abstractNum w:abstractNumId="26" w15:restartNumberingAfterBreak="0">
    <w:nsid w:val="3CE56646"/>
    <w:multiLevelType w:val="hybridMultilevel"/>
    <w:tmpl w:val="96AE3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82833"/>
    <w:multiLevelType w:val="hybridMultilevel"/>
    <w:tmpl w:val="E26E1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75F96"/>
    <w:multiLevelType w:val="hybridMultilevel"/>
    <w:tmpl w:val="88CC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0C0F73"/>
    <w:multiLevelType w:val="hybridMultilevel"/>
    <w:tmpl w:val="DF742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94DFB"/>
    <w:multiLevelType w:val="hybridMultilevel"/>
    <w:tmpl w:val="DBBC4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AF6C08"/>
    <w:multiLevelType w:val="hybridMultilevel"/>
    <w:tmpl w:val="62A84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022F8"/>
    <w:multiLevelType w:val="hybridMultilevel"/>
    <w:tmpl w:val="94620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A92B44"/>
    <w:multiLevelType w:val="hybridMultilevel"/>
    <w:tmpl w:val="F348B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3289D"/>
    <w:multiLevelType w:val="hybridMultilevel"/>
    <w:tmpl w:val="91249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7458F"/>
    <w:multiLevelType w:val="hybridMultilevel"/>
    <w:tmpl w:val="87DA5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32BF3"/>
    <w:multiLevelType w:val="hybridMultilevel"/>
    <w:tmpl w:val="9F76E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D6612"/>
    <w:multiLevelType w:val="hybridMultilevel"/>
    <w:tmpl w:val="3DC29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5C0182"/>
    <w:multiLevelType w:val="hybridMultilevel"/>
    <w:tmpl w:val="1C08C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970FE"/>
    <w:multiLevelType w:val="hybridMultilevel"/>
    <w:tmpl w:val="3730B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392F42"/>
    <w:multiLevelType w:val="hybridMultilevel"/>
    <w:tmpl w:val="720E1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E0A08"/>
    <w:multiLevelType w:val="hybridMultilevel"/>
    <w:tmpl w:val="E8F0E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D39C8"/>
    <w:multiLevelType w:val="hybridMultilevel"/>
    <w:tmpl w:val="C344B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065B0"/>
    <w:multiLevelType w:val="hybridMultilevel"/>
    <w:tmpl w:val="A5DC9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35ACA"/>
    <w:multiLevelType w:val="hybridMultilevel"/>
    <w:tmpl w:val="34EA43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B7BED"/>
    <w:multiLevelType w:val="hybridMultilevel"/>
    <w:tmpl w:val="EDF2F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BE40EF"/>
    <w:multiLevelType w:val="hybridMultilevel"/>
    <w:tmpl w:val="AE1CF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B46F4"/>
    <w:multiLevelType w:val="hybridMultilevel"/>
    <w:tmpl w:val="6FF0D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45"/>
  </w:num>
  <w:num w:numId="4">
    <w:abstractNumId w:val="31"/>
  </w:num>
  <w:num w:numId="5">
    <w:abstractNumId w:val="4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7"/>
  </w:num>
  <w:num w:numId="18">
    <w:abstractNumId w:val="28"/>
  </w:num>
  <w:num w:numId="19">
    <w:abstractNumId w:val="12"/>
  </w:num>
  <w:num w:numId="20">
    <w:abstractNumId w:val="36"/>
  </w:num>
  <w:num w:numId="21">
    <w:abstractNumId w:val="34"/>
  </w:num>
  <w:num w:numId="22">
    <w:abstractNumId w:val="42"/>
  </w:num>
  <w:num w:numId="23">
    <w:abstractNumId w:val="14"/>
  </w:num>
  <w:num w:numId="24">
    <w:abstractNumId w:val="35"/>
  </w:num>
  <w:num w:numId="25">
    <w:abstractNumId w:val="46"/>
  </w:num>
  <w:num w:numId="26">
    <w:abstractNumId w:val="27"/>
  </w:num>
  <w:num w:numId="27">
    <w:abstractNumId w:val="41"/>
  </w:num>
  <w:num w:numId="28">
    <w:abstractNumId w:val="43"/>
  </w:num>
  <w:num w:numId="29">
    <w:abstractNumId w:val="37"/>
  </w:num>
  <w:num w:numId="30">
    <w:abstractNumId w:val="40"/>
  </w:num>
  <w:num w:numId="31">
    <w:abstractNumId w:val="17"/>
  </w:num>
  <w:num w:numId="32">
    <w:abstractNumId w:val="33"/>
  </w:num>
  <w:num w:numId="33">
    <w:abstractNumId w:val="15"/>
  </w:num>
  <w:num w:numId="34">
    <w:abstractNumId w:val="19"/>
  </w:num>
  <w:num w:numId="35">
    <w:abstractNumId w:val="16"/>
  </w:num>
  <w:num w:numId="36">
    <w:abstractNumId w:val="32"/>
  </w:num>
  <w:num w:numId="37">
    <w:abstractNumId w:val="38"/>
  </w:num>
  <w:num w:numId="38">
    <w:abstractNumId w:val="24"/>
  </w:num>
  <w:num w:numId="39">
    <w:abstractNumId w:val="20"/>
  </w:num>
  <w:num w:numId="40">
    <w:abstractNumId w:val="29"/>
  </w:num>
  <w:num w:numId="41">
    <w:abstractNumId w:val="39"/>
  </w:num>
  <w:num w:numId="42">
    <w:abstractNumId w:val="23"/>
  </w:num>
  <w:num w:numId="43">
    <w:abstractNumId w:val="22"/>
  </w:num>
  <w:num w:numId="44">
    <w:abstractNumId w:val="26"/>
  </w:num>
  <w:num w:numId="45">
    <w:abstractNumId w:val="13"/>
  </w:num>
  <w:num w:numId="46">
    <w:abstractNumId w:val="30"/>
  </w:num>
  <w:num w:numId="47">
    <w:abstractNumId w:val="18"/>
  </w:num>
  <w:num w:numId="4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C6"/>
    <w:rsid w:val="00001397"/>
    <w:rsid w:val="00002218"/>
    <w:rsid w:val="00003875"/>
    <w:rsid w:val="00004F09"/>
    <w:rsid w:val="00005337"/>
    <w:rsid w:val="00005482"/>
    <w:rsid w:val="000060EA"/>
    <w:rsid w:val="00006FE9"/>
    <w:rsid w:val="000108B3"/>
    <w:rsid w:val="00010D22"/>
    <w:rsid w:val="000111D4"/>
    <w:rsid w:val="000114B4"/>
    <w:rsid w:val="00011D22"/>
    <w:rsid w:val="00012511"/>
    <w:rsid w:val="00013397"/>
    <w:rsid w:val="00015432"/>
    <w:rsid w:val="00016C40"/>
    <w:rsid w:val="00021246"/>
    <w:rsid w:val="0002372A"/>
    <w:rsid w:val="0002710E"/>
    <w:rsid w:val="00027191"/>
    <w:rsid w:val="00027C95"/>
    <w:rsid w:val="00031A6A"/>
    <w:rsid w:val="0003236D"/>
    <w:rsid w:val="00032731"/>
    <w:rsid w:val="00032C37"/>
    <w:rsid w:val="00034FAA"/>
    <w:rsid w:val="00037131"/>
    <w:rsid w:val="00037CCE"/>
    <w:rsid w:val="00040D4D"/>
    <w:rsid w:val="00041E41"/>
    <w:rsid w:val="000421C3"/>
    <w:rsid w:val="000421D4"/>
    <w:rsid w:val="000422C0"/>
    <w:rsid w:val="00042570"/>
    <w:rsid w:val="000437F6"/>
    <w:rsid w:val="0004419C"/>
    <w:rsid w:val="000444FB"/>
    <w:rsid w:val="00045753"/>
    <w:rsid w:val="000457D9"/>
    <w:rsid w:val="00046BDE"/>
    <w:rsid w:val="00046BFF"/>
    <w:rsid w:val="00047333"/>
    <w:rsid w:val="0004763F"/>
    <w:rsid w:val="0005050C"/>
    <w:rsid w:val="00051E70"/>
    <w:rsid w:val="000523CC"/>
    <w:rsid w:val="0005374F"/>
    <w:rsid w:val="00053EA0"/>
    <w:rsid w:val="00054279"/>
    <w:rsid w:val="00055593"/>
    <w:rsid w:val="000564A6"/>
    <w:rsid w:val="0005699B"/>
    <w:rsid w:val="00057176"/>
    <w:rsid w:val="00061ED5"/>
    <w:rsid w:val="000632AD"/>
    <w:rsid w:val="00063E80"/>
    <w:rsid w:val="00064693"/>
    <w:rsid w:val="00066460"/>
    <w:rsid w:val="0006692D"/>
    <w:rsid w:val="00066C15"/>
    <w:rsid w:val="00067BBF"/>
    <w:rsid w:val="000703C4"/>
    <w:rsid w:val="00070DF3"/>
    <w:rsid w:val="000716A9"/>
    <w:rsid w:val="00071D99"/>
    <w:rsid w:val="0007249B"/>
    <w:rsid w:val="000731D4"/>
    <w:rsid w:val="00073DA4"/>
    <w:rsid w:val="00074CDC"/>
    <w:rsid w:val="00075252"/>
    <w:rsid w:val="00075469"/>
    <w:rsid w:val="00075FA0"/>
    <w:rsid w:val="000772C7"/>
    <w:rsid w:val="0008088A"/>
    <w:rsid w:val="00080C4E"/>
    <w:rsid w:val="000817C6"/>
    <w:rsid w:val="00081ABC"/>
    <w:rsid w:val="00082E88"/>
    <w:rsid w:val="000848DA"/>
    <w:rsid w:val="00084B43"/>
    <w:rsid w:val="000851C3"/>
    <w:rsid w:val="0008617A"/>
    <w:rsid w:val="00086495"/>
    <w:rsid w:val="0008658B"/>
    <w:rsid w:val="00086C41"/>
    <w:rsid w:val="00086E0B"/>
    <w:rsid w:val="000878F9"/>
    <w:rsid w:val="0009021A"/>
    <w:rsid w:val="00090926"/>
    <w:rsid w:val="00090AE5"/>
    <w:rsid w:val="00090D6B"/>
    <w:rsid w:val="000912B3"/>
    <w:rsid w:val="00092061"/>
    <w:rsid w:val="0009288A"/>
    <w:rsid w:val="000963A5"/>
    <w:rsid w:val="00097071"/>
    <w:rsid w:val="000A0871"/>
    <w:rsid w:val="000A1105"/>
    <w:rsid w:val="000A1725"/>
    <w:rsid w:val="000A1987"/>
    <w:rsid w:val="000A36B1"/>
    <w:rsid w:val="000A3890"/>
    <w:rsid w:val="000A3A7F"/>
    <w:rsid w:val="000A3CA0"/>
    <w:rsid w:val="000A5440"/>
    <w:rsid w:val="000A5D4A"/>
    <w:rsid w:val="000A6205"/>
    <w:rsid w:val="000A68F8"/>
    <w:rsid w:val="000A7AC5"/>
    <w:rsid w:val="000A7BC8"/>
    <w:rsid w:val="000B211A"/>
    <w:rsid w:val="000B257C"/>
    <w:rsid w:val="000B35D8"/>
    <w:rsid w:val="000B39F8"/>
    <w:rsid w:val="000B3D2D"/>
    <w:rsid w:val="000B4286"/>
    <w:rsid w:val="000B511B"/>
    <w:rsid w:val="000B51AE"/>
    <w:rsid w:val="000B5B2E"/>
    <w:rsid w:val="000B6ECC"/>
    <w:rsid w:val="000B6F70"/>
    <w:rsid w:val="000B7A1E"/>
    <w:rsid w:val="000C0671"/>
    <w:rsid w:val="000C108E"/>
    <w:rsid w:val="000C1C3B"/>
    <w:rsid w:val="000C2F2E"/>
    <w:rsid w:val="000C3088"/>
    <w:rsid w:val="000C35CF"/>
    <w:rsid w:val="000C47CD"/>
    <w:rsid w:val="000C4963"/>
    <w:rsid w:val="000C4B73"/>
    <w:rsid w:val="000C528B"/>
    <w:rsid w:val="000C5476"/>
    <w:rsid w:val="000C56DE"/>
    <w:rsid w:val="000C5B2C"/>
    <w:rsid w:val="000C631E"/>
    <w:rsid w:val="000C63A4"/>
    <w:rsid w:val="000C64F4"/>
    <w:rsid w:val="000C6894"/>
    <w:rsid w:val="000C6A45"/>
    <w:rsid w:val="000C6AD7"/>
    <w:rsid w:val="000C7D9D"/>
    <w:rsid w:val="000D106D"/>
    <w:rsid w:val="000D15E5"/>
    <w:rsid w:val="000D1CA2"/>
    <w:rsid w:val="000D305A"/>
    <w:rsid w:val="000D4CDC"/>
    <w:rsid w:val="000D4E75"/>
    <w:rsid w:val="000D52BD"/>
    <w:rsid w:val="000D59E4"/>
    <w:rsid w:val="000D7284"/>
    <w:rsid w:val="000D7F27"/>
    <w:rsid w:val="000E016A"/>
    <w:rsid w:val="000E018E"/>
    <w:rsid w:val="000E06FB"/>
    <w:rsid w:val="000E14D4"/>
    <w:rsid w:val="000E19BE"/>
    <w:rsid w:val="000E2109"/>
    <w:rsid w:val="000E23EA"/>
    <w:rsid w:val="000E304B"/>
    <w:rsid w:val="000E4430"/>
    <w:rsid w:val="000E4CE6"/>
    <w:rsid w:val="000E53D5"/>
    <w:rsid w:val="000E5902"/>
    <w:rsid w:val="000E641A"/>
    <w:rsid w:val="000E69D6"/>
    <w:rsid w:val="000F0A8F"/>
    <w:rsid w:val="000F158F"/>
    <w:rsid w:val="000F291A"/>
    <w:rsid w:val="000F37B6"/>
    <w:rsid w:val="000F3929"/>
    <w:rsid w:val="000F3D11"/>
    <w:rsid w:val="000F5832"/>
    <w:rsid w:val="000F626A"/>
    <w:rsid w:val="000F6854"/>
    <w:rsid w:val="000F6C40"/>
    <w:rsid w:val="000F7AB2"/>
    <w:rsid w:val="00100094"/>
    <w:rsid w:val="00100BCD"/>
    <w:rsid w:val="001019BA"/>
    <w:rsid w:val="00101A3D"/>
    <w:rsid w:val="00101A91"/>
    <w:rsid w:val="00101E73"/>
    <w:rsid w:val="00102E1E"/>
    <w:rsid w:val="0010327B"/>
    <w:rsid w:val="00104315"/>
    <w:rsid w:val="00104A07"/>
    <w:rsid w:val="00105493"/>
    <w:rsid w:val="00106752"/>
    <w:rsid w:val="00107A1C"/>
    <w:rsid w:val="00107E59"/>
    <w:rsid w:val="001104B9"/>
    <w:rsid w:val="001105C9"/>
    <w:rsid w:val="00110970"/>
    <w:rsid w:val="0011247B"/>
    <w:rsid w:val="00113B3D"/>
    <w:rsid w:val="00114EF3"/>
    <w:rsid w:val="00115D84"/>
    <w:rsid w:val="00115DD8"/>
    <w:rsid w:val="00116A85"/>
    <w:rsid w:val="00116D59"/>
    <w:rsid w:val="0011727D"/>
    <w:rsid w:val="00117C9C"/>
    <w:rsid w:val="0012055B"/>
    <w:rsid w:val="00120FF1"/>
    <w:rsid w:val="00121CB4"/>
    <w:rsid w:val="00123C97"/>
    <w:rsid w:val="00123C9C"/>
    <w:rsid w:val="001243BB"/>
    <w:rsid w:val="00124AAA"/>
    <w:rsid w:val="00125581"/>
    <w:rsid w:val="0012584B"/>
    <w:rsid w:val="00126933"/>
    <w:rsid w:val="00126FCD"/>
    <w:rsid w:val="0013054D"/>
    <w:rsid w:val="0013205D"/>
    <w:rsid w:val="00132193"/>
    <w:rsid w:val="00132EBB"/>
    <w:rsid w:val="00134C2F"/>
    <w:rsid w:val="00134D28"/>
    <w:rsid w:val="00135D4D"/>
    <w:rsid w:val="00135DA4"/>
    <w:rsid w:val="00135DE0"/>
    <w:rsid w:val="00136D25"/>
    <w:rsid w:val="00137EE8"/>
    <w:rsid w:val="001415ED"/>
    <w:rsid w:val="001419BC"/>
    <w:rsid w:val="00142C22"/>
    <w:rsid w:val="001438EC"/>
    <w:rsid w:val="00143DC4"/>
    <w:rsid w:val="001455EB"/>
    <w:rsid w:val="00145C7A"/>
    <w:rsid w:val="001463CC"/>
    <w:rsid w:val="00147268"/>
    <w:rsid w:val="001476DC"/>
    <w:rsid w:val="00147E38"/>
    <w:rsid w:val="00151976"/>
    <w:rsid w:val="00152399"/>
    <w:rsid w:val="0015299C"/>
    <w:rsid w:val="0015323E"/>
    <w:rsid w:val="001538BD"/>
    <w:rsid w:val="0015419A"/>
    <w:rsid w:val="00154C3A"/>
    <w:rsid w:val="00155367"/>
    <w:rsid w:val="001553A6"/>
    <w:rsid w:val="00155BD0"/>
    <w:rsid w:val="00155F47"/>
    <w:rsid w:val="00156B29"/>
    <w:rsid w:val="00156E8B"/>
    <w:rsid w:val="0015765D"/>
    <w:rsid w:val="0015793E"/>
    <w:rsid w:val="00157B01"/>
    <w:rsid w:val="0016006A"/>
    <w:rsid w:val="00160810"/>
    <w:rsid w:val="00160F16"/>
    <w:rsid w:val="00162B27"/>
    <w:rsid w:val="00163D85"/>
    <w:rsid w:val="001648E1"/>
    <w:rsid w:val="00164935"/>
    <w:rsid w:val="001650E6"/>
    <w:rsid w:val="001651CD"/>
    <w:rsid w:val="001654F9"/>
    <w:rsid w:val="0017120A"/>
    <w:rsid w:val="00171B38"/>
    <w:rsid w:val="0017210D"/>
    <w:rsid w:val="0017228B"/>
    <w:rsid w:val="0017268A"/>
    <w:rsid w:val="001742B1"/>
    <w:rsid w:val="00174779"/>
    <w:rsid w:val="0017551D"/>
    <w:rsid w:val="00176B4E"/>
    <w:rsid w:val="001774F2"/>
    <w:rsid w:val="00177ED4"/>
    <w:rsid w:val="00181D0A"/>
    <w:rsid w:val="00182845"/>
    <w:rsid w:val="0018287B"/>
    <w:rsid w:val="00182E6F"/>
    <w:rsid w:val="001830A0"/>
    <w:rsid w:val="0018313B"/>
    <w:rsid w:val="00183D47"/>
    <w:rsid w:val="00184588"/>
    <w:rsid w:val="001850D7"/>
    <w:rsid w:val="0018582A"/>
    <w:rsid w:val="001861EF"/>
    <w:rsid w:val="00187163"/>
    <w:rsid w:val="00187D70"/>
    <w:rsid w:val="00191502"/>
    <w:rsid w:val="00191C79"/>
    <w:rsid w:val="00193380"/>
    <w:rsid w:val="00193444"/>
    <w:rsid w:val="001938F9"/>
    <w:rsid w:val="001948F3"/>
    <w:rsid w:val="00194D62"/>
    <w:rsid w:val="00195184"/>
    <w:rsid w:val="001952A9"/>
    <w:rsid w:val="001953E2"/>
    <w:rsid w:val="001971A8"/>
    <w:rsid w:val="001A0895"/>
    <w:rsid w:val="001A10CF"/>
    <w:rsid w:val="001A1498"/>
    <w:rsid w:val="001A1616"/>
    <w:rsid w:val="001A1CDC"/>
    <w:rsid w:val="001A1D3F"/>
    <w:rsid w:val="001A1DFA"/>
    <w:rsid w:val="001A2D40"/>
    <w:rsid w:val="001A3629"/>
    <w:rsid w:val="001A3AA3"/>
    <w:rsid w:val="001A3E5B"/>
    <w:rsid w:val="001A4A71"/>
    <w:rsid w:val="001A52DB"/>
    <w:rsid w:val="001A5A96"/>
    <w:rsid w:val="001A5B28"/>
    <w:rsid w:val="001A5EF5"/>
    <w:rsid w:val="001A5FF6"/>
    <w:rsid w:val="001A63BB"/>
    <w:rsid w:val="001A7A97"/>
    <w:rsid w:val="001A7B8A"/>
    <w:rsid w:val="001B064A"/>
    <w:rsid w:val="001B06E7"/>
    <w:rsid w:val="001B0AF9"/>
    <w:rsid w:val="001B1302"/>
    <w:rsid w:val="001B19E9"/>
    <w:rsid w:val="001B21D3"/>
    <w:rsid w:val="001B2AF9"/>
    <w:rsid w:val="001B2EEB"/>
    <w:rsid w:val="001B326A"/>
    <w:rsid w:val="001B419C"/>
    <w:rsid w:val="001B443F"/>
    <w:rsid w:val="001B4DB6"/>
    <w:rsid w:val="001B5815"/>
    <w:rsid w:val="001B5E70"/>
    <w:rsid w:val="001B7AFA"/>
    <w:rsid w:val="001C025D"/>
    <w:rsid w:val="001C04D7"/>
    <w:rsid w:val="001C1E7B"/>
    <w:rsid w:val="001C3B68"/>
    <w:rsid w:val="001C3C2E"/>
    <w:rsid w:val="001C4360"/>
    <w:rsid w:val="001C4CDF"/>
    <w:rsid w:val="001C541F"/>
    <w:rsid w:val="001C6C1B"/>
    <w:rsid w:val="001C7564"/>
    <w:rsid w:val="001D0152"/>
    <w:rsid w:val="001D04CB"/>
    <w:rsid w:val="001D14D9"/>
    <w:rsid w:val="001D1BBB"/>
    <w:rsid w:val="001D34F5"/>
    <w:rsid w:val="001D3CDF"/>
    <w:rsid w:val="001D40B9"/>
    <w:rsid w:val="001D4A2D"/>
    <w:rsid w:val="001D531B"/>
    <w:rsid w:val="001D5B14"/>
    <w:rsid w:val="001D6071"/>
    <w:rsid w:val="001D6826"/>
    <w:rsid w:val="001D696F"/>
    <w:rsid w:val="001D6E67"/>
    <w:rsid w:val="001D7062"/>
    <w:rsid w:val="001D77AC"/>
    <w:rsid w:val="001E032B"/>
    <w:rsid w:val="001E03BE"/>
    <w:rsid w:val="001E1E30"/>
    <w:rsid w:val="001E23E4"/>
    <w:rsid w:val="001E2661"/>
    <w:rsid w:val="001E2A52"/>
    <w:rsid w:val="001E2B5C"/>
    <w:rsid w:val="001E368F"/>
    <w:rsid w:val="001E3CAA"/>
    <w:rsid w:val="001E3CF9"/>
    <w:rsid w:val="001E3E43"/>
    <w:rsid w:val="001E51D1"/>
    <w:rsid w:val="001E6850"/>
    <w:rsid w:val="001F0163"/>
    <w:rsid w:val="001F0860"/>
    <w:rsid w:val="001F0A9D"/>
    <w:rsid w:val="001F1660"/>
    <w:rsid w:val="001F1675"/>
    <w:rsid w:val="001F2544"/>
    <w:rsid w:val="001F25E2"/>
    <w:rsid w:val="001F27A6"/>
    <w:rsid w:val="001F452A"/>
    <w:rsid w:val="001F4C7E"/>
    <w:rsid w:val="001F541E"/>
    <w:rsid w:val="001F596E"/>
    <w:rsid w:val="001F6F82"/>
    <w:rsid w:val="001F7066"/>
    <w:rsid w:val="00200171"/>
    <w:rsid w:val="00201434"/>
    <w:rsid w:val="00202559"/>
    <w:rsid w:val="00203C82"/>
    <w:rsid w:val="00205532"/>
    <w:rsid w:val="00205DED"/>
    <w:rsid w:val="00206498"/>
    <w:rsid w:val="0020669B"/>
    <w:rsid w:val="00206BAD"/>
    <w:rsid w:val="0020777F"/>
    <w:rsid w:val="00207804"/>
    <w:rsid w:val="00207B32"/>
    <w:rsid w:val="00207CEA"/>
    <w:rsid w:val="00207F70"/>
    <w:rsid w:val="002103D6"/>
    <w:rsid w:val="00210B5C"/>
    <w:rsid w:val="00211B13"/>
    <w:rsid w:val="00211F86"/>
    <w:rsid w:val="0021232E"/>
    <w:rsid w:val="00212CF6"/>
    <w:rsid w:val="00213320"/>
    <w:rsid w:val="002137A7"/>
    <w:rsid w:val="00215CE4"/>
    <w:rsid w:val="00216665"/>
    <w:rsid w:val="00216CDA"/>
    <w:rsid w:val="002200ED"/>
    <w:rsid w:val="0022090E"/>
    <w:rsid w:val="002209DB"/>
    <w:rsid w:val="00220AC5"/>
    <w:rsid w:val="00220D71"/>
    <w:rsid w:val="00223AD2"/>
    <w:rsid w:val="00223DE0"/>
    <w:rsid w:val="002240A7"/>
    <w:rsid w:val="00224719"/>
    <w:rsid w:val="002247D9"/>
    <w:rsid w:val="00225098"/>
    <w:rsid w:val="00226D56"/>
    <w:rsid w:val="0022763F"/>
    <w:rsid w:val="002278FD"/>
    <w:rsid w:val="00227F91"/>
    <w:rsid w:val="00230A0A"/>
    <w:rsid w:val="00230C6A"/>
    <w:rsid w:val="002313A9"/>
    <w:rsid w:val="002320E1"/>
    <w:rsid w:val="002325AA"/>
    <w:rsid w:val="00233374"/>
    <w:rsid w:val="00233596"/>
    <w:rsid w:val="002360F7"/>
    <w:rsid w:val="00236A05"/>
    <w:rsid w:val="00236FFF"/>
    <w:rsid w:val="00237185"/>
    <w:rsid w:val="002378F2"/>
    <w:rsid w:val="002404C9"/>
    <w:rsid w:val="00240959"/>
    <w:rsid w:val="00241A4A"/>
    <w:rsid w:val="00242904"/>
    <w:rsid w:val="00242D38"/>
    <w:rsid w:val="00242FC5"/>
    <w:rsid w:val="002431C0"/>
    <w:rsid w:val="00243624"/>
    <w:rsid w:val="002449CE"/>
    <w:rsid w:val="00244A03"/>
    <w:rsid w:val="00244D59"/>
    <w:rsid w:val="0024558F"/>
    <w:rsid w:val="00245852"/>
    <w:rsid w:val="00245F6B"/>
    <w:rsid w:val="00246028"/>
    <w:rsid w:val="00247A08"/>
    <w:rsid w:val="00250507"/>
    <w:rsid w:val="00250548"/>
    <w:rsid w:val="00250882"/>
    <w:rsid w:val="0025172E"/>
    <w:rsid w:val="00252E09"/>
    <w:rsid w:val="00255B56"/>
    <w:rsid w:val="00257AB7"/>
    <w:rsid w:val="002613B7"/>
    <w:rsid w:val="00261819"/>
    <w:rsid w:val="00261B02"/>
    <w:rsid w:val="00261B89"/>
    <w:rsid w:val="002626AC"/>
    <w:rsid w:val="0026399A"/>
    <w:rsid w:val="00263A9D"/>
    <w:rsid w:val="00263C28"/>
    <w:rsid w:val="00263FB6"/>
    <w:rsid w:val="002648B1"/>
    <w:rsid w:val="00264A5F"/>
    <w:rsid w:val="00264E46"/>
    <w:rsid w:val="002650D7"/>
    <w:rsid w:val="00265C7F"/>
    <w:rsid w:val="00266052"/>
    <w:rsid w:val="00266C3E"/>
    <w:rsid w:val="00267842"/>
    <w:rsid w:val="00267FD5"/>
    <w:rsid w:val="00270199"/>
    <w:rsid w:val="00270E64"/>
    <w:rsid w:val="0027220A"/>
    <w:rsid w:val="002729EB"/>
    <w:rsid w:val="0027337C"/>
    <w:rsid w:val="002735AE"/>
    <w:rsid w:val="002739AD"/>
    <w:rsid w:val="00273EB7"/>
    <w:rsid w:val="00273F49"/>
    <w:rsid w:val="00274399"/>
    <w:rsid w:val="00274881"/>
    <w:rsid w:val="002749A7"/>
    <w:rsid w:val="00274D56"/>
    <w:rsid w:val="00275539"/>
    <w:rsid w:val="0027620D"/>
    <w:rsid w:val="00276850"/>
    <w:rsid w:val="00277500"/>
    <w:rsid w:val="00277766"/>
    <w:rsid w:val="00277872"/>
    <w:rsid w:val="002821B5"/>
    <w:rsid w:val="002824AE"/>
    <w:rsid w:val="00282AC4"/>
    <w:rsid w:val="002830A1"/>
    <w:rsid w:val="002852FE"/>
    <w:rsid w:val="002856CF"/>
    <w:rsid w:val="002856E1"/>
    <w:rsid w:val="002858BB"/>
    <w:rsid w:val="002858BC"/>
    <w:rsid w:val="002867FC"/>
    <w:rsid w:val="00287A5E"/>
    <w:rsid w:val="002902DE"/>
    <w:rsid w:val="00290442"/>
    <w:rsid w:val="00291247"/>
    <w:rsid w:val="00291E17"/>
    <w:rsid w:val="0029268D"/>
    <w:rsid w:val="00292962"/>
    <w:rsid w:val="00292BF4"/>
    <w:rsid w:val="00293CD3"/>
    <w:rsid w:val="0029520F"/>
    <w:rsid w:val="00295325"/>
    <w:rsid w:val="00295749"/>
    <w:rsid w:val="00297531"/>
    <w:rsid w:val="00297F37"/>
    <w:rsid w:val="002A0775"/>
    <w:rsid w:val="002A1A7F"/>
    <w:rsid w:val="002A1BE4"/>
    <w:rsid w:val="002A210D"/>
    <w:rsid w:val="002A2237"/>
    <w:rsid w:val="002A5081"/>
    <w:rsid w:val="002A51F4"/>
    <w:rsid w:val="002A544A"/>
    <w:rsid w:val="002A54A5"/>
    <w:rsid w:val="002A5C83"/>
    <w:rsid w:val="002A5FDD"/>
    <w:rsid w:val="002A63CE"/>
    <w:rsid w:val="002A73CA"/>
    <w:rsid w:val="002A7B4E"/>
    <w:rsid w:val="002A7C1A"/>
    <w:rsid w:val="002B02CC"/>
    <w:rsid w:val="002B0E61"/>
    <w:rsid w:val="002B0F0F"/>
    <w:rsid w:val="002B2939"/>
    <w:rsid w:val="002B29AE"/>
    <w:rsid w:val="002B38D9"/>
    <w:rsid w:val="002B533A"/>
    <w:rsid w:val="002B6A1B"/>
    <w:rsid w:val="002B6EA0"/>
    <w:rsid w:val="002B7278"/>
    <w:rsid w:val="002B77EB"/>
    <w:rsid w:val="002C0190"/>
    <w:rsid w:val="002C0AC5"/>
    <w:rsid w:val="002C11C9"/>
    <w:rsid w:val="002C18F6"/>
    <w:rsid w:val="002C1E00"/>
    <w:rsid w:val="002C253D"/>
    <w:rsid w:val="002C2950"/>
    <w:rsid w:val="002C2A18"/>
    <w:rsid w:val="002C2B43"/>
    <w:rsid w:val="002C31E2"/>
    <w:rsid w:val="002C4240"/>
    <w:rsid w:val="002C4ACC"/>
    <w:rsid w:val="002C56DA"/>
    <w:rsid w:val="002C5FCD"/>
    <w:rsid w:val="002C6030"/>
    <w:rsid w:val="002C7963"/>
    <w:rsid w:val="002C7D13"/>
    <w:rsid w:val="002D05F0"/>
    <w:rsid w:val="002D0AFB"/>
    <w:rsid w:val="002D0C5F"/>
    <w:rsid w:val="002D0CE1"/>
    <w:rsid w:val="002D0EA2"/>
    <w:rsid w:val="002D10B7"/>
    <w:rsid w:val="002D1998"/>
    <w:rsid w:val="002D19BF"/>
    <w:rsid w:val="002D27B2"/>
    <w:rsid w:val="002D2ACC"/>
    <w:rsid w:val="002D3414"/>
    <w:rsid w:val="002D34CF"/>
    <w:rsid w:val="002D4D21"/>
    <w:rsid w:val="002D56B4"/>
    <w:rsid w:val="002D5943"/>
    <w:rsid w:val="002D71A0"/>
    <w:rsid w:val="002D721E"/>
    <w:rsid w:val="002D7F4A"/>
    <w:rsid w:val="002E0940"/>
    <w:rsid w:val="002E098A"/>
    <w:rsid w:val="002E0E7B"/>
    <w:rsid w:val="002E1293"/>
    <w:rsid w:val="002E13AA"/>
    <w:rsid w:val="002E1CBA"/>
    <w:rsid w:val="002E38EB"/>
    <w:rsid w:val="002E501F"/>
    <w:rsid w:val="002E774F"/>
    <w:rsid w:val="002E7A35"/>
    <w:rsid w:val="002F095B"/>
    <w:rsid w:val="002F13F2"/>
    <w:rsid w:val="002F2067"/>
    <w:rsid w:val="002F2ED7"/>
    <w:rsid w:val="002F344A"/>
    <w:rsid w:val="002F35D3"/>
    <w:rsid w:val="002F3ADB"/>
    <w:rsid w:val="002F5652"/>
    <w:rsid w:val="002F57B3"/>
    <w:rsid w:val="002F58FD"/>
    <w:rsid w:val="002F64F5"/>
    <w:rsid w:val="002F6634"/>
    <w:rsid w:val="002F6A2D"/>
    <w:rsid w:val="002F70DD"/>
    <w:rsid w:val="002F7472"/>
    <w:rsid w:val="002F7EDD"/>
    <w:rsid w:val="003005D1"/>
    <w:rsid w:val="00302A44"/>
    <w:rsid w:val="00303528"/>
    <w:rsid w:val="00303548"/>
    <w:rsid w:val="00303E49"/>
    <w:rsid w:val="0030420E"/>
    <w:rsid w:val="003046BD"/>
    <w:rsid w:val="0030506B"/>
    <w:rsid w:val="00305D51"/>
    <w:rsid w:val="003067D0"/>
    <w:rsid w:val="003068FC"/>
    <w:rsid w:val="00307365"/>
    <w:rsid w:val="0030741A"/>
    <w:rsid w:val="0031076B"/>
    <w:rsid w:val="00311343"/>
    <w:rsid w:val="003124E5"/>
    <w:rsid w:val="00312857"/>
    <w:rsid w:val="0031301E"/>
    <w:rsid w:val="00314376"/>
    <w:rsid w:val="00315670"/>
    <w:rsid w:val="00315BAB"/>
    <w:rsid w:val="00317035"/>
    <w:rsid w:val="003170FB"/>
    <w:rsid w:val="00320416"/>
    <w:rsid w:val="003207F6"/>
    <w:rsid w:val="0032132F"/>
    <w:rsid w:val="0032185C"/>
    <w:rsid w:val="00322BF0"/>
    <w:rsid w:val="00323278"/>
    <w:rsid w:val="003233AD"/>
    <w:rsid w:val="0032373F"/>
    <w:rsid w:val="003251A3"/>
    <w:rsid w:val="00325224"/>
    <w:rsid w:val="003274EE"/>
    <w:rsid w:val="003302CF"/>
    <w:rsid w:val="0033054D"/>
    <w:rsid w:val="00330B7C"/>
    <w:rsid w:val="0033146F"/>
    <w:rsid w:val="0033197C"/>
    <w:rsid w:val="003345E2"/>
    <w:rsid w:val="00334AED"/>
    <w:rsid w:val="00334D8A"/>
    <w:rsid w:val="00334E76"/>
    <w:rsid w:val="00334FAC"/>
    <w:rsid w:val="00335A2E"/>
    <w:rsid w:val="00335DD0"/>
    <w:rsid w:val="00336E21"/>
    <w:rsid w:val="00336F7A"/>
    <w:rsid w:val="00337168"/>
    <w:rsid w:val="0034006D"/>
    <w:rsid w:val="00340BE4"/>
    <w:rsid w:val="00341A25"/>
    <w:rsid w:val="00342A4E"/>
    <w:rsid w:val="0034397F"/>
    <w:rsid w:val="003439DA"/>
    <w:rsid w:val="00343BDE"/>
    <w:rsid w:val="00344EE5"/>
    <w:rsid w:val="00346688"/>
    <w:rsid w:val="00346B20"/>
    <w:rsid w:val="003473F2"/>
    <w:rsid w:val="0034755D"/>
    <w:rsid w:val="00347828"/>
    <w:rsid w:val="00347BCB"/>
    <w:rsid w:val="00347C35"/>
    <w:rsid w:val="00350403"/>
    <w:rsid w:val="00352593"/>
    <w:rsid w:val="00353FF4"/>
    <w:rsid w:val="003547E5"/>
    <w:rsid w:val="00355722"/>
    <w:rsid w:val="00356F42"/>
    <w:rsid w:val="00357700"/>
    <w:rsid w:val="00357B59"/>
    <w:rsid w:val="00357D2E"/>
    <w:rsid w:val="0036042F"/>
    <w:rsid w:val="00360C9D"/>
    <w:rsid w:val="00361A38"/>
    <w:rsid w:val="003628A1"/>
    <w:rsid w:val="0036318A"/>
    <w:rsid w:val="00363434"/>
    <w:rsid w:val="00364113"/>
    <w:rsid w:val="003641E1"/>
    <w:rsid w:val="003642A3"/>
    <w:rsid w:val="0036464C"/>
    <w:rsid w:val="00364759"/>
    <w:rsid w:val="00365625"/>
    <w:rsid w:val="003677BE"/>
    <w:rsid w:val="00367D7B"/>
    <w:rsid w:val="00370251"/>
    <w:rsid w:val="00370560"/>
    <w:rsid w:val="00370868"/>
    <w:rsid w:val="00370882"/>
    <w:rsid w:val="00371DA8"/>
    <w:rsid w:val="00372441"/>
    <w:rsid w:val="0037306B"/>
    <w:rsid w:val="00373907"/>
    <w:rsid w:val="00376335"/>
    <w:rsid w:val="00377645"/>
    <w:rsid w:val="003803E6"/>
    <w:rsid w:val="00380934"/>
    <w:rsid w:val="00380EEE"/>
    <w:rsid w:val="00380FE3"/>
    <w:rsid w:val="003813F6"/>
    <w:rsid w:val="00381C55"/>
    <w:rsid w:val="0038330B"/>
    <w:rsid w:val="00385A1B"/>
    <w:rsid w:val="003865E4"/>
    <w:rsid w:val="0038700B"/>
    <w:rsid w:val="00387C79"/>
    <w:rsid w:val="00390351"/>
    <w:rsid w:val="00390599"/>
    <w:rsid w:val="00390803"/>
    <w:rsid w:val="0039095F"/>
    <w:rsid w:val="00390AED"/>
    <w:rsid w:val="00390C4A"/>
    <w:rsid w:val="00391148"/>
    <w:rsid w:val="0039128D"/>
    <w:rsid w:val="003917B5"/>
    <w:rsid w:val="00391AD3"/>
    <w:rsid w:val="00391C7C"/>
    <w:rsid w:val="00391E27"/>
    <w:rsid w:val="00392291"/>
    <w:rsid w:val="003933CF"/>
    <w:rsid w:val="00394DF1"/>
    <w:rsid w:val="003963AC"/>
    <w:rsid w:val="00396538"/>
    <w:rsid w:val="003967A2"/>
    <w:rsid w:val="003968E0"/>
    <w:rsid w:val="003A0763"/>
    <w:rsid w:val="003A11DB"/>
    <w:rsid w:val="003A146E"/>
    <w:rsid w:val="003A1FAB"/>
    <w:rsid w:val="003A2370"/>
    <w:rsid w:val="003A3615"/>
    <w:rsid w:val="003A3D3F"/>
    <w:rsid w:val="003A4236"/>
    <w:rsid w:val="003A4912"/>
    <w:rsid w:val="003A4E2B"/>
    <w:rsid w:val="003A4EC5"/>
    <w:rsid w:val="003A52AB"/>
    <w:rsid w:val="003A5496"/>
    <w:rsid w:val="003A5582"/>
    <w:rsid w:val="003A5779"/>
    <w:rsid w:val="003A5BDA"/>
    <w:rsid w:val="003A5BE2"/>
    <w:rsid w:val="003A6266"/>
    <w:rsid w:val="003A695B"/>
    <w:rsid w:val="003A7ABD"/>
    <w:rsid w:val="003A7BC6"/>
    <w:rsid w:val="003B2163"/>
    <w:rsid w:val="003B2C00"/>
    <w:rsid w:val="003B2FAB"/>
    <w:rsid w:val="003B60E0"/>
    <w:rsid w:val="003B7637"/>
    <w:rsid w:val="003C0306"/>
    <w:rsid w:val="003C076B"/>
    <w:rsid w:val="003C0B03"/>
    <w:rsid w:val="003C0DCD"/>
    <w:rsid w:val="003C100E"/>
    <w:rsid w:val="003C1036"/>
    <w:rsid w:val="003C22E6"/>
    <w:rsid w:val="003C2DD9"/>
    <w:rsid w:val="003C446A"/>
    <w:rsid w:val="003C455C"/>
    <w:rsid w:val="003C478C"/>
    <w:rsid w:val="003C58AE"/>
    <w:rsid w:val="003C5BF5"/>
    <w:rsid w:val="003C5C6F"/>
    <w:rsid w:val="003C5E4A"/>
    <w:rsid w:val="003C6F57"/>
    <w:rsid w:val="003C7C7F"/>
    <w:rsid w:val="003D019B"/>
    <w:rsid w:val="003D0985"/>
    <w:rsid w:val="003D1DF2"/>
    <w:rsid w:val="003D20A0"/>
    <w:rsid w:val="003D2543"/>
    <w:rsid w:val="003D3044"/>
    <w:rsid w:val="003D367B"/>
    <w:rsid w:val="003D389D"/>
    <w:rsid w:val="003D3CFA"/>
    <w:rsid w:val="003D3DB9"/>
    <w:rsid w:val="003D3DD7"/>
    <w:rsid w:val="003D546D"/>
    <w:rsid w:val="003D5C6B"/>
    <w:rsid w:val="003D61C4"/>
    <w:rsid w:val="003D61F2"/>
    <w:rsid w:val="003D66DF"/>
    <w:rsid w:val="003D66FA"/>
    <w:rsid w:val="003D684A"/>
    <w:rsid w:val="003D6AC1"/>
    <w:rsid w:val="003D7C64"/>
    <w:rsid w:val="003D7CE4"/>
    <w:rsid w:val="003E0255"/>
    <w:rsid w:val="003E1197"/>
    <w:rsid w:val="003E11AC"/>
    <w:rsid w:val="003E24EA"/>
    <w:rsid w:val="003E3482"/>
    <w:rsid w:val="003E3A6A"/>
    <w:rsid w:val="003E4482"/>
    <w:rsid w:val="003E4599"/>
    <w:rsid w:val="003E46D1"/>
    <w:rsid w:val="003E55C3"/>
    <w:rsid w:val="003E56B3"/>
    <w:rsid w:val="003E64B3"/>
    <w:rsid w:val="003E6EF4"/>
    <w:rsid w:val="003E7C43"/>
    <w:rsid w:val="003F0428"/>
    <w:rsid w:val="003F0A86"/>
    <w:rsid w:val="003F1DF6"/>
    <w:rsid w:val="003F24D4"/>
    <w:rsid w:val="003F2E47"/>
    <w:rsid w:val="003F31E6"/>
    <w:rsid w:val="003F4B86"/>
    <w:rsid w:val="003F4DB5"/>
    <w:rsid w:val="003F4DC0"/>
    <w:rsid w:val="003F67F7"/>
    <w:rsid w:val="003F6C7F"/>
    <w:rsid w:val="003F6F6E"/>
    <w:rsid w:val="003F7BB4"/>
    <w:rsid w:val="003F7DA2"/>
    <w:rsid w:val="00400309"/>
    <w:rsid w:val="0040098C"/>
    <w:rsid w:val="00400AC2"/>
    <w:rsid w:val="0040123C"/>
    <w:rsid w:val="0040394F"/>
    <w:rsid w:val="0040398D"/>
    <w:rsid w:val="00403FB7"/>
    <w:rsid w:val="00405E3D"/>
    <w:rsid w:val="00407BFA"/>
    <w:rsid w:val="0041074F"/>
    <w:rsid w:val="00410C27"/>
    <w:rsid w:val="004112FD"/>
    <w:rsid w:val="004115A9"/>
    <w:rsid w:val="00411D70"/>
    <w:rsid w:val="00411DAE"/>
    <w:rsid w:val="004124DE"/>
    <w:rsid w:val="004130EA"/>
    <w:rsid w:val="00413500"/>
    <w:rsid w:val="00413EA7"/>
    <w:rsid w:val="00414AE6"/>
    <w:rsid w:val="00414BB6"/>
    <w:rsid w:val="00414BED"/>
    <w:rsid w:val="00416C9D"/>
    <w:rsid w:val="004172F3"/>
    <w:rsid w:val="0041760C"/>
    <w:rsid w:val="004207F8"/>
    <w:rsid w:val="004234FD"/>
    <w:rsid w:val="00423E5E"/>
    <w:rsid w:val="00424984"/>
    <w:rsid w:val="00425148"/>
    <w:rsid w:val="004255F9"/>
    <w:rsid w:val="00430B85"/>
    <w:rsid w:val="00430CB8"/>
    <w:rsid w:val="00431A4B"/>
    <w:rsid w:val="00431C11"/>
    <w:rsid w:val="00431DE1"/>
    <w:rsid w:val="0043211F"/>
    <w:rsid w:val="00432F99"/>
    <w:rsid w:val="004330F2"/>
    <w:rsid w:val="00434FA4"/>
    <w:rsid w:val="004353ED"/>
    <w:rsid w:val="00436884"/>
    <w:rsid w:val="00436DF2"/>
    <w:rsid w:val="00436FA9"/>
    <w:rsid w:val="004374FF"/>
    <w:rsid w:val="00437605"/>
    <w:rsid w:val="004376D3"/>
    <w:rsid w:val="0043786B"/>
    <w:rsid w:val="00440875"/>
    <w:rsid w:val="00440A0F"/>
    <w:rsid w:val="00440F14"/>
    <w:rsid w:val="004420CB"/>
    <w:rsid w:val="00442644"/>
    <w:rsid w:val="0044314B"/>
    <w:rsid w:val="00444A2B"/>
    <w:rsid w:val="00445409"/>
    <w:rsid w:val="00446424"/>
    <w:rsid w:val="0044654C"/>
    <w:rsid w:val="004467AD"/>
    <w:rsid w:val="00446950"/>
    <w:rsid w:val="004469AF"/>
    <w:rsid w:val="00446C90"/>
    <w:rsid w:val="00446D51"/>
    <w:rsid w:val="00446F72"/>
    <w:rsid w:val="004470F5"/>
    <w:rsid w:val="0044723C"/>
    <w:rsid w:val="00447596"/>
    <w:rsid w:val="00450422"/>
    <w:rsid w:val="0045234C"/>
    <w:rsid w:val="00452CCC"/>
    <w:rsid w:val="00452D2F"/>
    <w:rsid w:val="00453257"/>
    <w:rsid w:val="0045378A"/>
    <w:rsid w:val="00453A76"/>
    <w:rsid w:val="004543F2"/>
    <w:rsid w:val="0045452A"/>
    <w:rsid w:val="00454E13"/>
    <w:rsid w:val="00455503"/>
    <w:rsid w:val="00455AE8"/>
    <w:rsid w:val="0045674A"/>
    <w:rsid w:val="00456FBB"/>
    <w:rsid w:val="004575E9"/>
    <w:rsid w:val="0046140B"/>
    <w:rsid w:val="00461654"/>
    <w:rsid w:val="00461FAC"/>
    <w:rsid w:val="00462450"/>
    <w:rsid w:val="00463A9A"/>
    <w:rsid w:val="00463C2E"/>
    <w:rsid w:val="00463EE0"/>
    <w:rsid w:val="00465585"/>
    <w:rsid w:val="00465891"/>
    <w:rsid w:val="004662CB"/>
    <w:rsid w:val="00466784"/>
    <w:rsid w:val="00466CAA"/>
    <w:rsid w:val="00467348"/>
    <w:rsid w:val="00467872"/>
    <w:rsid w:val="00467DAF"/>
    <w:rsid w:val="0047081D"/>
    <w:rsid w:val="00471850"/>
    <w:rsid w:val="0047243A"/>
    <w:rsid w:val="00472AD3"/>
    <w:rsid w:val="004743A1"/>
    <w:rsid w:val="00474593"/>
    <w:rsid w:val="0047515F"/>
    <w:rsid w:val="00475245"/>
    <w:rsid w:val="00475D4C"/>
    <w:rsid w:val="004763D6"/>
    <w:rsid w:val="00476CAB"/>
    <w:rsid w:val="00477A3B"/>
    <w:rsid w:val="00477BFA"/>
    <w:rsid w:val="00477C1A"/>
    <w:rsid w:val="00477E71"/>
    <w:rsid w:val="00481304"/>
    <w:rsid w:val="004820C7"/>
    <w:rsid w:val="0048303E"/>
    <w:rsid w:val="00483A5D"/>
    <w:rsid w:val="0048418B"/>
    <w:rsid w:val="0048529C"/>
    <w:rsid w:val="00485A11"/>
    <w:rsid w:val="00485D69"/>
    <w:rsid w:val="00485F4F"/>
    <w:rsid w:val="0048645E"/>
    <w:rsid w:val="00487197"/>
    <w:rsid w:val="004871EA"/>
    <w:rsid w:val="00487FA9"/>
    <w:rsid w:val="004902BF"/>
    <w:rsid w:val="004913C9"/>
    <w:rsid w:val="00494E4D"/>
    <w:rsid w:val="00494F01"/>
    <w:rsid w:val="004953E8"/>
    <w:rsid w:val="00496E8D"/>
    <w:rsid w:val="004972A9"/>
    <w:rsid w:val="00497C7D"/>
    <w:rsid w:val="004A0008"/>
    <w:rsid w:val="004A02D4"/>
    <w:rsid w:val="004A0A4D"/>
    <w:rsid w:val="004A11DA"/>
    <w:rsid w:val="004A23F0"/>
    <w:rsid w:val="004A2988"/>
    <w:rsid w:val="004A2A6F"/>
    <w:rsid w:val="004A3185"/>
    <w:rsid w:val="004A4135"/>
    <w:rsid w:val="004A4750"/>
    <w:rsid w:val="004A4A03"/>
    <w:rsid w:val="004A4DF8"/>
    <w:rsid w:val="004A5782"/>
    <w:rsid w:val="004A60A8"/>
    <w:rsid w:val="004B056B"/>
    <w:rsid w:val="004B1F9E"/>
    <w:rsid w:val="004B2503"/>
    <w:rsid w:val="004B25C9"/>
    <w:rsid w:val="004B341D"/>
    <w:rsid w:val="004C06EC"/>
    <w:rsid w:val="004C0EE2"/>
    <w:rsid w:val="004C1836"/>
    <w:rsid w:val="004C1A63"/>
    <w:rsid w:val="004C1E51"/>
    <w:rsid w:val="004C29B6"/>
    <w:rsid w:val="004C2D8E"/>
    <w:rsid w:val="004C462F"/>
    <w:rsid w:val="004C4E42"/>
    <w:rsid w:val="004C631B"/>
    <w:rsid w:val="004C6FCF"/>
    <w:rsid w:val="004C725E"/>
    <w:rsid w:val="004C7489"/>
    <w:rsid w:val="004D0673"/>
    <w:rsid w:val="004D0A4F"/>
    <w:rsid w:val="004D22D9"/>
    <w:rsid w:val="004D2C45"/>
    <w:rsid w:val="004D2F1A"/>
    <w:rsid w:val="004D4FA0"/>
    <w:rsid w:val="004D4FB0"/>
    <w:rsid w:val="004D5A3C"/>
    <w:rsid w:val="004D5FC0"/>
    <w:rsid w:val="004D630B"/>
    <w:rsid w:val="004D64D7"/>
    <w:rsid w:val="004D69AA"/>
    <w:rsid w:val="004D7CEA"/>
    <w:rsid w:val="004E0001"/>
    <w:rsid w:val="004E09D9"/>
    <w:rsid w:val="004E0E2E"/>
    <w:rsid w:val="004E0E4B"/>
    <w:rsid w:val="004E1158"/>
    <w:rsid w:val="004E1C6A"/>
    <w:rsid w:val="004E2143"/>
    <w:rsid w:val="004E2626"/>
    <w:rsid w:val="004E4290"/>
    <w:rsid w:val="004E48AB"/>
    <w:rsid w:val="004E4E45"/>
    <w:rsid w:val="004E6300"/>
    <w:rsid w:val="004E67E4"/>
    <w:rsid w:val="004E6A96"/>
    <w:rsid w:val="004E6CF8"/>
    <w:rsid w:val="004E7013"/>
    <w:rsid w:val="004E7F13"/>
    <w:rsid w:val="004F0178"/>
    <w:rsid w:val="004F0C3C"/>
    <w:rsid w:val="004F0F0D"/>
    <w:rsid w:val="004F1519"/>
    <w:rsid w:val="004F2B2B"/>
    <w:rsid w:val="004F343C"/>
    <w:rsid w:val="004F3E4D"/>
    <w:rsid w:val="004F49AD"/>
    <w:rsid w:val="004F5523"/>
    <w:rsid w:val="004F5A51"/>
    <w:rsid w:val="004F5B5E"/>
    <w:rsid w:val="004F65EE"/>
    <w:rsid w:val="004F6FBC"/>
    <w:rsid w:val="004F73F0"/>
    <w:rsid w:val="00500D5C"/>
    <w:rsid w:val="00501AFE"/>
    <w:rsid w:val="0050208D"/>
    <w:rsid w:val="005028F7"/>
    <w:rsid w:val="00503A88"/>
    <w:rsid w:val="00503DD5"/>
    <w:rsid w:val="005051D9"/>
    <w:rsid w:val="0050590E"/>
    <w:rsid w:val="00505AEB"/>
    <w:rsid w:val="005061A2"/>
    <w:rsid w:val="00507120"/>
    <w:rsid w:val="00511092"/>
    <w:rsid w:val="005111CE"/>
    <w:rsid w:val="005115E3"/>
    <w:rsid w:val="00511BB8"/>
    <w:rsid w:val="00512085"/>
    <w:rsid w:val="0051270F"/>
    <w:rsid w:val="005131DD"/>
    <w:rsid w:val="005138C9"/>
    <w:rsid w:val="00513998"/>
    <w:rsid w:val="0051439D"/>
    <w:rsid w:val="0051488F"/>
    <w:rsid w:val="005149EF"/>
    <w:rsid w:val="00514A19"/>
    <w:rsid w:val="005159F1"/>
    <w:rsid w:val="00515D3C"/>
    <w:rsid w:val="005165FC"/>
    <w:rsid w:val="005171CB"/>
    <w:rsid w:val="00517818"/>
    <w:rsid w:val="0051787E"/>
    <w:rsid w:val="0051791E"/>
    <w:rsid w:val="00517D14"/>
    <w:rsid w:val="005209CA"/>
    <w:rsid w:val="00520BDB"/>
    <w:rsid w:val="00521DFA"/>
    <w:rsid w:val="005223C1"/>
    <w:rsid w:val="0052348D"/>
    <w:rsid w:val="00524162"/>
    <w:rsid w:val="005255F9"/>
    <w:rsid w:val="00530277"/>
    <w:rsid w:val="005302C9"/>
    <w:rsid w:val="00530445"/>
    <w:rsid w:val="00530615"/>
    <w:rsid w:val="00530ADF"/>
    <w:rsid w:val="005311D8"/>
    <w:rsid w:val="005312C9"/>
    <w:rsid w:val="00531382"/>
    <w:rsid w:val="0053201A"/>
    <w:rsid w:val="005322E8"/>
    <w:rsid w:val="00532646"/>
    <w:rsid w:val="00532F87"/>
    <w:rsid w:val="0053352D"/>
    <w:rsid w:val="00533C67"/>
    <w:rsid w:val="00534C10"/>
    <w:rsid w:val="00535011"/>
    <w:rsid w:val="00535353"/>
    <w:rsid w:val="00535535"/>
    <w:rsid w:val="00536C35"/>
    <w:rsid w:val="00536CB7"/>
    <w:rsid w:val="0053741A"/>
    <w:rsid w:val="00537C1D"/>
    <w:rsid w:val="0054168E"/>
    <w:rsid w:val="00541FCD"/>
    <w:rsid w:val="00542581"/>
    <w:rsid w:val="00543CE7"/>
    <w:rsid w:val="00544FE4"/>
    <w:rsid w:val="00545851"/>
    <w:rsid w:val="005460BF"/>
    <w:rsid w:val="00546B63"/>
    <w:rsid w:val="005471E6"/>
    <w:rsid w:val="0054781A"/>
    <w:rsid w:val="005500E7"/>
    <w:rsid w:val="00550A92"/>
    <w:rsid w:val="00551A8D"/>
    <w:rsid w:val="00551B02"/>
    <w:rsid w:val="00551B13"/>
    <w:rsid w:val="00551BBC"/>
    <w:rsid w:val="005528BD"/>
    <w:rsid w:val="00552CC8"/>
    <w:rsid w:val="00553318"/>
    <w:rsid w:val="00553617"/>
    <w:rsid w:val="0055387A"/>
    <w:rsid w:val="00554FF9"/>
    <w:rsid w:val="00555DDF"/>
    <w:rsid w:val="00556009"/>
    <w:rsid w:val="005561B5"/>
    <w:rsid w:val="005569BC"/>
    <w:rsid w:val="005569CC"/>
    <w:rsid w:val="005575C1"/>
    <w:rsid w:val="00557886"/>
    <w:rsid w:val="00557B0F"/>
    <w:rsid w:val="005614EC"/>
    <w:rsid w:val="00561C05"/>
    <w:rsid w:val="00561FAE"/>
    <w:rsid w:val="0056252D"/>
    <w:rsid w:val="00562D5A"/>
    <w:rsid w:val="00562DAA"/>
    <w:rsid w:val="00563BA2"/>
    <w:rsid w:val="00563FC8"/>
    <w:rsid w:val="00564D73"/>
    <w:rsid w:val="005654EB"/>
    <w:rsid w:val="005667D8"/>
    <w:rsid w:val="00567A48"/>
    <w:rsid w:val="00571536"/>
    <w:rsid w:val="0057189E"/>
    <w:rsid w:val="005744D3"/>
    <w:rsid w:val="00574CDD"/>
    <w:rsid w:val="00575269"/>
    <w:rsid w:val="00575CE2"/>
    <w:rsid w:val="00575DC3"/>
    <w:rsid w:val="00577780"/>
    <w:rsid w:val="00580774"/>
    <w:rsid w:val="005816FA"/>
    <w:rsid w:val="00582D18"/>
    <w:rsid w:val="00582D2F"/>
    <w:rsid w:val="00583521"/>
    <w:rsid w:val="00583757"/>
    <w:rsid w:val="005843D1"/>
    <w:rsid w:val="0058441C"/>
    <w:rsid w:val="005847B7"/>
    <w:rsid w:val="00586CF9"/>
    <w:rsid w:val="00587653"/>
    <w:rsid w:val="00587FAB"/>
    <w:rsid w:val="0059119C"/>
    <w:rsid w:val="00591890"/>
    <w:rsid w:val="005943D7"/>
    <w:rsid w:val="00594A56"/>
    <w:rsid w:val="00594F46"/>
    <w:rsid w:val="00595018"/>
    <w:rsid w:val="00595EF6"/>
    <w:rsid w:val="005967E4"/>
    <w:rsid w:val="00596F2F"/>
    <w:rsid w:val="005A1231"/>
    <w:rsid w:val="005A23E0"/>
    <w:rsid w:val="005A24F4"/>
    <w:rsid w:val="005A3ABA"/>
    <w:rsid w:val="005A4275"/>
    <w:rsid w:val="005A4D6F"/>
    <w:rsid w:val="005A5263"/>
    <w:rsid w:val="005A5345"/>
    <w:rsid w:val="005A6349"/>
    <w:rsid w:val="005A6F09"/>
    <w:rsid w:val="005B0779"/>
    <w:rsid w:val="005B0BAE"/>
    <w:rsid w:val="005B14B9"/>
    <w:rsid w:val="005B29FE"/>
    <w:rsid w:val="005B3A56"/>
    <w:rsid w:val="005B4011"/>
    <w:rsid w:val="005B45E3"/>
    <w:rsid w:val="005B4E75"/>
    <w:rsid w:val="005B5E4E"/>
    <w:rsid w:val="005B724F"/>
    <w:rsid w:val="005B7C13"/>
    <w:rsid w:val="005C05E8"/>
    <w:rsid w:val="005C1440"/>
    <w:rsid w:val="005C188A"/>
    <w:rsid w:val="005C2662"/>
    <w:rsid w:val="005C2916"/>
    <w:rsid w:val="005C2A02"/>
    <w:rsid w:val="005C4A9F"/>
    <w:rsid w:val="005C4DFF"/>
    <w:rsid w:val="005C53FF"/>
    <w:rsid w:val="005C5900"/>
    <w:rsid w:val="005C7228"/>
    <w:rsid w:val="005C7957"/>
    <w:rsid w:val="005D0100"/>
    <w:rsid w:val="005D03F7"/>
    <w:rsid w:val="005D113A"/>
    <w:rsid w:val="005D32A6"/>
    <w:rsid w:val="005D37B5"/>
    <w:rsid w:val="005D3864"/>
    <w:rsid w:val="005D5034"/>
    <w:rsid w:val="005D6118"/>
    <w:rsid w:val="005D69AC"/>
    <w:rsid w:val="005D6A7E"/>
    <w:rsid w:val="005D77AB"/>
    <w:rsid w:val="005D7A28"/>
    <w:rsid w:val="005E0C9B"/>
    <w:rsid w:val="005E13F5"/>
    <w:rsid w:val="005E33F8"/>
    <w:rsid w:val="005E3D7C"/>
    <w:rsid w:val="005E4FB5"/>
    <w:rsid w:val="005E5926"/>
    <w:rsid w:val="005E5BFB"/>
    <w:rsid w:val="005E6567"/>
    <w:rsid w:val="005E7151"/>
    <w:rsid w:val="005E76B4"/>
    <w:rsid w:val="005F0D2B"/>
    <w:rsid w:val="005F0E31"/>
    <w:rsid w:val="005F1737"/>
    <w:rsid w:val="005F1FD6"/>
    <w:rsid w:val="005F3266"/>
    <w:rsid w:val="005F3A25"/>
    <w:rsid w:val="005F462F"/>
    <w:rsid w:val="005F486F"/>
    <w:rsid w:val="005F5655"/>
    <w:rsid w:val="005F5E4D"/>
    <w:rsid w:val="005F5F38"/>
    <w:rsid w:val="005F75CA"/>
    <w:rsid w:val="00600939"/>
    <w:rsid w:val="00600A0A"/>
    <w:rsid w:val="00600AB1"/>
    <w:rsid w:val="00600E64"/>
    <w:rsid w:val="006015EA"/>
    <w:rsid w:val="00601738"/>
    <w:rsid w:val="006017F0"/>
    <w:rsid w:val="00602722"/>
    <w:rsid w:val="00602E1A"/>
    <w:rsid w:val="00603285"/>
    <w:rsid w:val="00603DE0"/>
    <w:rsid w:val="006043F2"/>
    <w:rsid w:val="00604553"/>
    <w:rsid w:val="00604F39"/>
    <w:rsid w:val="00605233"/>
    <w:rsid w:val="006058AB"/>
    <w:rsid w:val="00607BC6"/>
    <w:rsid w:val="00611881"/>
    <w:rsid w:val="006121E7"/>
    <w:rsid w:val="006121EB"/>
    <w:rsid w:val="00613ADF"/>
    <w:rsid w:val="00615C4D"/>
    <w:rsid w:val="00615C53"/>
    <w:rsid w:val="006162C3"/>
    <w:rsid w:val="00616477"/>
    <w:rsid w:val="006178BA"/>
    <w:rsid w:val="006200AA"/>
    <w:rsid w:val="00621126"/>
    <w:rsid w:val="00621934"/>
    <w:rsid w:val="00621B62"/>
    <w:rsid w:val="00621C6C"/>
    <w:rsid w:val="00621D15"/>
    <w:rsid w:val="00622689"/>
    <w:rsid w:val="00622BF7"/>
    <w:rsid w:val="006235D8"/>
    <w:rsid w:val="00623BBC"/>
    <w:rsid w:val="00623EE0"/>
    <w:rsid w:val="00626132"/>
    <w:rsid w:val="00626475"/>
    <w:rsid w:val="00626659"/>
    <w:rsid w:val="00626AB4"/>
    <w:rsid w:val="00627961"/>
    <w:rsid w:val="00627F91"/>
    <w:rsid w:val="00630093"/>
    <w:rsid w:val="0063097C"/>
    <w:rsid w:val="0063168D"/>
    <w:rsid w:val="00632075"/>
    <w:rsid w:val="006321B0"/>
    <w:rsid w:val="006331A5"/>
    <w:rsid w:val="006337D5"/>
    <w:rsid w:val="00633830"/>
    <w:rsid w:val="00633BEB"/>
    <w:rsid w:val="00633D34"/>
    <w:rsid w:val="00634076"/>
    <w:rsid w:val="006349DA"/>
    <w:rsid w:val="00635A23"/>
    <w:rsid w:val="0063778B"/>
    <w:rsid w:val="006410C6"/>
    <w:rsid w:val="00642DE4"/>
    <w:rsid w:val="00642E2C"/>
    <w:rsid w:val="0064489A"/>
    <w:rsid w:val="00644C13"/>
    <w:rsid w:val="00645ECF"/>
    <w:rsid w:val="00646FA1"/>
    <w:rsid w:val="00647177"/>
    <w:rsid w:val="00647AED"/>
    <w:rsid w:val="00650086"/>
    <w:rsid w:val="00650322"/>
    <w:rsid w:val="00650702"/>
    <w:rsid w:val="006515B8"/>
    <w:rsid w:val="00651C94"/>
    <w:rsid w:val="006522F2"/>
    <w:rsid w:val="00652A6B"/>
    <w:rsid w:val="0065368D"/>
    <w:rsid w:val="00654D28"/>
    <w:rsid w:val="00654D5C"/>
    <w:rsid w:val="0065527B"/>
    <w:rsid w:val="00655812"/>
    <w:rsid w:val="00655A47"/>
    <w:rsid w:val="00655EDE"/>
    <w:rsid w:val="006565F9"/>
    <w:rsid w:val="00656D64"/>
    <w:rsid w:val="0065703D"/>
    <w:rsid w:val="0065704A"/>
    <w:rsid w:val="0065728B"/>
    <w:rsid w:val="00660794"/>
    <w:rsid w:val="0066081E"/>
    <w:rsid w:val="006618E6"/>
    <w:rsid w:val="00661C30"/>
    <w:rsid w:val="0066291B"/>
    <w:rsid w:val="006643AB"/>
    <w:rsid w:val="00664DA2"/>
    <w:rsid w:val="00665DBD"/>
    <w:rsid w:val="00667066"/>
    <w:rsid w:val="006674B7"/>
    <w:rsid w:val="006674E5"/>
    <w:rsid w:val="00667D88"/>
    <w:rsid w:val="00670AED"/>
    <w:rsid w:val="00670DA2"/>
    <w:rsid w:val="00670F37"/>
    <w:rsid w:val="006714BC"/>
    <w:rsid w:val="00671696"/>
    <w:rsid w:val="00671BA9"/>
    <w:rsid w:val="00671F84"/>
    <w:rsid w:val="00672817"/>
    <w:rsid w:val="00673333"/>
    <w:rsid w:val="00673853"/>
    <w:rsid w:val="00673C1A"/>
    <w:rsid w:val="00674C8E"/>
    <w:rsid w:val="00674DB7"/>
    <w:rsid w:val="00674FC3"/>
    <w:rsid w:val="006759EE"/>
    <w:rsid w:val="00675C3F"/>
    <w:rsid w:val="006760BE"/>
    <w:rsid w:val="00676581"/>
    <w:rsid w:val="00676E75"/>
    <w:rsid w:val="0067791D"/>
    <w:rsid w:val="006802CA"/>
    <w:rsid w:val="0068042F"/>
    <w:rsid w:val="00680475"/>
    <w:rsid w:val="00680A2F"/>
    <w:rsid w:val="00680AFE"/>
    <w:rsid w:val="00680B95"/>
    <w:rsid w:val="00682ADE"/>
    <w:rsid w:val="00682B45"/>
    <w:rsid w:val="00682DCE"/>
    <w:rsid w:val="0068324C"/>
    <w:rsid w:val="00683624"/>
    <w:rsid w:val="006842D1"/>
    <w:rsid w:val="006845E0"/>
    <w:rsid w:val="00684CE7"/>
    <w:rsid w:val="00685490"/>
    <w:rsid w:val="00685940"/>
    <w:rsid w:val="006859FE"/>
    <w:rsid w:val="00685C6E"/>
    <w:rsid w:val="00685D92"/>
    <w:rsid w:val="006879C9"/>
    <w:rsid w:val="00690B42"/>
    <w:rsid w:val="00690FAD"/>
    <w:rsid w:val="00691DDE"/>
    <w:rsid w:val="0069296F"/>
    <w:rsid w:val="006932C3"/>
    <w:rsid w:val="006937A2"/>
    <w:rsid w:val="00693CFC"/>
    <w:rsid w:val="00694463"/>
    <w:rsid w:val="00694E90"/>
    <w:rsid w:val="00694F35"/>
    <w:rsid w:val="00695B96"/>
    <w:rsid w:val="00697211"/>
    <w:rsid w:val="006A0B3A"/>
    <w:rsid w:val="006A1EAB"/>
    <w:rsid w:val="006A2471"/>
    <w:rsid w:val="006A2785"/>
    <w:rsid w:val="006A2863"/>
    <w:rsid w:val="006A2CB0"/>
    <w:rsid w:val="006A3E4F"/>
    <w:rsid w:val="006A3E56"/>
    <w:rsid w:val="006A5E91"/>
    <w:rsid w:val="006A6E2D"/>
    <w:rsid w:val="006A6FAC"/>
    <w:rsid w:val="006B13F3"/>
    <w:rsid w:val="006B3368"/>
    <w:rsid w:val="006B38B1"/>
    <w:rsid w:val="006B4AEA"/>
    <w:rsid w:val="006B4F8E"/>
    <w:rsid w:val="006B52CB"/>
    <w:rsid w:val="006B5337"/>
    <w:rsid w:val="006B639B"/>
    <w:rsid w:val="006B688B"/>
    <w:rsid w:val="006B6CED"/>
    <w:rsid w:val="006B79AC"/>
    <w:rsid w:val="006B7B12"/>
    <w:rsid w:val="006B7BF1"/>
    <w:rsid w:val="006B7F9D"/>
    <w:rsid w:val="006C01F9"/>
    <w:rsid w:val="006C0402"/>
    <w:rsid w:val="006C168F"/>
    <w:rsid w:val="006C21F1"/>
    <w:rsid w:val="006C2F20"/>
    <w:rsid w:val="006C3070"/>
    <w:rsid w:val="006C432C"/>
    <w:rsid w:val="006C5CB4"/>
    <w:rsid w:val="006C7985"/>
    <w:rsid w:val="006C7F87"/>
    <w:rsid w:val="006D17B9"/>
    <w:rsid w:val="006D2265"/>
    <w:rsid w:val="006D27AE"/>
    <w:rsid w:val="006D3206"/>
    <w:rsid w:val="006D3CAF"/>
    <w:rsid w:val="006D5211"/>
    <w:rsid w:val="006D554D"/>
    <w:rsid w:val="006D594F"/>
    <w:rsid w:val="006D6888"/>
    <w:rsid w:val="006D7481"/>
    <w:rsid w:val="006D7719"/>
    <w:rsid w:val="006D7F77"/>
    <w:rsid w:val="006E0A98"/>
    <w:rsid w:val="006E10CE"/>
    <w:rsid w:val="006E1968"/>
    <w:rsid w:val="006E346E"/>
    <w:rsid w:val="006E3581"/>
    <w:rsid w:val="006E4F04"/>
    <w:rsid w:val="006E59EA"/>
    <w:rsid w:val="006E6F89"/>
    <w:rsid w:val="006E7262"/>
    <w:rsid w:val="006E789B"/>
    <w:rsid w:val="006F08EA"/>
    <w:rsid w:val="006F0E93"/>
    <w:rsid w:val="006F1512"/>
    <w:rsid w:val="006F1A97"/>
    <w:rsid w:val="006F1E8F"/>
    <w:rsid w:val="006F218E"/>
    <w:rsid w:val="006F21A6"/>
    <w:rsid w:val="006F223E"/>
    <w:rsid w:val="006F24A8"/>
    <w:rsid w:val="006F2506"/>
    <w:rsid w:val="006F2CBE"/>
    <w:rsid w:val="006F2FD0"/>
    <w:rsid w:val="006F3287"/>
    <w:rsid w:val="006F35FE"/>
    <w:rsid w:val="006F49A5"/>
    <w:rsid w:val="006F5ADE"/>
    <w:rsid w:val="006F632E"/>
    <w:rsid w:val="006F6C59"/>
    <w:rsid w:val="006F6D05"/>
    <w:rsid w:val="006F7E49"/>
    <w:rsid w:val="006F7E94"/>
    <w:rsid w:val="006F7F57"/>
    <w:rsid w:val="00700C47"/>
    <w:rsid w:val="007010C8"/>
    <w:rsid w:val="00701EF3"/>
    <w:rsid w:val="0070315F"/>
    <w:rsid w:val="00703337"/>
    <w:rsid w:val="0070364B"/>
    <w:rsid w:val="00703666"/>
    <w:rsid w:val="007043D9"/>
    <w:rsid w:val="00704E26"/>
    <w:rsid w:val="00704E27"/>
    <w:rsid w:val="00704F24"/>
    <w:rsid w:val="00707786"/>
    <w:rsid w:val="00707EA8"/>
    <w:rsid w:val="0071067D"/>
    <w:rsid w:val="007115E2"/>
    <w:rsid w:val="007118B8"/>
    <w:rsid w:val="0071292F"/>
    <w:rsid w:val="00712ECC"/>
    <w:rsid w:val="00712F86"/>
    <w:rsid w:val="00713247"/>
    <w:rsid w:val="0071371B"/>
    <w:rsid w:val="00713CAF"/>
    <w:rsid w:val="0071437D"/>
    <w:rsid w:val="00715FD6"/>
    <w:rsid w:val="00716116"/>
    <w:rsid w:val="00716240"/>
    <w:rsid w:val="007177CE"/>
    <w:rsid w:val="00717EA7"/>
    <w:rsid w:val="0072079D"/>
    <w:rsid w:val="00721529"/>
    <w:rsid w:val="007217B1"/>
    <w:rsid w:val="00722CEA"/>
    <w:rsid w:val="00723520"/>
    <w:rsid w:val="00723C11"/>
    <w:rsid w:val="007243E1"/>
    <w:rsid w:val="0072477D"/>
    <w:rsid w:val="00724CBA"/>
    <w:rsid w:val="00725566"/>
    <w:rsid w:val="00730685"/>
    <w:rsid w:val="00730FA6"/>
    <w:rsid w:val="00731431"/>
    <w:rsid w:val="007314DC"/>
    <w:rsid w:val="00731D7A"/>
    <w:rsid w:val="007328C9"/>
    <w:rsid w:val="0073389B"/>
    <w:rsid w:val="007339E7"/>
    <w:rsid w:val="00733B8C"/>
    <w:rsid w:val="0073418C"/>
    <w:rsid w:val="00734C8D"/>
    <w:rsid w:val="00736BAA"/>
    <w:rsid w:val="00740271"/>
    <w:rsid w:val="00740C02"/>
    <w:rsid w:val="00741155"/>
    <w:rsid w:val="00741260"/>
    <w:rsid w:val="0074172C"/>
    <w:rsid w:val="00741FCA"/>
    <w:rsid w:val="007424EA"/>
    <w:rsid w:val="00742890"/>
    <w:rsid w:val="00742A68"/>
    <w:rsid w:val="00742AA5"/>
    <w:rsid w:val="00742FF7"/>
    <w:rsid w:val="007433FC"/>
    <w:rsid w:val="0074392E"/>
    <w:rsid w:val="00745135"/>
    <w:rsid w:val="007453AA"/>
    <w:rsid w:val="00745E18"/>
    <w:rsid w:val="00745E62"/>
    <w:rsid w:val="007460D1"/>
    <w:rsid w:val="00746297"/>
    <w:rsid w:val="007465E7"/>
    <w:rsid w:val="00746C0F"/>
    <w:rsid w:val="0075039F"/>
    <w:rsid w:val="0075135C"/>
    <w:rsid w:val="0075271C"/>
    <w:rsid w:val="007534DC"/>
    <w:rsid w:val="00754A4E"/>
    <w:rsid w:val="00754F1F"/>
    <w:rsid w:val="00755825"/>
    <w:rsid w:val="007561E6"/>
    <w:rsid w:val="007577AA"/>
    <w:rsid w:val="007579E4"/>
    <w:rsid w:val="007607C7"/>
    <w:rsid w:val="00761165"/>
    <w:rsid w:val="00761544"/>
    <w:rsid w:val="007615F5"/>
    <w:rsid w:val="00761D53"/>
    <w:rsid w:val="00761F8A"/>
    <w:rsid w:val="007622A8"/>
    <w:rsid w:val="007639A0"/>
    <w:rsid w:val="00764772"/>
    <w:rsid w:val="00764C21"/>
    <w:rsid w:val="007654E9"/>
    <w:rsid w:val="007656E6"/>
    <w:rsid w:val="007658AC"/>
    <w:rsid w:val="007658C7"/>
    <w:rsid w:val="00765FBD"/>
    <w:rsid w:val="0076661D"/>
    <w:rsid w:val="007667DA"/>
    <w:rsid w:val="00767977"/>
    <w:rsid w:val="00767C95"/>
    <w:rsid w:val="00767DFA"/>
    <w:rsid w:val="0077040D"/>
    <w:rsid w:val="00771456"/>
    <w:rsid w:val="00771496"/>
    <w:rsid w:val="007715E2"/>
    <w:rsid w:val="00771FDE"/>
    <w:rsid w:val="00772A5E"/>
    <w:rsid w:val="00773494"/>
    <w:rsid w:val="0077383F"/>
    <w:rsid w:val="00773A2B"/>
    <w:rsid w:val="0077423D"/>
    <w:rsid w:val="00774DB4"/>
    <w:rsid w:val="007755C9"/>
    <w:rsid w:val="00775E10"/>
    <w:rsid w:val="007774D8"/>
    <w:rsid w:val="00777867"/>
    <w:rsid w:val="00780B91"/>
    <w:rsid w:val="00782103"/>
    <w:rsid w:val="007821ED"/>
    <w:rsid w:val="0078227B"/>
    <w:rsid w:val="00783156"/>
    <w:rsid w:val="007843F8"/>
    <w:rsid w:val="00786879"/>
    <w:rsid w:val="00786FA8"/>
    <w:rsid w:val="007874DC"/>
    <w:rsid w:val="00787CA7"/>
    <w:rsid w:val="00787F00"/>
    <w:rsid w:val="00790833"/>
    <w:rsid w:val="0079112F"/>
    <w:rsid w:val="0079118E"/>
    <w:rsid w:val="00795100"/>
    <w:rsid w:val="007956C3"/>
    <w:rsid w:val="00795F4E"/>
    <w:rsid w:val="00796415"/>
    <w:rsid w:val="007A0AD6"/>
    <w:rsid w:val="007A0C37"/>
    <w:rsid w:val="007A1452"/>
    <w:rsid w:val="007A1901"/>
    <w:rsid w:val="007A271E"/>
    <w:rsid w:val="007A2E57"/>
    <w:rsid w:val="007A3227"/>
    <w:rsid w:val="007A4776"/>
    <w:rsid w:val="007A5032"/>
    <w:rsid w:val="007A50A4"/>
    <w:rsid w:val="007A5112"/>
    <w:rsid w:val="007A5672"/>
    <w:rsid w:val="007A5B80"/>
    <w:rsid w:val="007A5CC2"/>
    <w:rsid w:val="007A60AC"/>
    <w:rsid w:val="007A6C71"/>
    <w:rsid w:val="007A6CE7"/>
    <w:rsid w:val="007A79AA"/>
    <w:rsid w:val="007B07D8"/>
    <w:rsid w:val="007B10DD"/>
    <w:rsid w:val="007B24C0"/>
    <w:rsid w:val="007B2DE5"/>
    <w:rsid w:val="007B2EBF"/>
    <w:rsid w:val="007B43F5"/>
    <w:rsid w:val="007B49DA"/>
    <w:rsid w:val="007B4EFC"/>
    <w:rsid w:val="007B500F"/>
    <w:rsid w:val="007B54A3"/>
    <w:rsid w:val="007B55EF"/>
    <w:rsid w:val="007B5865"/>
    <w:rsid w:val="007B6279"/>
    <w:rsid w:val="007B6ED1"/>
    <w:rsid w:val="007B6F80"/>
    <w:rsid w:val="007B7743"/>
    <w:rsid w:val="007B79D5"/>
    <w:rsid w:val="007C0BF1"/>
    <w:rsid w:val="007C3652"/>
    <w:rsid w:val="007C3B9B"/>
    <w:rsid w:val="007C45AF"/>
    <w:rsid w:val="007C4B56"/>
    <w:rsid w:val="007C5B6B"/>
    <w:rsid w:val="007C6443"/>
    <w:rsid w:val="007C6A94"/>
    <w:rsid w:val="007C7B10"/>
    <w:rsid w:val="007D13BC"/>
    <w:rsid w:val="007D242D"/>
    <w:rsid w:val="007D2985"/>
    <w:rsid w:val="007D32D0"/>
    <w:rsid w:val="007D3971"/>
    <w:rsid w:val="007D3EC3"/>
    <w:rsid w:val="007D4318"/>
    <w:rsid w:val="007D456B"/>
    <w:rsid w:val="007D4EEE"/>
    <w:rsid w:val="007D547D"/>
    <w:rsid w:val="007D6C33"/>
    <w:rsid w:val="007D70EC"/>
    <w:rsid w:val="007D7834"/>
    <w:rsid w:val="007D7C22"/>
    <w:rsid w:val="007E06C6"/>
    <w:rsid w:val="007E0B3A"/>
    <w:rsid w:val="007E10B6"/>
    <w:rsid w:val="007E1BD7"/>
    <w:rsid w:val="007E2CAB"/>
    <w:rsid w:val="007E348B"/>
    <w:rsid w:val="007E42C0"/>
    <w:rsid w:val="007E4829"/>
    <w:rsid w:val="007E623B"/>
    <w:rsid w:val="007E678A"/>
    <w:rsid w:val="007E69EE"/>
    <w:rsid w:val="007E7D73"/>
    <w:rsid w:val="007F05E1"/>
    <w:rsid w:val="007F0608"/>
    <w:rsid w:val="007F095E"/>
    <w:rsid w:val="007F09C2"/>
    <w:rsid w:val="007F0BAB"/>
    <w:rsid w:val="007F16D6"/>
    <w:rsid w:val="007F1F71"/>
    <w:rsid w:val="007F25F5"/>
    <w:rsid w:val="007F401A"/>
    <w:rsid w:val="007F4885"/>
    <w:rsid w:val="007F4AAB"/>
    <w:rsid w:val="007F5586"/>
    <w:rsid w:val="007F5B4E"/>
    <w:rsid w:val="007F62DC"/>
    <w:rsid w:val="007F6922"/>
    <w:rsid w:val="007F6B1A"/>
    <w:rsid w:val="00800CE4"/>
    <w:rsid w:val="00800D4C"/>
    <w:rsid w:val="008013D4"/>
    <w:rsid w:val="0080184A"/>
    <w:rsid w:val="00801E47"/>
    <w:rsid w:val="00802583"/>
    <w:rsid w:val="00803320"/>
    <w:rsid w:val="00805913"/>
    <w:rsid w:val="008065C6"/>
    <w:rsid w:val="00806AC0"/>
    <w:rsid w:val="00807854"/>
    <w:rsid w:val="00811F8D"/>
    <w:rsid w:val="00813066"/>
    <w:rsid w:val="0081330F"/>
    <w:rsid w:val="00814012"/>
    <w:rsid w:val="00814971"/>
    <w:rsid w:val="00814F8C"/>
    <w:rsid w:val="00815190"/>
    <w:rsid w:val="008161AC"/>
    <w:rsid w:val="0081638D"/>
    <w:rsid w:val="00816717"/>
    <w:rsid w:val="0081749B"/>
    <w:rsid w:val="00817AAD"/>
    <w:rsid w:val="00821BA7"/>
    <w:rsid w:val="008225D1"/>
    <w:rsid w:val="00822767"/>
    <w:rsid w:val="00822FBE"/>
    <w:rsid w:val="008233A3"/>
    <w:rsid w:val="008234B0"/>
    <w:rsid w:val="00823948"/>
    <w:rsid w:val="00825DCD"/>
    <w:rsid w:val="00826774"/>
    <w:rsid w:val="008277E1"/>
    <w:rsid w:val="008277E8"/>
    <w:rsid w:val="0083062E"/>
    <w:rsid w:val="0083136D"/>
    <w:rsid w:val="00831BD3"/>
    <w:rsid w:val="00831F99"/>
    <w:rsid w:val="008327C9"/>
    <w:rsid w:val="00832952"/>
    <w:rsid w:val="00832E8A"/>
    <w:rsid w:val="008335E7"/>
    <w:rsid w:val="00833634"/>
    <w:rsid w:val="008341A8"/>
    <w:rsid w:val="00834FCA"/>
    <w:rsid w:val="008352AE"/>
    <w:rsid w:val="008355B7"/>
    <w:rsid w:val="00835735"/>
    <w:rsid w:val="00835D8E"/>
    <w:rsid w:val="0083620A"/>
    <w:rsid w:val="00836312"/>
    <w:rsid w:val="0083657A"/>
    <w:rsid w:val="008400D6"/>
    <w:rsid w:val="00840B7F"/>
    <w:rsid w:val="008417B3"/>
    <w:rsid w:val="008417EF"/>
    <w:rsid w:val="008420F6"/>
    <w:rsid w:val="008424E1"/>
    <w:rsid w:val="008437CE"/>
    <w:rsid w:val="00844059"/>
    <w:rsid w:val="00844E94"/>
    <w:rsid w:val="0084517A"/>
    <w:rsid w:val="00845386"/>
    <w:rsid w:val="00845454"/>
    <w:rsid w:val="0084546D"/>
    <w:rsid w:val="008454B0"/>
    <w:rsid w:val="00845B4F"/>
    <w:rsid w:val="00845BA1"/>
    <w:rsid w:val="008460FC"/>
    <w:rsid w:val="008464FB"/>
    <w:rsid w:val="00847D70"/>
    <w:rsid w:val="00850088"/>
    <w:rsid w:val="00850128"/>
    <w:rsid w:val="008504B8"/>
    <w:rsid w:val="008507BC"/>
    <w:rsid w:val="008512D9"/>
    <w:rsid w:val="0085197B"/>
    <w:rsid w:val="008539DA"/>
    <w:rsid w:val="00854A26"/>
    <w:rsid w:val="008554B2"/>
    <w:rsid w:val="00855989"/>
    <w:rsid w:val="00856A1B"/>
    <w:rsid w:val="00856D18"/>
    <w:rsid w:val="00857247"/>
    <w:rsid w:val="00857F7A"/>
    <w:rsid w:val="00860701"/>
    <w:rsid w:val="00860D1E"/>
    <w:rsid w:val="00861721"/>
    <w:rsid w:val="00861782"/>
    <w:rsid w:val="008620FD"/>
    <w:rsid w:val="00862228"/>
    <w:rsid w:val="008623B9"/>
    <w:rsid w:val="008628AC"/>
    <w:rsid w:val="008634E7"/>
    <w:rsid w:val="00863BE7"/>
    <w:rsid w:val="00866CBB"/>
    <w:rsid w:val="008704E5"/>
    <w:rsid w:val="00871332"/>
    <w:rsid w:val="00871DC6"/>
    <w:rsid w:val="00871DF3"/>
    <w:rsid w:val="008725F6"/>
    <w:rsid w:val="00872BA0"/>
    <w:rsid w:val="0087317C"/>
    <w:rsid w:val="008735F7"/>
    <w:rsid w:val="0087487F"/>
    <w:rsid w:val="00874C50"/>
    <w:rsid w:val="00875B3A"/>
    <w:rsid w:val="00875DB5"/>
    <w:rsid w:val="00876062"/>
    <w:rsid w:val="0087656A"/>
    <w:rsid w:val="00876960"/>
    <w:rsid w:val="00876B71"/>
    <w:rsid w:val="00876ED2"/>
    <w:rsid w:val="00877D4C"/>
    <w:rsid w:val="00877DFE"/>
    <w:rsid w:val="00877F34"/>
    <w:rsid w:val="008801FF"/>
    <w:rsid w:val="00881BF1"/>
    <w:rsid w:val="00881E2F"/>
    <w:rsid w:val="0088280D"/>
    <w:rsid w:val="00882B97"/>
    <w:rsid w:val="00882BD2"/>
    <w:rsid w:val="00882E93"/>
    <w:rsid w:val="00883635"/>
    <w:rsid w:val="0088363A"/>
    <w:rsid w:val="008838E7"/>
    <w:rsid w:val="008839B0"/>
    <w:rsid w:val="00883D11"/>
    <w:rsid w:val="008841DF"/>
    <w:rsid w:val="00884727"/>
    <w:rsid w:val="00884818"/>
    <w:rsid w:val="00885CEC"/>
    <w:rsid w:val="00886154"/>
    <w:rsid w:val="00886487"/>
    <w:rsid w:val="008873C7"/>
    <w:rsid w:val="00891644"/>
    <w:rsid w:val="0089174E"/>
    <w:rsid w:val="00892775"/>
    <w:rsid w:val="00892EF2"/>
    <w:rsid w:val="008934EC"/>
    <w:rsid w:val="008937EE"/>
    <w:rsid w:val="00893E2B"/>
    <w:rsid w:val="00894088"/>
    <w:rsid w:val="00894461"/>
    <w:rsid w:val="008947D1"/>
    <w:rsid w:val="00894AB6"/>
    <w:rsid w:val="00896AE9"/>
    <w:rsid w:val="00896FA3"/>
    <w:rsid w:val="00897319"/>
    <w:rsid w:val="008979E6"/>
    <w:rsid w:val="00897A54"/>
    <w:rsid w:val="00897ABE"/>
    <w:rsid w:val="00897BFA"/>
    <w:rsid w:val="00897FBC"/>
    <w:rsid w:val="008A02E4"/>
    <w:rsid w:val="008A1251"/>
    <w:rsid w:val="008A1623"/>
    <w:rsid w:val="008A24F7"/>
    <w:rsid w:val="008A29AE"/>
    <w:rsid w:val="008A33EF"/>
    <w:rsid w:val="008A4E20"/>
    <w:rsid w:val="008A646C"/>
    <w:rsid w:val="008A68A0"/>
    <w:rsid w:val="008A6DD5"/>
    <w:rsid w:val="008A6FB5"/>
    <w:rsid w:val="008A7061"/>
    <w:rsid w:val="008A7D7F"/>
    <w:rsid w:val="008B0FC9"/>
    <w:rsid w:val="008B1735"/>
    <w:rsid w:val="008B20AE"/>
    <w:rsid w:val="008B3CF2"/>
    <w:rsid w:val="008B49BC"/>
    <w:rsid w:val="008B4DF6"/>
    <w:rsid w:val="008B589F"/>
    <w:rsid w:val="008B6A20"/>
    <w:rsid w:val="008B7A09"/>
    <w:rsid w:val="008C02D4"/>
    <w:rsid w:val="008C031F"/>
    <w:rsid w:val="008C05F4"/>
    <w:rsid w:val="008C09AF"/>
    <w:rsid w:val="008C0A21"/>
    <w:rsid w:val="008C16E0"/>
    <w:rsid w:val="008C1C40"/>
    <w:rsid w:val="008C2092"/>
    <w:rsid w:val="008C291B"/>
    <w:rsid w:val="008C31E7"/>
    <w:rsid w:val="008C37B4"/>
    <w:rsid w:val="008C3C08"/>
    <w:rsid w:val="008C3EE7"/>
    <w:rsid w:val="008C46C0"/>
    <w:rsid w:val="008C513B"/>
    <w:rsid w:val="008C6629"/>
    <w:rsid w:val="008C6C7E"/>
    <w:rsid w:val="008C6DFF"/>
    <w:rsid w:val="008C75EA"/>
    <w:rsid w:val="008D0C8C"/>
    <w:rsid w:val="008D0E98"/>
    <w:rsid w:val="008D117A"/>
    <w:rsid w:val="008D307E"/>
    <w:rsid w:val="008D3B45"/>
    <w:rsid w:val="008D4188"/>
    <w:rsid w:val="008D492D"/>
    <w:rsid w:val="008D61FD"/>
    <w:rsid w:val="008D704A"/>
    <w:rsid w:val="008E0F14"/>
    <w:rsid w:val="008E1195"/>
    <w:rsid w:val="008E11F3"/>
    <w:rsid w:val="008E1790"/>
    <w:rsid w:val="008E17C3"/>
    <w:rsid w:val="008E1D4B"/>
    <w:rsid w:val="008E1DE6"/>
    <w:rsid w:val="008E2CAF"/>
    <w:rsid w:val="008E3462"/>
    <w:rsid w:val="008E3D92"/>
    <w:rsid w:val="008E430D"/>
    <w:rsid w:val="008E4870"/>
    <w:rsid w:val="008E5090"/>
    <w:rsid w:val="008E5A34"/>
    <w:rsid w:val="008E65D8"/>
    <w:rsid w:val="008E70E7"/>
    <w:rsid w:val="008E7844"/>
    <w:rsid w:val="008F00A7"/>
    <w:rsid w:val="008F0D6E"/>
    <w:rsid w:val="008F1E2A"/>
    <w:rsid w:val="008F2354"/>
    <w:rsid w:val="008F270A"/>
    <w:rsid w:val="008F2B89"/>
    <w:rsid w:val="008F2BA0"/>
    <w:rsid w:val="008F4729"/>
    <w:rsid w:val="008F4D76"/>
    <w:rsid w:val="008F60B2"/>
    <w:rsid w:val="008F60DC"/>
    <w:rsid w:val="008F6D69"/>
    <w:rsid w:val="008F7E33"/>
    <w:rsid w:val="0090001E"/>
    <w:rsid w:val="009002D6"/>
    <w:rsid w:val="009009C5"/>
    <w:rsid w:val="00901AC9"/>
    <w:rsid w:val="00901BFF"/>
    <w:rsid w:val="00901D02"/>
    <w:rsid w:val="009024CB"/>
    <w:rsid w:val="00902F3C"/>
    <w:rsid w:val="0090305B"/>
    <w:rsid w:val="00903812"/>
    <w:rsid w:val="009048A5"/>
    <w:rsid w:val="00904AA8"/>
    <w:rsid w:val="00904B8F"/>
    <w:rsid w:val="00904BEB"/>
    <w:rsid w:val="009052C8"/>
    <w:rsid w:val="0090675C"/>
    <w:rsid w:val="00906F90"/>
    <w:rsid w:val="00907799"/>
    <w:rsid w:val="00907B8A"/>
    <w:rsid w:val="00911AD7"/>
    <w:rsid w:val="00911E19"/>
    <w:rsid w:val="00913992"/>
    <w:rsid w:val="00915009"/>
    <w:rsid w:val="0091582D"/>
    <w:rsid w:val="00915EDB"/>
    <w:rsid w:val="0091717B"/>
    <w:rsid w:val="00917629"/>
    <w:rsid w:val="0091797F"/>
    <w:rsid w:val="00920CC6"/>
    <w:rsid w:val="00921A16"/>
    <w:rsid w:val="009220B3"/>
    <w:rsid w:val="009225EF"/>
    <w:rsid w:val="009235A5"/>
    <w:rsid w:val="00923F9D"/>
    <w:rsid w:val="0092458A"/>
    <w:rsid w:val="00924735"/>
    <w:rsid w:val="00925F5D"/>
    <w:rsid w:val="00926F75"/>
    <w:rsid w:val="009278C6"/>
    <w:rsid w:val="00927E7A"/>
    <w:rsid w:val="00930344"/>
    <w:rsid w:val="0093130B"/>
    <w:rsid w:val="0093283F"/>
    <w:rsid w:val="00933FD1"/>
    <w:rsid w:val="00935300"/>
    <w:rsid w:val="00937736"/>
    <w:rsid w:val="00937EC3"/>
    <w:rsid w:val="00940105"/>
    <w:rsid w:val="009407F9"/>
    <w:rsid w:val="009409BA"/>
    <w:rsid w:val="00941670"/>
    <w:rsid w:val="00942172"/>
    <w:rsid w:val="0094282D"/>
    <w:rsid w:val="00942E6A"/>
    <w:rsid w:val="0094321D"/>
    <w:rsid w:val="00943AEB"/>
    <w:rsid w:val="00943C35"/>
    <w:rsid w:val="00944199"/>
    <w:rsid w:val="009444B6"/>
    <w:rsid w:val="00944D63"/>
    <w:rsid w:val="0094569E"/>
    <w:rsid w:val="00946907"/>
    <w:rsid w:val="00947934"/>
    <w:rsid w:val="0095056C"/>
    <w:rsid w:val="009515FD"/>
    <w:rsid w:val="00953E09"/>
    <w:rsid w:val="00955501"/>
    <w:rsid w:val="00955537"/>
    <w:rsid w:val="009557AF"/>
    <w:rsid w:val="0095596D"/>
    <w:rsid w:val="00955E45"/>
    <w:rsid w:val="0095685B"/>
    <w:rsid w:val="0095698E"/>
    <w:rsid w:val="00956A25"/>
    <w:rsid w:val="00956AB3"/>
    <w:rsid w:val="00956B9E"/>
    <w:rsid w:val="00957651"/>
    <w:rsid w:val="00960145"/>
    <w:rsid w:val="00960AFC"/>
    <w:rsid w:val="00960C2E"/>
    <w:rsid w:val="009623A7"/>
    <w:rsid w:val="00962D5B"/>
    <w:rsid w:val="00964A78"/>
    <w:rsid w:val="00964D41"/>
    <w:rsid w:val="0096530E"/>
    <w:rsid w:val="0096567A"/>
    <w:rsid w:val="00965E24"/>
    <w:rsid w:val="00967133"/>
    <w:rsid w:val="0096732B"/>
    <w:rsid w:val="00967F51"/>
    <w:rsid w:val="00970C77"/>
    <w:rsid w:val="00970F03"/>
    <w:rsid w:val="0097148C"/>
    <w:rsid w:val="00972176"/>
    <w:rsid w:val="00972A01"/>
    <w:rsid w:val="00972C23"/>
    <w:rsid w:val="00972C8D"/>
    <w:rsid w:val="00972FB9"/>
    <w:rsid w:val="009730AE"/>
    <w:rsid w:val="009737AC"/>
    <w:rsid w:val="009749C7"/>
    <w:rsid w:val="00974A26"/>
    <w:rsid w:val="00974C87"/>
    <w:rsid w:val="009753B9"/>
    <w:rsid w:val="00975510"/>
    <w:rsid w:val="00975D70"/>
    <w:rsid w:val="00976285"/>
    <w:rsid w:val="00976977"/>
    <w:rsid w:val="0098009C"/>
    <w:rsid w:val="00980B84"/>
    <w:rsid w:val="00980CDA"/>
    <w:rsid w:val="00980CEA"/>
    <w:rsid w:val="0098114A"/>
    <w:rsid w:val="00981381"/>
    <w:rsid w:val="00983AB7"/>
    <w:rsid w:val="00983E32"/>
    <w:rsid w:val="00984B4D"/>
    <w:rsid w:val="00985127"/>
    <w:rsid w:val="009869DF"/>
    <w:rsid w:val="00986D16"/>
    <w:rsid w:val="00986EDF"/>
    <w:rsid w:val="00987049"/>
    <w:rsid w:val="00987796"/>
    <w:rsid w:val="00987F68"/>
    <w:rsid w:val="0099163F"/>
    <w:rsid w:val="00991D3D"/>
    <w:rsid w:val="00991F16"/>
    <w:rsid w:val="009927DB"/>
    <w:rsid w:val="0099323B"/>
    <w:rsid w:val="009946A0"/>
    <w:rsid w:val="00994B25"/>
    <w:rsid w:val="00995430"/>
    <w:rsid w:val="009968A3"/>
    <w:rsid w:val="00996B6B"/>
    <w:rsid w:val="00997538"/>
    <w:rsid w:val="00997C20"/>
    <w:rsid w:val="00997E6E"/>
    <w:rsid w:val="009A0D5A"/>
    <w:rsid w:val="009A1074"/>
    <w:rsid w:val="009A1677"/>
    <w:rsid w:val="009A1F97"/>
    <w:rsid w:val="009A26C7"/>
    <w:rsid w:val="009A3388"/>
    <w:rsid w:val="009A459D"/>
    <w:rsid w:val="009A63BD"/>
    <w:rsid w:val="009A6430"/>
    <w:rsid w:val="009A6B95"/>
    <w:rsid w:val="009A79ED"/>
    <w:rsid w:val="009A7B17"/>
    <w:rsid w:val="009A7B9F"/>
    <w:rsid w:val="009A7EF5"/>
    <w:rsid w:val="009B01FF"/>
    <w:rsid w:val="009B0525"/>
    <w:rsid w:val="009B0613"/>
    <w:rsid w:val="009B10BE"/>
    <w:rsid w:val="009B10C1"/>
    <w:rsid w:val="009B2F85"/>
    <w:rsid w:val="009B3F66"/>
    <w:rsid w:val="009B5C5D"/>
    <w:rsid w:val="009B7314"/>
    <w:rsid w:val="009B73A0"/>
    <w:rsid w:val="009B79E4"/>
    <w:rsid w:val="009C25E9"/>
    <w:rsid w:val="009C274F"/>
    <w:rsid w:val="009C2D3C"/>
    <w:rsid w:val="009C2E52"/>
    <w:rsid w:val="009C442A"/>
    <w:rsid w:val="009C4C22"/>
    <w:rsid w:val="009C4C6E"/>
    <w:rsid w:val="009C4CEF"/>
    <w:rsid w:val="009C50BD"/>
    <w:rsid w:val="009C53B6"/>
    <w:rsid w:val="009C5A97"/>
    <w:rsid w:val="009C670B"/>
    <w:rsid w:val="009C6E0F"/>
    <w:rsid w:val="009C761A"/>
    <w:rsid w:val="009D048F"/>
    <w:rsid w:val="009D16EA"/>
    <w:rsid w:val="009D26B2"/>
    <w:rsid w:val="009D36F3"/>
    <w:rsid w:val="009D3EDA"/>
    <w:rsid w:val="009D413F"/>
    <w:rsid w:val="009D45BC"/>
    <w:rsid w:val="009D508D"/>
    <w:rsid w:val="009D58F8"/>
    <w:rsid w:val="009D5994"/>
    <w:rsid w:val="009D5F82"/>
    <w:rsid w:val="009D78D4"/>
    <w:rsid w:val="009D79CA"/>
    <w:rsid w:val="009E0270"/>
    <w:rsid w:val="009E084C"/>
    <w:rsid w:val="009E1562"/>
    <w:rsid w:val="009E200E"/>
    <w:rsid w:val="009E2025"/>
    <w:rsid w:val="009E2206"/>
    <w:rsid w:val="009E3160"/>
    <w:rsid w:val="009E534A"/>
    <w:rsid w:val="009E5802"/>
    <w:rsid w:val="009E5A9A"/>
    <w:rsid w:val="009E6A5D"/>
    <w:rsid w:val="009E6ECA"/>
    <w:rsid w:val="009E7087"/>
    <w:rsid w:val="009F125A"/>
    <w:rsid w:val="009F1F04"/>
    <w:rsid w:val="009F249B"/>
    <w:rsid w:val="009F2BB5"/>
    <w:rsid w:val="009F3C6F"/>
    <w:rsid w:val="009F3E7D"/>
    <w:rsid w:val="009F47FC"/>
    <w:rsid w:val="009F51E9"/>
    <w:rsid w:val="009F5344"/>
    <w:rsid w:val="009F64B6"/>
    <w:rsid w:val="009F738F"/>
    <w:rsid w:val="009F7D21"/>
    <w:rsid w:val="009F7E98"/>
    <w:rsid w:val="00A02434"/>
    <w:rsid w:val="00A02722"/>
    <w:rsid w:val="00A02DFD"/>
    <w:rsid w:val="00A03021"/>
    <w:rsid w:val="00A030A4"/>
    <w:rsid w:val="00A03504"/>
    <w:rsid w:val="00A047E2"/>
    <w:rsid w:val="00A0618D"/>
    <w:rsid w:val="00A067C1"/>
    <w:rsid w:val="00A067EB"/>
    <w:rsid w:val="00A1028C"/>
    <w:rsid w:val="00A10492"/>
    <w:rsid w:val="00A10E0B"/>
    <w:rsid w:val="00A11346"/>
    <w:rsid w:val="00A11D18"/>
    <w:rsid w:val="00A13DF2"/>
    <w:rsid w:val="00A13F64"/>
    <w:rsid w:val="00A14679"/>
    <w:rsid w:val="00A14CA4"/>
    <w:rsid w:val="00A1552E"/>
    <w:rsid w:val="00A15D1F"/>
    <w:rsid w:val="00A16162"/>
    <w:rsid w:val="00A163AA"/>
    <w:rsid w:val="00A1674A"/>
    <w:rsid w:val="00A16E4C"/>
    <w:rsid w:val="00A1711C"/>
    <w:rsid w:val="00A17BDA"/>
    <w:rsid w:val="00A202B0"/>
    <w:rsid w:val="00A208F2"/>
    <w:rsid w:val="00A210DA"/>
    <w:rsid w:val="00A218E8"/>
    <w:rsid w:val="00A24610"/>
    <w:rsid w:val="00A25A5C"/>
    <w:rsid w:val="00A25AA3"/>
    <w:rsid w:val="00A25FFA"/>
    <w:rsid w:val="00A265B2"/>
    <w:rsid w:val="00A26B91"/>
    <w:rsid w:val="00A26E7C"/>
    <w:rsid w:val="00A27457"/>
    <w:rsid w:val="00A27D84"/>
    <w:rsid w:val="00A30A3B"/>
    <w:rsid w:val="00A30C6C"/>
    <w:rsid w:val="00A30E7B"/>
    <w:rsid w:val="00A32157"/>
    <w:rsid w:val="00A32F63"/>
    <w:rsid w:val="00A33368"/>
    <w:rsid w:val="00A333A6"/>
    <w:rsid w:val="00A33595"/>
    <w:rsid w:val="00A33867"/>
    <w:rsid w:val="00A35561"/>
    <w:rsid w:val="00A36353"/>
    <w:rsid w:val="00A37379"/>
    <w:rsid w:val="00A37590"/>
    <w:rsid w:val="00A375DD"/>
    <w:rsid w:val="00A40C53"/>
    <w:rsid w:val="00A41996"/>
    <w:rsid w:val="00A435D6"/>
    <w:rsid w:val="00A44340"/>
    <w:rsid w:val="00A4587A"/>
    <w:rsid w:val="00A4669F"/>
    <w:rsid w:val="00A46D4A"/>
    <w:rsid w:val="00A46EA3"/>
    <w:rsid w:val="00A47433"/>
    <w:rsid w:val="00A47501"/>
    <w:rsid w:val="00A50985"/>
    <w:rsid w:val="00A50C81"/>
    <w:rsid w:val="00A50FA7"/>
    <w:rsid w:val="00A50FC2"/>
    <w:rsid w:val="00A50FEF"/>
    <w:rsid w:val="00A511F6"/>
    <w:rsid w:val="00A5175E"/>
    <w:rsid w:val="00A51D59"/>
    <w:rsid w:val="00A51D9F"/>
    <w:rsid w:val="00A51F17"/>
    <w:rsid w:val="00A52199"/>
    <w:rsid w:val="00A52672"/>
    <w:rsid w:val="00A530A3"/>
    <w:rsid w:val="00A53BC7"/>
    <w:rsid w:val="00A54337"/>
    <w:rsid w:val="00A54391"/>
    <w:rsid w:val="00A54433"/>
    <w:rsid w:val="00A54CEB"/>
    <w:rsid w:val="00A54ECD"/>
    <w:rsid w:val="00A54EFC"/>
    <w:rsid w:val="00A56798"/>
    <w:rsid w:val="00A5708C"/>
    <w:rsid w:val="00A577DC"/>
    <w:rsid w:val="00A57BF5"/>
    <w:rsid w:val="00A6009E"/>
    <w:rsid w:val="00A6070D"/>
    <w:rsid w:val="00A60772"/>
    <w:rsid w:val="00A61B9B"/>
    <w:rsid w:val="00A62024"/>
    <w:rsid w:val="00A62432"/>
    <w:rsid w:val="00A62C21"/>
    <w:rsid w:val="00A6440B"/>
    <w:rsid w:val="00A64430"/>
    <w:rsid w:val="00A65077"/>
    <w:rsid w:val="00A65285"/>
    <w:rsid w:val="00A65978"/>
    <w:rsid w:val="00A65EA9"/>
    <w:rsid w:val="00A666C5"/>
    <w:rsid w:val="00A6679A"/>
    <w:rsid w:val="00A66C96"/>
    <w:rsid w:val="00A66F7B"/>
    <w:rsid w:val="00A71C53"/>
    <w:rsid w:val="00A72517"/>
    <w:rsid w:val="00A73D87"/>
    <w:rsid w:val="00A7417B"/>
    <w:rsid w:val="00A7480C"/>
    <w:rsid w:val="00A752AA"/>
    <w:rsid w:val="00A761E3"/>
    <w:rsid w:val="00A76468"/>
    <w:rsid w:val="00A7687B"/>
    <w:rsid w:val="00A77952"/>
    <w:rsid w:val="00A77C17"/>
    <w:rsid w:val="00A801B3"/>
    <w:rsid w:val="00A80597"/>
    <w:rsid w:val="00A81DB1"/>
    <w:rsid w:val="00A82074"/>
    <w:rsid w:val="00A82837"/>
    <w:rsid w:val="00A83BF5"/>
    <w:rsid w:val="00A83F17"/>
    <w:rsid w:val="00A85F3E"/>
    <w:rsid w:val="00A86682"/>
    <w:rsid w:val="00A86F59"/>
    <w:rsid w:val="00A87265"/>
    <w:rsid w:val="00A874F6"/>
    <w:rsid w:val="00A902C5"/>
    <w:rsid w:val="00A910DE"/>
    <w:rsid w:val="00A920D4"/>
    <w:rsid w:val="00A937E0"/>
    <w:rsid w:val="00A93A77"/>
    <w:rsid w:val="00A94CDA"/>
    <w:rsid w:val="00A94E87"/>
    <w:rsid w:val="00A95520"/>
    <w:rsid w:val="00A96755"/>
    <w:rsid w:val="00A97AFC"/>
    <w:rsid w:val="00AA03A1"/>
    <w:rsid w:val="00AA1241"/>
    <w:rsid w:val="00AA147D"/>
    <w:rsid w:val="00AA2643"/>
    <w:rsid w:val="00AA298A"/>
    <w:rsid w:val="00AA2DE6"/>
    <w:rsid w:val="00AA32FA"/>
    <w:rsid w:val="00AA4C12"/>
    <w:rsid w:val="00AA52C0"/>
    <w:rsid w:val="00AA59F3"/>
    <w:rsid w:val="00AA66C2"/>
    <w:rsid w:val="00AA69D8"/>
    <w:rsid w:val="00AA6C0C"/>
    <w:rsid w:val="00AA7E6B"/>
    <w:rsid w:val="00AB0063"/>
    <w:rsid w:val="00AB00F8"/>
    <w:rsid w:val="00AB0102"/>
    <w:rsid w:val="00AB024B"/>
    <w:rsid w:val="00AB0A55"/>
    <w:rsid w:val="00AB1734"/>
    <w:rsid w:val="00AB2739"/>
    <w:rsid w:val="00AB2E46"/>
    <w:rsid w:val="00AB4162"/>
    <w:rsid w:val="00AB4C40"/>
    <w:rsid w:val="00AB516F"/>
    <w:rsid w:val="00AB6DDD"/>
    <w:rsid w:val="00AB70E1"/>
    <w:rsid w:val="00AB750C"/>
    <w:rsid w:val="00AB7C78"/>
    <w:rsid w:val="00AC01E9"/>
    <w:rsid w:val="00AC049E"/>
    <w:rsid w:val="00AC12CB"/>
    <w:rsid w:val="00AC1CE0"/>
    <w:rsid w:val="00AC1FD6"/>
    <w:rsid w:val="00AC34CC"/>
    <w:rsid w:val="00AC5A87"/>
    <w:rsid w:val="00AC645B"/>
    <w:rsid w:val="00AC66ED"/>
    <w:rsid w:val="00AC6803"/>
    <w:rsid w:val="00AC79B0"/>
    <w:rsid w:val="00AD0903"/>
    <w:rsid w:val="00AD1A3A"/>
    <w:rsid w:val="00AD223D"/>
    <w:rsid w:val="00AD2928"/>
    <w:rsid w:val="00AD2CF4"/>
    <w:rsid w:val="00AD2EED"/>
    <w:rsid w:val="00AD35C3"/>
    <w:rsid w:val="00AD4126"/>
    <w:rsid w:val="00AD6C2B"/>
    <w:rsid w:val="00AD6E01"/>
    <w:rsid w:val="00AD76D9"/>
    <w:rsid w:val="00AD76E0"/>
    <w:rsid w:val="00AD7E58"/>
    <w:rsid w:val="00AE0D7E"/>
    <w:rsid w:val="00AE1205"/>
    <w:rsid w:val="00AE12CB"/>
    <w:rsid w:val="00AE282D"/>
    <w:rsid w:val="00AE33F4"/>
    <w:rsid w:val="00AE3550"/>
    <w:rsid w:val="00AE4024"/>
    <w:rsid w:val="00AE4204"/>
    <w:rsid w:val="00AE475A"/>
    <w:rsid w:val="00AE4819"/>
    <w:rsid w:val="00AE4CB8"/>
    <w:rsid w:val="00AE4FD4"/>
    <w:rsid w:val="00AE62D2"/>
    <w:rsid w:val="00AE6849"/>
    <w:rsid w:val="00AE6D33"/>
    <w:rsid w:val="00AE7A7B"/>
    <w:rsid w:val="00AF0717"/>
    <w:rsid w:val="00AF10EA"/>
    <w:rsid w:val="00AF133C"/>
    <w:rsid w:val="00AF23AA"/>
    <w:rsid w:val="00AF23E2"/>
    <w:rsid w:val="00AF27F1"/>
    <w:rsid w:val="00AF2849"/>
    <w:rsid w:val="00AF380A"/>
    <w:rsid w:val="00AF3D6A"/>
    <w:rsid w:val="00AF48C1"/>
    <w:rsid w:val="00AF4F21"/>
    <w:rsid w:val="00AF50C4"/>
    <w:rsid w:val="00AF50E1"/>
    <w:rsid w:val="00AF5685"/>
    <w:rsid w:val="00AF703A"/>
    <w:rsid w:val="00AF7262"/>
    <w:rsid w:val="00B00ACB"/>
    <w:rsid w:val="00B00FA2"/>
    <w:rsid w:val="00B011E1"/>
    <w:rsid w:val="00B02ABF"/>
    <w:rsid w:val="00B02CED"/>
    <w:rsid w:val="00B03226"/>
    <w:rsid w:val="00B04644"/>
    <w:rsid w:val="00B0484D"/>
    <w:rsid w:val="00B04964"/>
    <w:rsid w:val="00B04E0B"/>
    <w:rsid w:val="00B0565A"/>
    <w:rsid w:val="00B06D5C"/>
    <w:rsid w:val="00B07E66"/>
    <w:rsid w:val="00B07F99"/>
    <w:rsid w:val="00B1026F"/>
    <w:rsid w:val="00B10345"/>
    <w:rsid w:val="00B10738"/>
    <w:rsid w:val="00B10B2E"/>
    <w:rsid w:val="00B10B68"/>
    <w:rsid w:val="00B10CB7"/>
    <w:rsid w:val="00B117ED"/>
    <w:rsid w:val="00B126A4"/>
    <w:rsid w:val="00B12977"/>
    <w:rsid w:val="00B12C41"/>
    <w:rsid w:val="00B1367D"/>
    <w:rsid w:val="00B140E5"/>
    <w:rsid w:val="00B15A08"/>
    <w:rsid w:val="00B15D0A"/>
    <w:rsid w:val="00B16742"/>
    <w:rsid w:val="00B167DE"/>
    <w:rsid w:val="00B16B0A"/>
    <w:rsid w:val="00B22716"/>
    <w:rsid w:val="00B22A7F"/>
    <w:rsid w:val="00B255BB"/>
    <w:rsid w:val="00B2578B"/>
    <w:rsid w:val="00B25D88"/>
    <w:rsid w:val="00B27311"/>
    <w:rsid w:val="00B2779E"/>
    <w:rsid w:val="00B277D4"/>
    <w:rsid w:val="00B307A8"/>
    <w:rsid w:val="00B3096C"/>
    <w:rsid w:val="00B31601"/>
    <w:rsid w:val="00B316BD"/>
    <w:rsid w:val="00B32AAA"/>
    <w:rsid w:val="00B33818"/>
    <w:rsid w:val="00B34A1A"/>
    <w:rsid w:val="00B3514E"/>
    <w:rsid w:val="00B3630E"/>
    <w:rsid w:val="00B3686C"/>
    <w:rsid w:val="00B36A37"/>
    <w:rsid w:val="00B36D49"/>
    <w:rsid w:val="00B36F88"/>
    <w:rsid w:val="00B37798"/>
    <w:rsid w:val="00B40375"/>
    <w:rsid w:val="00B408E9"/>
    <w:rsid w:val="00B408FF"/>
    <w:rsid w:val="00B40E87"/>
    <w:rsid w:val="00B4119D"/>
    <w:rsid w:val="00B415E9"/>
    <w:rsid w:val="00B42A50"/>
    <w:rsid w:val="00B45881"/>
    <w:rsid w:val="00B45FAE"/>
    <w:rsid w:val="00B46854"/>
    <w:rsid w:val="00B46B44"/>
    <w:rsid w:val="00B46CAC"/>
    <w:rsid w:val="00B477A6"/>
    <w:rsid w:val="00B478BB"/>
    <w:rsid w:val="00B47A91"/>
    <w:rsid w:val="00B5060A"/>
    <w:rsid w:val="00B50E1E"/>
    <w:rsid w:val="00B50F7E"/>
    <w:rsid w:val="00B5243B"/>
    <w:rsid w:val="00B52B04"/>
    <w:rsid w:val="00B545C4"/>
    <w:rsid w:val="00B546F6"/>
    <w:rsid w:val="00B54A16"/>
    <w:rsid w:val="00B54C12"/>
    <w:rsid w:val="00B54DF5"/>
    <w:rsid w:val="00B5625C"/>
    <w:rsid w:val="00B60632"/>
    <w:rsid w:val="00B6065B"/>
    <w:rsid w:val="00B61CE9"/>
    <w:rsid w:val="00B6294E"/>
    <w:rsid w:val="00B62B85"/>
    <w:rsid w:val="00B636CC"/>
    <w:rsid w:val="00B64092"/>
    <w:rsid w:val="00B65088"/>
    <w:rsid w:val="00B65A2A"/>
    <w:rsid w:val="00B65CE4"/>
    <w:rsid w:val="00B6604D"/>
    <w:rsid w:val="00B667BF"/>
    <w:rsid w:val="00B66810"/>
    <w:rsid w:val="00B66F80"/>
    <w:rsid w:val="00B6709E"/>
    <w:rsid w:val="00B672E7"/>
    <w:rsid w:val="00B67C3C"/>
    <w:rsid w:val="00B67CFA"/>
    <w:rsid w:val="00B703FB"/>
    <w:rsid w:val="00B70E18"/>
    <w:rsid w:val="00B72C2D"/>
    <w:rsid w:val="00B72C95"/>
    <w:rsid w:val="00B73AFD"/>
    <w:rsid w:val="00B73E2A"/>
    <w:rsid w:val="00B7566B"/>
    <w:rsid w:val="00B758C6"/>
    <w:rsid w:val="00B75AB4"/>
    <w:rsid w:val="00B76B0B"/>
    <w:rsid w:val="00B80309"/>
    <w:rsid w:val="00B820E8"/>
    <w:rsid w:val="00B821E2"/>
    <w:rsid w:val="00B832CE"/>
    <w:rsid w:val="00B84D63"/>
    <w:rsid w:val="00B85421"/>
    <w:rsid w:val="00B85B34"/>
    <w:rsid w:val="00B85DAB"/>
    <w:rsid w:val="00B86BEB"/>
    <w:rsid w:val="00B877E3"/>
    <w:rsid w:val="00B87D88"/>
    <w:rsid w:val="00B91CE3"/>
    <w:rsid w:val="00B9216A"/>
    <w:rsid w:val="00B921BD"/>
    <w:rsid w:val="00B926AC"/>
    <w:rsid w:val="00B92A14"/>
    <w:rsid w:val="00B9307E"/>
    <w:rsid w:val="00B93136"/>
    <w:rsid w:val="00B93162"/>
    <w:rsid w:val="00B95510"/>
    <w:rsid w:val="00B95CCD"/>
    <w:rsid w:val="00B95E9F"/>
    <w:rsid w:val="00B96109"/>
    <w:rsid w:val="00B9656C"/>
    <w:rsid w:val="00B9675C"/>
    <w:rsid w:val="00B9708B"/>
    <w:rsid w:val="00BA02DD"/>
    <w:rsid w:val="00BA0509"/>
    <w:rsid w:val="00BA08F7"/>
    <w:rsid w:val="00BA09A7"/>
    <w:rsid w:val="00BA1B03"/>
    <w:rsid w:val="00BA2D22"/>
    <w:rsid w:val="00BA2D30"/>
    <w:rsid w:val="00BA33E0"/>
    <w:rsid w:val="00BA4773"/>
    <w:rsid w:val="00BA4BF5"/>
    <w:rsid w:val="00BA62DD"/>
    <w:rsid w:val="00BA68D1"/>
    <w:rsid w:val="00BA68D2"/>
    <w:rsid w:val="00BB1275"/>
    <w:rsid w:val="00BB22CE"/>
    <w:rsid w:val="00BB288C"/>
    <w:rsid w:val="00BB3CF3"/>
    <w:rsid w:val="00BB40A4"/>
    <w:rsid w:val="00BB50EE"/>
    <w:rsid w:val="00BB5259"/>
    <w:rsid w:val="00BB5C5F"/>
    <w:rsid w:val="00BB5E6B"/>
    <w:rsid w:val="00BB6093"/>
    <w:rsid w:val="00BB67CD"/>
    <w:rsid w:val="00BB687F"/>
    <w:rsid w:val="00BB6A5B"/>
    <w:rsid w:val="00BB728E"/>
    <w:rsid w:val="00BB74B1"/>
    <w:rsid w:val="00BB7607"/>
    <w:rsid w:val="00BB77E6"/>
    <w:rsid w:val="00BB7B6B"/>
    <w:rsid w:val="00BB7E1A"/>
    <w:rsid w:val="00BC010F"/>
    <w:rsid w:val="00BC21EB"/>
    <w:rsid w:val="00BC2451"/>
    <w:rsid w:val="00BC37C0"/>
    <w:rsid w:val="00BC3A96"/>
    <w:rsid w:val="00BC43C0"/>
    <w:rsid w:val="00BC45C8"/>
    <w:rsid w:val="00BC514D"/>
    <w:rsid w:val="00BC5819"/>
    <w:rsid w:val="00BC622F"/>
    <w:rsid w:val="00BC65C3"/>
    <w:rsid w:val="00BC7606"/>
    <w:rsid w:val="00BC7B0F"/>
    <w:rsid w:val="00BD02DE"/>
    <w:rsid w:val="00BD0309"/>
    <w:rsid w:val="00BD16D7"/>
    <w:rsid w:val="00BD1B89"/>
    <w:rsid w:val="00BD1F68"/>
    <w:rsid w:val="00BD1FAD"/>
    <w:rsid w:val="00BD39D8"/>
    <w:rsid w:val="00BD3A9D"/>
    <w:rsid w:val="00BD3F6F"/>
    <w:rsid w:val="00BD5A8E"/>
    <w:rsid w:val="00BD5F14"/>
    <w:rsid w:val="00BD5FAB"/>
    <w:rsid w:val="00BD63BE"/>
    <w:rsid w:val="00BD6F61"/>
    <w:rsid w:val="00BD7561"/>
    <w:rsid w:val="00BD7A23"/>
    <w:rsid w:val="00BD7AEC"/>
    <w:rsid w:val="00BE002F"/>
    <w:rsid w:val="00BE09AD"/>
    <w:rsid w:val="00BE14E7"/>
    <w:rsid w:val="00BE2158"/>
    <w:rsid w:val="00BE247E"/>
    <w:rsid w:val="00BE2F44"/>
    <w:rsid w:val="00BE2FA2"/>
    <w:rsid w:val="00BE33B2"/>
    <w:rsid w:val="00BE382E"/>
    <w:rsid w:val="00BE527E"/>
    <w:rsid w:val="00BE55CD"/>
    <w:rsid w:val="00BE5ACC"/>
    <w:rsid w:val="00BE604F"/>
    <w:rsid w:val="00BE67FB"/>
    <w:rsid w:val="00BE7202"/>
    <w:rsid w:val="00BF087C"/>
    <w:rsid w:val="00BF14EB"/>
    <w:rsid w:val="00BF182F"/>
    <w:rsid w:val="00BF3C96"/>
    <w:rsid w:val="00BF509D"/>
    <w:rsid w:val="00BF5174"/>
    <w:rsid w:val="00BF5D63"/>
    <w:rsid w:val="00BF65CF"/>
    <w:rsid w:val="00BF6B94"/>
    <w:rsid w:val="00BF6E0B"/>
    <w:rsid w:val="00BF6FFE"/>
    <w:rsid w:val="00C00C8C"/>
    <w:rsid w:val="00C01B5E"/>
    <w:rsid w:val="00C024E5"/>
    <w:rsid w:val="00C025FF"/>
    <w:rsid w:val="00C0269D"/>
    <w:rsid w:val="00C0412F"/>
    <w:rsid w:val="00C04597"/>
    <w:rsid w:val="00C04EAD"/>
    <w:rsid w:val="00C04FB7"/>
    <w:rsid w:val="00C056E7"/>
    <w:rsid w:val="00C058D2"/>
    <w:rsid w:val="00C05FF8"/>
    <w:rsid w:val="00C06150"/>
    <w:rsid w:val="00C062D0"/>
    <w:rsid w:val="00C064CF"/>
    <w:rsid w:val="00C06CBF"/>
    <w:rsid w:val="00C076CE"/>
    <w:rsid w:val="00C07731"/>
    <w:rsid w:val="00C10221"/>
    <w:rsid w:val="00C11983"/>
    <w:rsid w:val="00C12116"/>
    <w:rsid w:val="00C124A1"/>
    <w:rsid w:val="00C12D12"/>
    <w:rsid w:val="00C13471"/>
    <w:rsid w:val="00C134C5"/>
    <w:rsid w:val="00C17C7B"/>
    <w:rsid w:val="00C17C97"/>
    <w:rsid w:val="00C17D48"/>
    <w:rsid w:val="00C2113F"/>
    <w:rsid w:val="00C22BB1"/>
    <w:rsid w:val="00C243F1"/>
    <w:rsid w:val="00C2514E"/>
    <w:rsid w:val="00C2547B"/>
    <w:rsid w:val="00C2591D"/>
    <w:rsid w:val="00C25A13"/>
    <w:rsid w:val="00C26E42"/>
    <w:rsid w:val="00C30420"/>
    <w:rsid w:val="00C30B4F"/>
    <w:rsid w:val="00C30DBE"/>
    <w:rsid w:val="00C310D9"/>
    <w:rsid w:val="00C3133E"/>
    <w:rsid w:val="00C3327F"/>
    <w:rsid w:val="00C3391D"/>
    <w:rsid w:val="00C33F69"/>
    <w:rsid w:val="00C3463C"/>
    <w:rsid w:val="00C350A1"/>
    <w:rsid w:val="00C3559F"/>
    <w:rsid w:val="00C3582C"/>
    <w:rsid w:val="00C3674D"/>
    <w:rsid w:val="00C369BB"/>
    <w:rsid w:val="00C37092"/>
    <w:rsid w:val="00C3744B"/>
    <w:rsid w:val="00C37A27"/>
    <w:rsid w:val="00C40598"/>
    <w:rsid w:val="00C40C25"/>
    <w:rsid w:val="00C424DF"/>
    <w:rsid w:val="00C426C9"/>
    <w:rsid w:val="00C42F67"/>
    <w:rsid w:val="00C43631"/>
    <w:rsid w:val="00C437A7"/>
    <w:rsid w:val="00C44471"/>
    <w:rsid w:val="00C45512"/>
    <w:rsid w:val="00C4582E"/>
    <w:rsid w:val="00C4594F"/>
    <w:rsid w:val="00C460CE"/>
    <w:rsid w:val="00C46727"/>
    <w:rsid w:val="00C46C7E"/>
    <w:rsid w:val="00C46EFB"/>
    <w:rsid w:val="00C47241"/>
    <w:rsid w:val="00C47291"/>
    <w:rsid w:val="00C50E4D"/>
    <w:rsid w:val="00C51247"/>
    <w:rsid w:val="00C512CC"/>
    <w:rsid w:val="00C52087"/>
    <w:rsid w:val="00C522F7"/>
    <w:rsid w:val="00C52FDC"/>
    <w:rsid w:val="00C5309F"/>
    <w:rsid w:val="00C5324B"/>
    <w:rsid w:val="00C5336A"/>
    <w:rsid w:val="00C5386C"/>
    <w:rsid w:val="00C53FBC"/>
    <w:rsid w:val="00C54878"/>
    <w:rsid w:val="00C55442"/>
    <w:rsid w:val="00C55EC5"/>
    <w:rsid w:val="00C55F3C"/>
    <w:rsid w:val="00C57D62"/>
    <w:rsid w:val="00C61A25"/>
    <w:rsid w:val="00C61EC2"/>
    <w:rsid w:val="00C62663"/>
    <w:rsid w:val="00C6321D"/>
    <w:rsid w:val="00C643CD"/>
    <w:rsid w:val="00C643FF"/>
    <w:rsid w:val="00C66448"/>
    <w:rsid w:val="00C6681D"/>
    <w:rsid w:val="00C67156"/>
    <w:rsid w:val="00C6752F"/>
    <w:rsid w:val="00C67FAE"/>
    <w:rsid w:val="00C7082B"/>
    <w:rsid w:val="00C72170"/>
    <w:rsid w:val="00C729AE"/>
    <w:rsid w:val="00C7443A"/>
    <w:rsid w:val="00C74819"/>
    <w:rsid w:val="00C7690E"/>
    <w:rsid w:val="00C76F2A"/>
    <w:rsid w:val="00C76F61"/>
    <w:rsid w:val="00C772F6"/>
    <w:rsid w:val="00C77456"/>
    <w:rsid w:val="00C776F0"/>
    <w:rsid w:val="00C779E1"/>
    <w:rsid w:val="00C8124C"/>
    <w:rsid w:val="00C8132A"/>
    <w:rsid w:val="00C816F1"/>
    <w:rsid w:val="00C81716"/>
    <w:rsid w:val="00C81E2C"/>
    <w:rsid w:val="00C829EA"/>
    <w:rsid w:val="00C85068"/>
    <w:rsid w:val="00C853AC"/>
    <w:rsid w:val="00C85DC4"/>
    <w:rsid w:val="00C860C9"/>
    <w:rsid w:val="00C86DA4"/>
    <w:rsid w:val="00C87B68"/>
    <w:rsid w:val="00C87DC6"/>
    <w:rsid w:val="00C908D3"/>
    <w:rsid w:val="00C91C1D"/>
    <w:rsid w:val="00C93183"/>
    <w:rsid w:val="00C94351"/>
    <w:rsid w:val="00C94395"/>
    <w:rsid w:val="00C94C02"/>
    <w:rsid w:val="00C973DA"/>
    <w:rsid w:val="00C97657"/>
    <w:rsid w:val="00CA018E"/>
    <w:rsid w:val="00CA0987"/>
    <w:rsid w:val="00CA1477"/>
    <w:rsid w:val="00CA15CD"/>
    <w:rsid w:val="00CA2070"/>
    <w:rsid w:val="00CA20FA"/>
    <w:rsid w:val="00CA2315"/>
    <w:rsid w:val="00CA2351"/>
    <w:rsid w:val="00CA25AC"/>
    <w:rsid w:val="00CA27EB"/>
    <w:rsid w:val="00CA2C49"/>
    <w:rsid w:val="00CA376D"/>
    <w:rsid w:val="00CA3A38"/>
    <w:rsid w:val="00CA6E7C"/>
    <w:rsid w:val="00CA6EFC"/>
    <w:rsid w:val="00CB018C"/>
    <w:rsid w:val="00CB0272"/>
    <w:rsid w:val="00CB090A"/>
    <w:rsid w:val="00CB0C66"/>
    <w:rsid w:val="00CB0E8B"/>
    <w:rsid w:val="00CB17B2"/>
    <w:rsid w:val="00CB31FC"/>
    <w:rsid w:val="00CB3A2F"/>
    <w:rsid w:val="00CB574C"/>
    <w:rsid w:val="00CB5E82"/>
    <w:rsid w:val="00CB5F39"/>
    <w:rsid w:val="00CB6107"/>
    <w:rsid w:val="00CB6517"/>
    <w:rsid w:val="00CB7AB3"/>
    <w:rsid w:val="00CC01A5"/>
    <w:rsid w:val="00CC07EC"/>
    <w:rsid w:val="00CC0806"/>
    <w:rsid w:val="00CC1571"/>
    <w:rsid w:val="00CC2831"/>
    <w:rsid w:val="00CC3E43"/>
    <w:rsid w:val="00CC463E"/>
    <w:rsid w:val="00CC5BFB"/>
    <w:rsid w:val="00CC611A"/>
    <w:rsid w:val="00CC6831"/>
    <w:rsid w:val="00CC69E1"/>
    <w:rsid w:val="00CC7EEB"/>
    <w:rsid w:val="00CD0B3F"/>
    <w:rsid w:val="00CD39C4"/>
    <w:rsid w:val="00CD3D9F"/>
    <w:rsid w:val="00CD4D4B"/>
    <w:rsid w:val="00CD76C9"/>
    <w:rsid w:val="00CD7FA2"/>
    <w:rsid w:val="00CE0106"/>
    <w:rsid w:val="00CE1E33"/>
    <w:rsid w:val="00CE22DD"/>
    <w:rsid w:val="00CE291E"/>
    <w:rsid w:val="00CE3708"/>
    <w:rsid w:val="00CE4579"/>
    <w:rsid w:val="00CE4FE2"/>
    <w:rsid w:val="00CE68D6"/>
    <w:rsid w:val="00CE754A"/>
    <w:rsid w:val="00CE7976"/>
    <w:rsid w:val="00CE7D01"/>
    <w:rsid w:val="00CE7F7A"/>
    <w:rsid w:val="00CF069C"/>
    <w:rsid w:val="00CF0846"/>
    <w:rsid w:val="00CF1CA5"/>
    <w:rsid w:val="00CF2022"/>
    <w:rsid w:val="00CF2A92"/>
    <w:rsid w:val="00CF38FC"/>
    <w:rsid w:val="00CF3BB8"/>
    <w:rsid w:val="00CF3EC0"/>
    <w:rsid w:val="00CF5E98"/>
    <w:rsid w:val="00CF60B8"/>
    <w:rsid w:val="00CF78A0"/>
    <w:rsid w:val="00CF7928"/>
    <w:rsid w:val="00D01441"/>
    <w:rsid w:val="00D02224"/>
    <w:rsid w:val="00D022EB"/>
    <w:rsid w:val="00D02ADB"/>
    <w:rsid w:val="00D02EF4"/>
    <w:rsid w:val="00D03092"/>
    <w:rsid w:val="00D03248"/>
    <w:rsid w:val="00D039FE"/>
    <w:rsid w:val="00D03A10"/>
    <w:rsid w:val="00D03E12"/>
    <w:rsid w:val="00D03FA0"/>
    <w:rsid w:val="00D04406"/>
    <w:rsid w:val="00D04722"/>
    <w:rsid w:val="00D04F77"/>
    <w:rsid w:val="00D05CD9"/>
    <w:rsid w:val="00D069F0"/>
    <w:rsid w:val="00D073B0"/>
    <w:rsid w:val="00D1040E"/>
    <w:rsid w:val="00D10F0A"/>
    <w:rsid w:val="00D11D0A"/>
    <w:rsid w:val="00D11F3E"/>
    <w:rsid w:val="00D12634"/>
    <w:rsid w:val="00D149A5"/>
    <w:rsid w:val="00D149CB"/>
    <w:rsid w:val="00D14C64"/>
    <w:rsid w:val="00D15246"/>
    <w:rsid w:val="00D15CBB"/>
    <w:rsid w:val="00D15FCA"/>
    <w:rsid w:val="00D16E61"/>
    <w:rsid w:val="00D16FF2"/>
    <w:rsid w:val="00D173EC"/>
    <w:rsid w:val="00D17A57"/>
    <w:rsid w:val="00D20218"/>
    <w:rsid w:val="00D20992"/>
    <w:rsid w:val="00D225F4"/>
    <w:rsid w:val="00D22821"/>
    <w:rsid w:val="00D22A8D"/>
    <w:rsid w:val="00D22ACF"/>
    <w:rsid w:val="00D22E0E"/>
    <w:rsid w:val="00D237BA"/>
    <w:rsid w:val="00D23986"/>
    <w:rsid w:val="00D24801"/>
    <w:rsid w:val="00D24D2A"/>
    <w:rsid w:val="00D25382"/>
    <w:rsid w:val="00D254E6"/>
    <w:rsid w:val="00D25694"/>
    <w:rsid w:val="00D26DBF"/>
    <w:rsid w:val="00D274E1"/>
    <w:rsid w:val="00D27933"/>
    <w:rsid w:val="00D27D3D"/>
    <w:rsid w:val="00D30AA1"/>
    <w:rsid w:val="00D30C25"/>
    <w:rsid w:val="00D318A4"/>
    <w:rsid w:val="00D31FE1"/>
    <w:rsid w:val="00D3243A"/>
    <w:rsid w:val="00D32659"/>
    <w:rsid w:val="00D33D23"/>
    <w:rsid w:val="00D35940"/>
    <w:rsid w:val="00D35DF3"/>
    <w:rsid w:val="00D36B58"/>
    <w:rsid w:val="00D37ABF"/>
    <w:rsid w:val="00D4064F"/>
    <w:rsid w:val="00D40A21"/>
    <w:rsid w:val="00D4175B"/>
    <w:rsid w:val="00D422A5"/>
    <w:rsid w:val="00D430AB"/>
    <w:rsid w:val="00D430CE"/>
    <w:rsid w:val="00D4448C"/>
    <w:rsid w:val="00D44E9F"/>
    <w:rsid w:val="00D451CA"/>
    <w:rsid w:val="00D45CF3"/>
    <w:rsid w:val="00D462B9"/>
    <w:rsid w:val="00D4686B"/>
    <w:rsid w:val="00D46C34"/>
    <w:rsid w:val="00D471E8"/>
    <w:rsid w:val="00D472D9"/>
    <w:rsid w:val="00D5028D"/>
    <w:rsid w:val="00D502F6"/>
    <w:rsid w:val="00D50738"/>
    <w:rsid w:val="00D516A5"/>
    <w:rsid w:val="00D51D9D"/>
    <w:rsid w:val="00D51ED1"/>
    <w:rsid w:val="00D5535A"/>
    <w:rsid w:val="00D56208"/>
    <w:rsid w:val="00D57E2E"/>
    <w:rsid w:val="00D63457"/>
    <w:rsid w:val="00D643B7"/>
    <w:rsid w:val="00D64769"/>
    <w:rsid w:val="00D67496"/>
    <w:rsid w:val="00D6753B"/>
    <w:rsid w:val="00D67F41"/>
    <w:rsid w:val="00D70117"/>
    <w:rsid w:val="00D715A8"/>
    <w:rsid w:val="00D71A50"/>
    <w:rsid w:val="00D7252B"/>
    <w:rsid w:val="00D728F1"/>
    <w:rsid w:val="00D73549"/>
    <w:rsid w:val="00D738E4"/>
    <w:rsid w:val="00D73B8D"/>
    <w:rsid w:val="00D73E5D"/>
    <w:rsid w:val="00D74199"/>
    <w:rsid w:val="00D74856"/>
    <w:rsid w:val="00D74EAF"/>
    <w:rsid w:val="00D74FFC"/>
    <w:rsid w:val="00D75A68"/>
    <w:rsid w:val="00D76156"/>
    <w:rsid w:val="00D7677F"/>
    <w:rsid w:val="00D76A41"/>
    <w:rsid w:val="00D776F1"/>
    <w:rsid w:val="00D80512"/>
    <w:rsid w:val="00D809B0"/>
    <w:rsid w:val="00D812A3"/>
    <w:rsid w:val="00D814B4"/>
    <w:rsid w:val="00D8238D"/>
    <w:rsid w:val="00D83CF6"/>
    <w:rsid w:val="00D83E13"/>
    <w:rsid w:val="00D8419E"/>
    <w:rsid w:val="00D84935"/>
    <w:rsid w:val="00D851A2"/>
    <w:rsid w:val="00D851F1"/>
    <w:rsid w:val="00D87BAA"/>
    <w:rsid w:val="00D87F4B"/>
    <w:rsid w:val="00D901BC"/>
    <w:rsid w:val="00D90AC7"/>
    <w:rsid w:val="00D91018"/>
    <w:rsid w:val="00D9101E"/>
    <w:rsid w:val="00D9127F"/>
    <w:rsid w:val="00D91893"/>
    <w:rsid w:val="00D9286F"/>
    <w:rsid w:val="00D9296A"/>
    <w:rsid w:val="00D92AFC"/>
    <w:rsid w:val="00D9485E"/>
    <w:rsid w:val="00D9526B"/>
    <w:rsid w:val="00D96066"/>
    <w:rsid w:val="00D96E9A"/>
    <w:rsid w:val="00D96EF3"/>
    <w:rsid w:val="00D97B09"/>
    <w:rsid w:val="00DA0413"/>
    <w:rsid w:val="00DA0FAC"/>
    <w:rsid w:val="00DA122D"/>
    <w:rsid w:val="00DA1F70"/>
    <w:rsid w:val="00DA41E6"/>
    <w:rsid w:val="00DA4499"/>
    <w:rsid w:val="00DA475C"/>
    <w:rsid w:val="00DA5F12"/>
    <w:rsid w:val="00DA6116"/>
    <w:rsid w:val="00DA636D"/>
    <w:rsid w:val="00DA6E21"/>
    <w:rsid w:val="00DA786B"/>
    <w:rsid w:val="00DB0744"/>
    <w:rsid w:val="00DB1DAF"/>
    <w:rsid w:val="00DB2AAA"/>
    <w:rsid w:val="00DB2B03"/>
    <w:rsid w:val="00DB2F91"/>
    <w:rsid w:val="00DB349E"/>
    <w:rsid w:val="00DB43FB"/>
    <w:rsid w:val="00DB440D"/>
    <w:rsid w:val="00DB46ED"/>
    <w:rsid w:val="00DB4917"/>
    <w:rsid w:val="00DB4C09"/>
    <w:rsid w:val="00DB4E45"/>
    <w:rsid w:val="00DB5FD0"/>
    <w:rsid w:val="00DB6C13"/>
    <w:rsid w:val="00DB6DC8"/>
    <w:rsid w:val="00DB7349"/>
    <w:rsid w:val="00DB74AD"/>
    <w:rsid w:val="00DB787E"/>
    <w:rsid w:val="00DC043D"/>
    <w:rsid w:val="00DC1DBF"/>
    <w:rsid w:val="00DC2788"/>
    <w:rsid w:val="00DC2878"/>
    <w:rsid w:val="00DC2F11"/>
    <w:rsid w:val="00DC37FC"/>
    <w:rsid w:val="00DC3A64"/>
    <w:rsid w:val="00DC3C1A"/>
    <w:rsid w:val="00DC5616"/>
    <w:rsid w:val="00DC58C0"/>
    <w:rsid w:val="00DC5C24"/>
    <w:rsid w:val="00DC63D1"/>
    <w:rsid w:val="00DC675C"/>
    <w:rsid w:val="00DC6CAC"/>
    <w:rsid w:val="00DD183A"/>
    <w:rsid w:val="00DD2790"/>
    <w:rsid w:val="00DD2F75"/>
    <w:rsid w:val="00DD4866"/>
    <w:rsid w:val="00DD54A1"/>
    <w:rsid w:val="00DD55AE"/>
    <w:rsid w:val="00DD7204"/>
    <w:rsid w:val="00DD7349"/>
    <w:rsid w:val="00DE02D1"/>
    <w:rsid w:val="00DE0437"/>
    <w:rsid w:val="00DE05E1"/>
    <w:rsid w:val="00DE0635"/>
    <w:rsid w:val="00DE0FB9"/>
    <w:rsid w:val="00DE16FF"/>
    <w:rsid w:val="00DE2745"/>
    <w:rsid w:val="00DE3059"/>
    <w:rsid w:val="00DE3A02"/>
    <w:rsid w:val="00DE3BB0"/>
    <w:rsid w:val="00DE4923"/>
    <w:rsid w:val="00DE493F"/>
    <w:rsid w:val="00DE587F"/>
    <w:rsid w:val="00DE6B81"/>
    <w:rsid w:val="00DE6FED"/>
    <w:rsid w:val="00DE7E0A"/>
    <w:rsid w:val="00DF0A19"/>
    <w:rsid w:val="00DF0B76"/>
    <w:rsid w:val="00DF1C5A"/>
    <w:rsid w:val="00DF1D61"/>
    <w:rsid w:val="00DF2D33"/>
    <w:rsid w:val="00DF2FF1"/>
    <w:rsid w:val="00DF30B1"/>
    <w:rsid w:val="00DF34AB"/>
    <w:rsid w:val="00DF3816"/>
    <w:rsid w:val="00DF43B4"/>
    <w:rsid w:val="00DF49AE"/>
    <w:rsid w:val="00DF50A8"/>
    <w:rsid w:val="00DF51AC"/>
    <w:rsid w:val="00DF6162"/>
    <w:rsid w:val="00DF709F"/>
    <w:rsid w:val="00DF7579"/>
    <w:rsid w:val="00DF7DDA"/>
    <w:rsid w:val="00DF7FCA"/>
    <w:rsid w:val="00E0002B"/>
    <w:rsid w:val="00E00554"/>
    <w:rsid w:val="00E01492"/>
    <w:rsid w:val="00E03074"/>
    <w:rsid w:val="00E03223"/>
    <w:rsid w:val="00E058FC"/>
    <w:rsid w:val="00E06290"/>
    <w:rsid w:val="00E065D4"/>
    <w:rsid w:val="00E07905"/>
    <w:rsid w:val="00E07A1D"/>
    <w:rsid w:val="00E10774"/>
    <w:rsid w:val="00E12C18"/>
    <w:rsid w:val="00E12E68"/>
    <w:rsid w:val="00E12F35"/>
    <w:rsid w:val="00E12F70"/>
    <w:rsid w:val="00E13452"/>
    <w:rsid w:val="00E13DFC"/>
    <w:rsid w:val="00E148E4"/>
    <w:rsid w:val="00E1491A"/>
    <w:rsid w:val="00E151DE"/>
    <w:rsid w:val="00E153C3"/>
    <w:rsid w:val="00E15AB4"/>
    <w:rsid w:val="00E16390"/>
    <w:rsid w:val="00E16E5F"/>
    <w:rsid w:val="00E172AA"/>
    <w:rsid w:val="00E22D10"/>
    <w:rsid w:val="00E23051"/>
    <w:rsid w:val="00E23056"/>
    <w:rsid w:val="00E23A0B"/>
    <w:rsid w:val="00E23A1B"/>
    <w:rsid w:val="00E23EFC"/>
    <w:rsid w:val="00E2475D"/>
    <w:rsid w:val="00E24F13"/>
    <w:rsid w:val="00E25E00"/>
    <w:rsid w:val="00E26214"/>
    <w:rsid w:val="00E262FF"/>
    <w:rsid w:val="00E30219"/>
    <w:rsid w:val="00E30A5B"/>
    <w:rsid w:val="00E30D53"/>
    <w:rsid w:val="00E30DD5"/>
    <w:rsid w:val="00E331E6"/>
    <w:rsid w:val="00E33EC3"/>
    <w:rsid w:val="00E36893"/>
    <w:rsid w:val="00E36E9E"/>
    <w:rsid w:val="00E37A17"/>
    <w:rsid w:val="00E37DFF"/>
    <w:rsid w:val="00E40987"/>
    <w:rsid w:val="00E410C6"/>
    <w:rsid w:val="00E413FC"/>
    <w:rsid w:val="00E425E4"/>
    <w:rsid w:val="00E42B65"/>
    <w:rsid w:val="00E43832"/>
    <w:rsid w:val="00E44B32"/>
    <w:rsid w:val="00E45BCB"/>
    <w:rsid w:val="00E464E6"/>
    <w:rsid w:val="00E466A1"/>
    <w:rsid w:val="00E474E2"/>
    <w:rsid w:val="00E510E4"/>
    <w:rsid w:val="00E515DA"/>
    <w:rsid w:val="00E51830"/>
    <w:rsid w:val="00E521F3"/>
    <w:rsid w:val="00E52E0E"/>
    <w:rsid w:val="00E54183"/>
    <w:rsid w:val="00E546D2"/>
    <w:rsid w:val="00E54885"/>
    <w:rsid w:val="00E5499F"/>
    <w:rsid w:val="00E570EC"/>
    <w:rsid w:val="00E5731C"/>
    <w:rsid w:val="00E57F6E"/>
    <w:rsid w:val="00E602E3"/>
    <w:rsid w:val="00E604C0"/>
    <w:rsid w:val="00E60DA8"/>
    <w:rsid w:val="00E62187"/>
    <w:rsid w:val="00E62A46"/>
    <w:rsid w:val="00E638AC"/>
    <w:rsid w:val="00E653E8"/>
    <w:rsid w:val="00E6543C"/>
    <w:rsid w:val="00E656D0"/>
    <w:rsid w:val="00E65CB5"/>
    <w:rsid w:val="00E66042"/>
    <w:rsid w:val="00E66794"/>
    <w:rsid w:val="00E667A2"/>
    <w:rsid w:val="00E6691A"/>
    <w:rsid w:val="00E67927"/>
    <w:rsid w:val="00E67CC9"/>
    <w:rsid w:val="00E67E36"/>
    <w:rsid w:val="00E70148"/>
    <w:rsid w:val="00E7371E"/>
    <w:rsid w:val="00E7535C"/>
    <w:rsid w:val="00E75E8D"/>
    <w:rsid w:val="00E773D4"/>
    <w:rsid w:val="00E778CF"/>
    <w:rsid w:val="00E80B84"/>
    <w:rsid w:val="00E81F99"/>
    <w:rsid w:val="00E82069"/>
    <w:rsid w:val="00E82404"/>
    <w:rsid w:val="00E82686"/>
    <w:rsid w:val="00E82E11"/>
    <w:rsid w:val="00E83ABD"/>
    <w:rsid w:val="00E83FAF"/>
    <w:rsid w:val="00E841B0"/>
    <w:rsid w:val="00E857AF"/>
    <w:rsid w:val="00E85E91"/>
    <w:rsid w:val="00E863D0"/>
    <w:rsid w:val="00E86517"/>
    <w:rsid w:val="00E86BF3"/>
    <w:rsid w:val="00E86EC1"/>
    <w:rsid w:val="00E90C08"/>
    <w:rsid w:val="00E9159E"/>
    <w:rsid w:val="00E927ED"/>
    <w:rsid w:val="00E930AD"/>
    <w:rsid w:val="00E93207"/>
    <w:rsid w:val="00E935BB"/>
    <w:rsid w:val="00E93B9A"/>
    <w:rsid w:val="00E9401F"/>
    <w:rsid w:val="00E955D2"/>
    <w:rsid w:val="00E97704"/>
    <w:rsid w:val="00E97AA5"/>
    <w:rsid w:val="00E97C5D"/>
    <w:rsid w:val="00EA00CA"/>
    <w:rsid w:val="00EA1F96"/>
    <w:rsid w:val="00EA265E"/>
    <w:rsid w:val="00EA2945"/>
    <w:rsid w:val="00EA3C6E"/>
    <w:rsid w:val="00EA5381"/>
    <w:rsid w:val="00EA5C45"/>
    <w:rsid w:val="00EA60FA"/>
    <w:rsid w:val="00EA7121"/>
    <w:rsid w:val="00EA743C"/>
    <w:rsid w:val="00EA79CC"/>
    <w:rsid w:val="00EA7F89"/>
    <w:rsid w:val="00EB100B"/>
    <w:rsid w:val="00EB10D0"/>
    <w:rsid w:val="00EB183C"/>
    <w:rsid w:val="00EB1C40"/>
    <w:rsid w:val="00EB230C"/>
    <w:rsid w:val="00EB2989"/>
    <w:rsid w:val="00EB418D"/>
    <w:rsid w:val="00EB42F9"/>
    <w:rsid w:val="00EB4C10"/>
    <w:rsid w:val="00EB6168"/>
    <w:rsid w:val="00EB6471"/>
    <w:rsid w:val="00EC02CE"/>
    <w:rsid w:val="00EC1173"/>
    <w:rsid w:val="00EC186F"/>
    <w:rsid w:val="00EC19A9"/>
    <w:rsid w:val="00EC2532"/>
    <w:rsid w:val="00EC3A9A"/>
    <w:rsid w:val="00EC4305"/>
    <w:rsid w:val="00EC4752"/>
    <w:rsid w:val="00EC4B89"/>
    <w:rsid w:val="00EC512E"/>
    <w:rsid w:val="00EC52D7"/>
    <w:rsid w:val="00EC5433"/>
    <w:rsid w:val="00EC5CF4"/>
    <w:rsid w:val="00EC5FA9"/>
    <w:rsid w:val="00EC6B04"/>
    <w:rsid w:val="00EC7CC1"/>
    <w:rsid w:val="00ED0A8B"/>
    <w:rsid w:val="00ED1319"/>
    <w:rsid w:val="00ED13FE"/>
    <w:rsid w:val="00ED149B"/>
    <w:rsid w:val="00ED14F7"/>
    <w:rsid w:val="00ED1640"/>
    <w:rsid w:val="00ED1A66"/>
    <w:rsid w:val="00ED25A0"/>
    <w:rsid w:val="00ED31B3"/>
    <w:rsid w:val="00ED3801"/>
    <w:rsid w:val="00ED451F"/>
    <w:rsid w:val="00ED46EA"/>
    <w:rsid w:val="00ED47D5"/>
    <w:rsid w:val="00ED54EF"/>
    <w:rsid w:val="00ED5E30"/>
    <w:rsid w:val="00ED5FC7"/>
    <w:rsid w:val="00ED6849"/>
    <w:rsid w:val="00ED6EBB"/>
    <w:rsid w:val="00ED73F6"/>
    <w:rsid w:val="00EE06CF"/>
    <w:rsid w:val="00EE2177"/>
    <w:rsid w:val="00EE287B"/>
    <w:rsid w:val="00EE2FE4"/>
    <w:rsid w:val="00EE37A5"/>
    <w:rsid w:val="00EE39F6"/>
    <w:rsid w:val="00EE44ED"/>
    <w:rsid w:val="00EE48A6"/>
    <w:rsid w:val="00EE4E89"/>
    <w:rsid w:val="00EE5165"/>
    <w:rsid w:val="00EE5C58"/>
    <w:rsid w:val="00EE6018"/>
    <w:rsid w:val="00EE684C"/>
    <w:rsid w:val="00EE710E"/>
    <w:rsid w:val="00EE7297"/>
    <w:rsid w:val="00EE74C1"/>
    <w:rsid w:val="00EF0BC2"/>
    <w:rsid w:val="00EF0C89"/>
    <w:rsid w:val="00EF16A0"/>
    <w:rsid w:val="00EF1E38"/>
    <w:rsid w:val="00EF257D"/>
    <w:rsid w:val="00EF2A15"/>
    <w:rsid w:val="00EF3359"/>
    <w:rsid w:val="00EF3613"/>
    <w:rsid w:val="00EF3905"/>
    <w:rsid w:val="00EF3DA7"/>
    <w:rsid w:val="00EF4879"/>
    <w:rsid w:val="00EF51A7"/>
    <w:rsid w:val="00EF590E"/>
    <w:rsid w:val="00EF63A1"/>
    <w:rsid w:val="00EF698D"/>
    <w:rsid w:val="00EF6C80"/>
    <w:rsid w:val="00EF7023"/>
    <w:rsid w:val="00EF7739"/>
    <w:rsid w:val="00EF7BE2"/>
    <w:rsid w:val="00F00E39"/>
    <w:rsid w:val="00F01599"/>
    <w:rsid w:val="00F01DCD"/>
    <w:rsid w:val="00F02318"/>
    <w:rsid w:val="00F02776"/>
    <w:rsid w:val="00F02FD6"/>
    <w:rsid w:val="00F0571F"/>
    <w:rsid w:val="00F05D3D"/>
    <w:rsid w:val="00F0725E"/>
    <w:rsid w:val="00F07374"/>
    <w:rsid w:val="00F078FA"/>
    <w:rsid w:val="00F07F25"/>
    <w:rsid w:val="00F100BA"/>
    <w:rsid w:val="00F103BC"/>
    <w:rsid w:val="00F10548"/>
    <w:rsid w:val="00F10844"/>
    <w:rsid w:val="00F10DCB"/>
    <w:rsid w:val="00F1109E"/>
    <w:rsid w:val="00F13268"/>
    <w:rsid w:val="00F13B80"/>
    <w:rsid w:val="00F1493C"/>
    <w:rsid w:val="00F14B4D"/>
    <w:rsid w:val="00F14C0D"/>
    <w:rsid w:val="00F15B66"/>
    <w:rsid w:val="00F1613F"/>
    <w:rsid w:val="00F16F24"/>
    <w:rsid w:val="00F175B3"/>
    <w:rsid w:val="00F177D6"/>
    <w:rsid w:val="00F17EEB"/>
    <w:rsid w:val="00F20CF4"/>
    <w:rsid w:val="00F21027"/>
    <w:rsid w:val="00F2102C"/>
    <w:rsid w:val="00F21419"/>
    <w:rsid w:val="00F21C6A"/>
    <w:rsid w:val="00F22460"/>
    <w:rsid w:val="00F230C7"/>
    <w:rsid w:val="00F237DC"/>
    <w:rsid w:val="00F239B1"/>
    <w:rsid w:val="00F23CDF"/>
    <w:rsid w:val="00F2468D"/>
    <w:rsid w:val="00F25034"/>
    <w:rsid w:val="00F25BF1"/>
    <w:rsid w:val="00F26025"/>
    <w:rsid w:val="00F26104"/>
    <w:rsid w:val="00F26283"/>
    <w:rsid w:val="00F264EF"/>
    <w:rsid w:val="00F266D4"/>
    <w:rsid w:val="00F268CC"/>
    <w:rsid w:val="00F275D1"/>
    <w:rsid w:val="00F27DE1"/>
    <w:rsid w:val="00F30402"/>
    <w:rsid w:val="00F30471"/>
    <w:rsid w:val="00F3161B"/>
    <w:rsid w:val="00F31C21"/>
    <w:rsid w:val="00F32D54"/>
    <w:rsid w:val="00F32E63"/>
    <w:rsid w:val="00F33468"/>
    <w:rsid w:val="00F33B2B"/>
    <w:rsid w:val="00F342E3"/>
    <w:rsid w:val="00F343F4"/>
    <w:rsid w:val="00F34A1C"/>
    <w:rsid w:val="00F361A6"/>
    <w:rsid w:val="00F36474"/>
    <w:rsid w:val="00F364C9"/>
    <w:rsid w:val="00F366F9"/>
    <w:rsid w:val="00F37087"/>
    <w:rsid w:val="00F370BA"/>
    <w:rsid w:val="00F3723F"/>
    <w:rsid w:val="00F37257"/>
    <w:rsid w:val="00F40453"/>
    <w:rsid w:val="00F41840"/>
    <w:rsid w:val="00F42306"/>
    <w:rsid w:val="00F44D59"/>
    <w:rsid w:val="00F45B77"/>
    <w:rsid w:val="00F464F7"/>
    <w:rsid w:val="00F46632"/>
    <w:rsid w:val="00F46AE4"/>
    <w:rsid w:val="00F46D93"/>
    <w:rsid w:val="00F479B1"/>
    <w:rsid w:val="00F51549"/>
    <w:rsid w:val="00F515CC"/>
    <w:rsid w:val="00F517D3"/>
    <w:rsid w:val="00F5282A"/>
    <w:rsid w:val="00F528FD"/>
    <w:rsid w:val="00F5298D"/>
    <w:rsid w:val="00F52BF2"/>
    <w:rsid w:val="00F539DA"/>
    <w:rsid w:val="00F53D72"/>
    <w:rsid w:val="00F5466A"/>
    <w:rsid w:val="00F54AF8"/>
    <w:rsid w:val="00F55A69"/>
    <w:rsid w:val="00F57C16"/>
    <w:rsid w:val="00F60605"/>
    <w:rsid w:val="00F609CA"/>
    <w:rsid w:val="00F61077"/>
    <w:rsid w:val="00F6119D"/>
    <w:rsid w:val="00F632DB"/>
    <w:rsid w:val="00F640E1"/>
    <w:rsid w:val="00F644D3"/>
    <w:rsid w:val="00F64B56"/>
    <w:rsid w:val="00F654C9"/>
    <w:rsid w:val="00F655E0"/>
    <w:rsid w:val="00F65832"/>
    <w:rsid w:val="00F6622D"/>
    <w:rsid w:val="00F677EF"/>
    <w:rsid w:val="00F70E1F"/>
    <w:rsid w:val="00F71174"/>
    <w:rsid w:val="00F714FE"/>
    <w:rsid w:val="00F722E3"/>
    <w:rsid w:val="00F728A1"/>
    <w:rsid w:val="00F72AEB"/>
    <w:rsid w:val="00F73F73"/>
    <w:rsid w:val="00F74118"/>
    <w:rsid w:val="00F745F1"/>
    <w:rsid w:val="00F74DAA"/>
    <w:rsid w:val="00F75C0E"/>
    <w:rsid w:val="00F76ED0"/>
    <w:rsid w:val="00F77778"/>
    <w:rsid w:val="00F812DE"/>
    <w:rsid w:val="00F8333D"/>
    <w:rsid w:val="00F8336D"/>
    <w:rsid w:val="00F8470D"/>
    <w:rsid w:val="00F84DA3"/>
    <w:rsid w:val="00F84F05"/>
    <w:rsid w:val="00F85884"/>
    <w:rsid w:val="00F85CC8"/>
    <w:rsid w:val="00F86167"/>
    <w:rsid w:val="00F86AB6"/>
    <w:rsid w:val="00F86DC0"/>
    <w:rsid w:val="00F86DF3"/>
    <w:rsid w:val="00F8725B"/>
    <w:rsid w:val="00F87A10"/>
    <w:rsid w:val="00F913C8"/>
    <w:rsid w:val="00F9147D"/>
    <w:rsid w:val="00F92DBB"/>
    <w:rsid w:val="00F932B7"/>
    <w:rsid w:val="00F932B8"/>
    <w:rsid w:val="00F9366E"/>
    <w:rsid w:val="00F9389F"/>
    <w:rsid w:val="00F94226"/>
    <w:rsid w:val="00F94933"/>
    <w:rsid w:val="00F94AF5"/>
    <w:rsid w:val="00F95908"/>
    <w:rsid w:val="00F96397"/>
    <w:rsid w:val="00F96A19"/>
    <w:rsid w:val="00F97041"/>
    <w:rsid w:val="00FA1114"/>
    <w:rsid w:val="00FA1130"/>
    <w:rsid w:val="00FA14D7"/>
    <w:rsid w:val="00FA1A36"/>
    <w:rsid w:val="00FA1F8F"/>
    <w:rsid w:val="00FA31FD"/>
    <w:rsid w:val="00FA33B8"/>
    <w:rsid w:val="00FA366F"/>
    <w:rsid w:val="00FA3F17"/>
    <w:rsid w:val="00FA473F"/>
    <w:rsid w:val="00FA4B61"/>
    <w:rsid w:val="00FA4E74"/>
    <w:rsid w:val="00FA4EA0"/>
    <w:rsid w:val="00FA4EB2"/>
    <w:rsid w:val="00FA5189"/>
    <w:rsid w:val="00FA5346"/>
    <w:rsid w:val="00FA68BC"/>
    <w:rsid w:val="00FA7F65"/>
    <w:rsid w:val="00FB069C"/>
    <w:rsid w:val="00FB13B8"/>
    <w:rsid w:val="00FB172E"/>
    <w:rsid w:val="00FB22E3"/>
    <w:rsid w:val="00FB2D4A"/>
    <w:rsid w:val="00FB44AB"/>
    <w:rsid w:val="00FB6A2E"/>
    <w:rsid w:val="00FB728B"/>
    <w:rsid w:val="00FB743B"/>
    <w:rsid w:val="00FB7826"/>
    <w:rsid w:val="00FB798A"/>
    <w:rsid w:val="00FC1BA2"/>
    <w:rsid w:val="00FC284C"/>
    <w:rsid w:val="00FC339E"/>
    <w:rsid w:val="00FC49A0"/>
    <w:rsid w:val="00FC5135"/>
    <w:rsid w:val="00FC55C5"/>
    <w:rsid w:val="00FC63AF"/>
    <w:rsid w:val="00FC6B70"/>
    <w:rsid w:val="00FC700A"/>
    <w:rsid w:val="00FC726B"/>
    <w:rsid w:val="00FC72CC"/>
    <w:rsid w:val="00FC7EC1"/>
    <w:rsid w:val="00FD1DD4"/>
    <w:rsid w:val="00FD3685"/>
    <w:rsid w:val="00FD5EA7"/>
    <w:rsid w:val="00FD67B4"/>
    <w:rsid w:val="00FD6833"/>
    <w:rsid w:val="00FD7E6D"/>
    <w:rsid w:val="00FE12E0"/>
    <w:rsid w:val="00FE143B"/>
    <w:rsid w:val="00FE1768"/>
    <w:rsid w:val="00FE18D2"/>
    <w:rsid w:val="00FE2398"/>
    <w:rsid w:val="00FE25B1"/>
    <w:rsid w:val="00FE2D2C"/>
    <w:rsid w:val="00FE34FC"/>
    <w:rsid w:val="00FE39F7"/>
    <w:rsid w:val="00FE3EC7"/>
    <w:rsid w:val="00FE436C"/>
    <w:rsid w:val="00FE5C68"/>
    <w:rsid w:val="00FE69BC"/>
    <w:rsid w:val="00FE6BA7"/>
    <w:rsid w:val="00FE6F25"/>
    <w:rsid w:val="00FF007F"/>
    <w:rsid w:val="00FF10F5"/>
    <w:rsid w:val="00FF11D2"/>
    <w:rsid w:val="00FF131F"/>
    <w:rsid w:val="00FF16CA"/>
    <w:rsid w:val="00FF1CCD"/>
    <w:rsid w:val="00FF1CFE"/>
    <w:rsid w:val="00FF463A"/>
    <w:rsid w:val="00FF4B18"/>
    <w:rsid w:val="00FF4BF0"/>
    <w:rsid w:val="00FF5786"/>
    <w:rsid w:val="00FF59D0"/>
    <w:rsid w:val="00FF6B78"/>
    <w:rsid w:val="00FF70C6"/>
    <w:rsid w:val="00F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6EB822D"/>
  <w15:chartTrackingRefBased/>
  <w15:docId w15:val="{301CA6BD-4B31-4F78-A1F9-5CD403CC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E1"/>
    <w:pPr>
      <w:spacing w:line="240" w:lineRule="atLeast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D4175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4175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75D70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qFormat/>
    <w:rsid w:val="00975D7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rsid w:val="00975D7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975D70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qFormat/>
    <w:rsid w:val="00975D70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75D70"/>
    <w:p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975D70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0CAA"/>
    <w:pPr>
      <w:tabs>
        <w:tab w:val="center" w:pos="4320"/>
        <w:tab w:val="right" w:pos="8640"/>
      </w:tabs>
    </w:pPr>
  </w:style>
  <w:style w:type="numbering" w:styleId="ArticleSection">
    <w:name w:val="Outline List 3"/>
    <w:basedOn w:val="NoList"/>
    <w:rsid w:val="001B0CAA"/>
    <w:pPr>
      <w:numPr>
        <w:numId w:val="1"/>
      </w:numPr>
    </w:pPr>
  </w:style>
  <w:style w:type="character" w:styleId="HTMLAcronym">
    <w:name w:val="HTML Acronym"/>
    <w:basedOn w:val="DefaultParagraphFont"/>
    <w:rsid w:val="001B0CAA"/>
  </w:style>
  <w:style w:type="paragraph" w:styleId="Footer">
    <w:name w:val="footer"/>
    <w:basedOn w:val="Normal"/>
    <w:semiHidden/>
    <w:rsid w:val="001B0CA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B0CAA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E62C9"/>
  </w:style>
  <w:style w:type="paragraph" w:styleId="BalloonText">
    <w:name w:val="Balloon Text"/>
    <w:basedOn w:val="Normal"/>
    <w:link w:val="BalloonTextChar"/>
    <w:rsid w:val="00550A92"/>
    <w:pPr>
      <w:spacing w:line="240" w:lineRule="auto"/>
    </w:pPr>
    <w:rPr>
      <w:rFonts w:ascii="Tahoma" w:hAnsi="Tahoma"/>
      <w:sz w:val="16"/>
      <w:szCs w:val="16"/>
      <w:lang w:val="x-none"/>
    </w:rPr>
  </w:style>
  <w:style w:type="numbering" w:styleId="111111">
    <w:name w:val="Outline List 2"/>
    <w:basedOn w:val="NoList"/>
    <w:rsid w:val="00975D70"/>
    <w:pPr>
      <w:numPr>
        <w:numId w:val="2"/>
      </w:numPr>
    </w:pPr>
  </w:style>
  <w:style w:type="character" w:customStyle="1" w:styleId="BalloonTextChar">
    <w:name w:val="Balloon Text Char"/>
    <w:link w:val="BalloonText"/>
    <w:rsid w:val="00550A9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347828"/>
    <w:rPr>
      <w:color w:val="0000FF"/>
      <w:u w:val="single"/>
    </w:rPr>
  </w:style>
  <w:style w:type="paragraph" w:customStyle="1" w:styleId="ECSHeading1Min">
    <w:name w:val="ECS Heading 1 (Min)"/>
    <w:basedOn w:val="Normal"/>
    <w:qFormat/>
    <w:rsid w:val="006D17B9"/>
    <w:rPr>
      <w:b/>
      <w:bCs/>
      <w:caps/>
    </w:rPr>
  </w:style>
  <w:style w:type="paragraph" w:customStyle="1" w:styleId="ECSHeading2Min">
    <w:name w:val="ECS Heading 2 (Min)"/>
    <w:basedOn w:val="Normal"/>
    <w:qFormat/>
    <w:rsid w:val="006D17B9"/>
    <w:rPr>
      <w:b/>
      <w:bCs/>
    </w:rPr>
  </w:style>
  <w:style w:type="paragraph" w:customStyle="1" w:styleId="ECSHeading3Min">
    <w:name w:val="ECS Heading 3 (Min)"/>
    <w:basedOn w:val="Normal"/>
    <w:qFormat/>
    <w:rsid w:val="006D17B9"/>
    <w:rPr>
      <w:bCs/>
    </w:rPr>
  </w:style>
  <w:style w:type="paragraph" w:customStyle="1" w:styleId="ECSHeading4">
    <w:name w:val="ECS Heading 4"/>
    <w:basedOn w:val="ECSHeading3Min"/>
    <w:qFormat/>
    <w:rsid w:val="0090305B"/>
    <w:rPr>
      <w:i/>
    </w:rPr>
  </w:style>
  <w:style w:type="character" w:styleId="FollowedHyperlink">
    <w:name w:val="FollowedHyperlink"/>
    <w:rsid w:val="00C17D48"/>
    <w:rPr>
      <w:color w:val="800080"/>
      <w:u w:val="single"/>
    </w:rPr>
  </w:style>
  <w:style w:type="paragraph" w:styleId="NormalWeb">
    <w:name w:val="Normal (Web)"/>
    <w:basedOn w:val="Normal"/>
    <w:rsid w:val="00DF7FC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5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gent\Desktop\UOW-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DE287-B293-43A8-92B9-C27814B13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UOW-Minutes</Template>
  <TotalTime>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OF ECS SCHOOL EXECUTIVE GROUP (SEG)</vt:lpstr>
    </vt:vector>
  </TitlesOfParts>
  <Company>the KnightsWood Consultancy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OF ECS SCHOOL EXECUTIVE GROUP (SEG)</dc:title>
  <dc:subject/>
  <dc:creator>University of Westminster</dc:creator>
  <cp:keywords/>
  <cp:lastModifiedBy>Niral</cp:lastModifiedBy>
  <cp:revision>3</cp:revision>
  <cp:lastPrinted>2014-03-18T10:46:00Z</cp:lastPrinted>
  <dcterms:created xsi:type="dcterms:W3CDTF">2015-10-15T15:19:00Z</dcterms:created>
  <dcterms:modified xsi:type="dcterms:W3CDTF">2015-10-15T15:25:00Z</dcterms:modified>
</cp:coreProperties>
</file>