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EF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Minutes for the </w:t>
      </w:r>
      <w:r w:rsidR="003F4B86">
        <w:rPr>
          <w:rFonts w:asciiTheme="majorHAnsi" w:hAnsiTheme="majorHAnsi"/>
          <w:sz w:val="22"/>
          <w:szCs w:val="22"/>
        </w:rPr>
        <w:t>second</w:t>
      </w:r>
      <w:r>
        <w:rPr>
          <w:rFonts w:asciiTheme="majorHAnsi" w:hAnsiTheme="majorHAnsi"/>
          <w:sz w:val="22"/>
          <w:szCs w:val="22"/>
        </w:rPr>
        <w:t xml:space="preserve"> group meeting for </w:t>
      </w:r>
      <w:r>
        <w:rPr>
          <w:rFonts w:asciiTheme="majorHAnsi" w:hAnsiTheme="majorHAnsi"/>
          <w:b/>
          <w:sz w:val="22"/>
          <w:szCs w:val="22"/>
        </w:rPr>
        <w:t>GROUP 2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DATE</w:t>
      </w:r>
      <w:r w:rsidR="00C5386C" w:rsidRPr="00A50FEF">
        <w:rPr>
          <w:rFonts w:asciiTheme="majorHAnsi" w:hAnsiTheme="majorHAnsi"/>
          <w:sz w:val="22"/>
          <w:szCs w:val="22"/>
        </w:rPr>
        <w:t xml:space="preserve">: </w:t>
      </w:r>
      <w:r w:rsidR="003F4B86">
        <w:rPr>
          <w:rFonts w:asciiTheme="majorHAnsi" w:hAnsiTheme="majorHAnsi"/>
          <w:sz w:val="22"/>
          <w:szCs w:val="22"/>
        </w:rPr>
        <w:t>15</w:t>
      </w:r>
      <w:r w:rsidR="00C5386C" w:rsidRPr="00A50FEF">
        <w:rPr>
          <w:rFonts w:asciiTheme="majorHAnsi" w:hAnsiTheme="majorHAnsi"/>
          <w:sz w:val="22"/>
          <w:szCs w:val="22"/>
        </w:rPr>
        <w:t>/10/2015</w:t>
      </w:r>
    </w:p>
    <w:p w:rsidR="001F0860" w:rsidRPr="00A50FEF" w:rsidRDefault="001F0860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TIME</w:t>
      </w:r>
      <w:r w:rsidR="00C5386C" w:rsidRPr="00A50FEF">
        <w:rPr>
          <w:rFonts w:asciiTheme="majorHAnsi" w:hAnsiTheme="majorHAnsi"/>
          <w:sz w:val="22"/>
          <w:szCs w:val="22"/>
        </w:rPr>
        <w:t>: 09:00 -11:00</w:t>
      </w:r>
    </w:p>
    <w:p w:rsidR="00295325" w:rsidRPr="00A50FEF" w:rsidRDefault="00A50FEF" w:rsidP="00463A9A">
      <w:pPr>
        <w:spacing w:after="120"/>
        <w:ind w:left="1418" w:hanging="1418"/>
        <w:rPr>
          <w:rFonts w:asciiTheme="majorHAnsi" w:hAnsiTheme="majorHAnsi"/>
          <w:sz w:val="22"/>
          <w:szCs w:val="22"/>
        </w:rPr>
      </w:pPr>
      <w:r w:rsidRPr="00A50FEF">
        <w:rPr>
          <w:rFonts w:asciiTheme="majorHAnsi" w:hAnsiTheme="majorHAnsi"/>
          <w:sz w:val="22"/>
          <w:szCs w:val="22"/>
        </w:rPr>
        <w:t>ROOM:</w:t>
      </w:r>
      <w:r w:rsidR="00C5386C" w:rsidRPr="00A50FEF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 Clipstone, 5.110</w:t>
      </w:r>
    </w:p>
    <w:tbl>
      <w:tblPr>
        <w:tblW w:w="10417" w:type="dxa"/>
        <w:tblBorders>
          <w:top w:val="single" w:sz="4" w:space="0" w:color="2E74B5" w:themeColor="accent1" w:themeShade="BF"/>
          <w:bottom w:val="single" w:sz="4" w:space="0" w:color="2E74B5" w:themeColor="accent1" w:themeShade="BF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2410"/>
        <w:gridCol w:w="8007"/>
      </w:tblGrid>
      <w:tr w:rsidR="00D51C8A" w:rsidRPr="00A50FEF" w:rsidTr="00E8183E">
        <w:trPr>
          <w:trHeight w:val="363"/>
        </w:trPr>
        <w:tc>
          <w:tcPr>
            <w:tcW w:w="2410" w:type="dxa"/>
            <w:tcBorders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PRESENT:</w:t>
            </w:r>
          </w:p>
        </w:tc>
        <w:tc>
          <w:tcPr>
            <w:tcW w:w="8007" w:type="dxa"/>
            <w:tcBorders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auto"/>
          </w:tcPr>
          <w:p w:rsidR="00D51C8A" w:rsidRPr="00A50FEF" w:rsidRDefault="00D51C8A" w:rsidP="00D51C8A">
            <w:pPr>
              <w:rPr>
                <w:rFonts w:asciiTheme="majorHAnsi" w:hAnsiTheme="majorHAnsi"/>
                <w:szCs w:val="20"/>
                <w:lang w:val="sv-SE"/>
              </w:rPr>
            </w:pPr>
            <w:r w:rsidRPr="00A50FEF">
              <w:rPr>
                <w:rFonts w:asciiTheme="majorHAnsi" w:hAnsiTheme="majorHAnsi"/>
                <w:szCs w:val="20"/>
                <w:lang w:val="sv-SE"/>
              </w:rPr>
              <w:t>ABUBAKER, HARSH, MARTIN, ROMINA, NIRAL</w:t>
            </w:r>
          </w:p>
        </w:tc>
      </w:tr>
      <w:tr w:rsidR="00D51C8A" w:rsidRPr="00A50FEF" w:rsidTr="00E8183E">
        <w:trPr>
          <w:trHeight w:val="199"/>
        </w:trPr>
        <w:tc>
          <w:tcPr>
            <w:tcW w:w="2410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MEMBER TAKING NOTES:</w:t>
            </w:r>
          </w:p>
        </w:tc>
        <w:tc>
          <w:tcPr>
            <w:tcW w:w="800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auto"/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  <w:lang w:val="sv-SE"/>
              </w:rPr>
            </w:pPr>
            <w:r>
              <w:rPr>
                <w:rFonts w:asciiTheme="majorHAnsi" w:hAnsiTheme="majorHAnsi"/>
                <w:szCs w:val="20"/>
                <w:lang w:val="sv-SE"/>
              </w:rPr>
              <w:t>ABUBAKER</w:t>
            </w:r>
          </w:p>
        </w:tc>
      </w:tr>
      <w:tr w:rsidR="00D51C8A" w:rsidRPr="00A50FEF" w:rsidTr="00E8183E">
        <w:trPr>
          <w:trHeight w:val="277"/>
        </w:trPr>
        <w:tc>
          <w:tcPr>
            <w:tcW w:w="2410" w:type="dxa"/>
            <w:tcBorders>
              <w:top w:val="single" w:sz="4" w:space="0" w:color="2E74B5" w:themeColor="accent1" w:themeShade="BF"/>
              <w:right w:val="single" w:sz="4" w:space="0" w:color="2E74B5" w:themeColor="accent1" w:themeShade="BF"/>
            </w:tcBorders>
          </w:tcPr>
          <w:p w:rsidR="00D51C8A" w:rsidRPr="00A50FEF" w:rsidRDefault="00D51C8A" w:rsidP="00E8183E">
            <w:pPr>
              <w:rPr>
                <w:rFonts w:asciiTheme="majorHAnsi" w:hAnsiTheme="majorHAnsi"/>
                <w:szCs w:val="20"/>
              </w:rPr>
            </w:pPr>
            <w:r w:rsidRPr="00A50FEF">
              <w:rPr>
                <w:rFonts w:asciiTheme="majorHAnsi" w:hAnsiTheme="majorHAnsi"/>
                <w:szCs w:val="20"/>
              </w:rPr>
              <w:t>APOLOGIES:</w:t>
            </w:r>
          </w:p>
        </w:tc>
        <w:tc>
          <w:tcPr>
            <w:tcW w:w="8007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</w:tcBorders>
            <w:shd w:val="clear" w:color="auto" w:fill="auto"/>
          </w:tcPr>
          <w:p w:rsidR="00D51C8A" w:rsidRPr="00A50FEF" w:rsidRDefault="007D30A7" w:rsidP="00E8183E">
            <w:pPr>
              <w:rPr>
                <w:rFonts w:asciiTheme="majorHAnsi" w:hAnsiTheme="majorHAnsi"/>
                <w:szCs w:val="20"/>
                <w:lang w:val="sv-SE"/>
              </w:rPr>
            </w:pPr>
            <w:r>
              <w:rPr>
                <w:rFonts w:asciiTheme="majorHAnsi" w:hAnsiTheme="majorHAnsi"/>
                <w:szCs w:val="20"/>
                <w:lang w:val="sv-SE"/>
              </w:rPr>
              <w:t>TULGA</w:t>
            </w:r>
          </w:p>
        </w:tc>
      </w:tr>
    </w:tbl>
    <w:p w:rsidR="00B86BEB" w:rsidRPr="00A50FEF" w:rsidRDefault="00B86BEB" w:rsidP="003C455C">
      <w:pPr>
        <w:rPr>
          <w:rFonts w:asciiTheme="majorHAnsi" w:hAnsiTheme="majorHAnsi"/>
          <w:szCs w:val="20"/>
          <w:lang w:val="sv-SE"/>
        </w:rPr>
      </w:pPr>
    </w:p>
    <w:p w:rsidR="00BD0309" w:rsidRPr="00A50FEF" w:rsidRDefault="00BD0309" w:rsidP="003C455C">
      <w:pPr>
        <w:rPr>
          <w:rFonts w:asciiTheme="majorHAnsi" w:hAnsiTheme="majorHAnsi"/>
          <w:szCs w:val="20"/>
          <w:lang w:val="sv-SE"/>
        </w:rPr>
      </w:pPr>
    </w:p>
    <w:tbl>
      <w:tblPr>
        <w:tblW w:w="10720" w:type="dxa"/>
        <w:jc w:val="center"/>
        <w:tblLook w:val="04A0" w:firstRow="1" w:lastRow="0" w:firstColumn="1" w:lastColumn="0" w:noHBand="0" w:noVBand="1"/>
      </w:tblPr>
      <w:tblGrid>
        <w:gridCol w:w="988"/>
        <w:gridCol w:w="5528"/>
        <w:gridCol w:w="4204"/>
      </w:tblGrid>
      <w:tr w:rsidR="00194D62" w:rsidRPr="00A50FEF" w:rsidTr="0095056C">
        <w:trPr>
          <w:tblHeader/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194D62" w:rsidRPr="003F4B86" w:rsidRDefault="009002D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 no.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Item</w:t>
            </w: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194D62" w:rsidRPr="003F4B86" w:rsidRDefault="00CD0B3F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Action</w:t>
            </w:r>
            <w:r w:rsidR="006F1512" w:rsidRPr="003F4B86">
              <w:rPr>
                <w:rFonts w:asciiTheme="majorHAnsi" w:hAnsiTheme="majorHAnsi"/>
              </w:rPr>
              <w:t xml:space="preserve"> </w:t>
            </w:r>
          </w:p>
        </w:tc>
      </w:tr>
      <w:tr w:rsidR="00347C35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47C35" w:rsidRPr="003F4B86" w:rsidRDefault="007E69EE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1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DF7FCA" w:rsidRPr="003F4B86" w:rsidRDefault="003F4B86" w:rsidP="00A50FEF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B703FB" w:rsidRPr="003F4B86" w:rsidRDefault="003F4B86" w:rsidP="007D30A7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From our last group session,</w:t>
            </w:r>
            <w:r w:rsidR="007D30A7">
              <w:rPr>
                <w:rFonts w:asciiTheme="majorHAnsi" w:hAnsiTheme="majorHAnsi"/>
              </w:rPr>
              <w:t xml:space="preserve"> created workflow and undertook similar examples to a network performance monitor, initiated members with GitHub.</w:t>
            </w:r>
          </w:p>
        </w:tc>
      </w:tr>
      <w:tr w:rsidR="003F4B86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2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Default="007D30A7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Case Diagram created (rough copy, to be made digital)</w:t>
            </w:r>
          </w:p>
          <w:p w:rsidR="007D30A7" w:rsidRPr="003F4B86" w:rsidRDefault="007D30A7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Context Diagram created (rough copy, to be made digital)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7D30A7" w:rsidRDefault="007D30A7" w:rsidP="007D30A7">
            <w:pPr>
              <w:rPr>
                <w:rFonts w:asciiTheme="majorHAnsi" w:hAnsiTheme="majorHAnsi"/>
              </w:rPr>
            </w:pPr>
            <w:r w:rsidRPr="007D30A7">
              <w:rPr>
                <w:rFonts w:asciiTheme="majorHAnsi" w:hAnsiTheme="majorHAnsi"/>
              </w:rPr>
              <w:t xml:space="preserve">Group members </w:t>
            </w:r>
            <w:r>
              <w:rPr>
                <w:rFonts w:asciiTheme="majorHAnsi" w:hAnsiTheme="majorHAnsi"/>
              </w:rPr>
              <w:t>were contributing to both diagrams, initially hand drawn by Harsh.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</w:tr>
      <w:tr w:rsidR="003F4B86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3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Discussion </w:t>
            </w:r>
            <w:r w:rsidR="007D30A7">
              <w:rPr>
                <w:rFonts w:asciiTheme="majorHAnsi" w:hAnsiTheme="majorHAnsi"/>
              </w:rPr>
              <w:t>the scope in/out of our project and established what would be the most important ins/outs</w:t>
            </w:r>
          </w:p>
          <w:p w:rsidR="003F4B86" w:rsidRPr="003F4B86" w:rsidRDefault="003F4B86" w:rsidP="003F4B86">
            <w:pPr>
              <w:rPr>
                <w:rFonts w:asciiTheme="majorHAnsi" w:hAnsiTheme="majorHAnsi"/>
              </w:rPr>
            </w:pP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7D30A7" w:rsidP="00E8183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discussed the scope of the project</w:t>
            </w:r>
            <w:r w:rsidR="00E8183E">
              <w:rPr>
                <w:rFonts w:asciiTheme="majorHAnsi" w:hAnsiTheme="majorHAnsi"/>
              </w:rPr>
              <w:t>, everyone evaluated features of the expert system and added it to the diagram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3F4B86" w:rsidRPr="00A50FEF" w:rsidTr="0095056C">
        <w:trPr>
          <w:jc w:val="center"/>
        </w:trPr>
        <w:tc>
          <w:tcPr>
            <w:tcW w:w="9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4</w:t>
            </w:r>
          </w:p>
        </w:tc>
        <w:tc>
          <w:tcPr>
            <w:tcW w:w="552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3F4B86" w:rsidP="003F4B86">
            <w:pPr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 xml:space="preserve">Next Meeting objectives </w:t>
            </w:r>
          </w:p>
        </w:tc>
        <w:tc>
          <w:tcPr>
            <w:tcW w:w="420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tcMar>
              <w:top w:w="74" w:type="dxa"/>
              <w:bottom w:w="74" w:type="dxa"/>
            </w:tcMar>
          </w:tcPr>
          <w:p w:rsidR="003F4B86" w:rsidRPr="003F4B86" w:rsidRDefault="007D30A7" w:rsidP="003F4B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Meet on Monday, have both diagrams digitalised </w:t>
            </w:r>
          </w:p>
        </w:tc>
      </w:tr>
    </w:tbl>
    <w:p w:rsidR="00987049" w:rsidRDefault="00987049" w:rsidP="0015419A">
      <w:pPr>
        <w:rPr>
          <w:rFonts w:asciiTheme="majorHAnsi" w:hAnsiTheme="majorHAnsi"/>
          <w:bCs/>
          <w:szCs w:val="20"/>
        </w:rPr>
      </w:pPr>
    </w:p>
    <w:p w:rsidR="00D51C8A" w:rsidRDefault="00D51C8A" w:rsidP="0015419A">
      <w:pPr>
        <w:rPr>
          <w:rFonts w:asciiTheme="majorHAnsi" w:hAnsiTheme="majorHAnsi"/>
          <w:bCs/>
          <w:szCs w:val="20"/>
        </w:rPr>
      </w:pPr>
    </w:p>
    <w:tbl>
      <w:tblPr>
        <w:tblStyle w:val="TableGrid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090"/>
        <w:gridCol w:w="4989"/>
        <w:gridCol w:w="3488"/>
      </w:tblGrid>
      <w:tr w:rsidR="00D51C8A" w:rsidTr="00E8183E">
        <w:tc>
          <w:tcPr>
            <w:tcW w:w="2090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Group Member Name</w:t>
            </w:r>
          </w:p>
        </w:tc>
        <w:tc>
          <w:tcPr>
            <w:tcW w:w="49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Group contribution by members present</w:t>
            </w:r>
          </w:p>
        </w:tc>
        <w:tc>
          <w:tcPr>
            <w:tcW w:w="34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Effort (Out of 100%)</w:t>
            </w:r>
          </w:p>
        </w:tc>
      </w:tr>
      <w:tr w:rsidR="00D51C8A" w:rsidTr="00E8183E">
        <w:tc>
          <w:tcPr>
            <w:tcW w:w="2090" w:type="dxa"/>
            <w:tcBorders>
              <w:top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Abubaker</w:t>
            </w:r>
          </w:p>
        </w:tc>
        <w:tc>
          <w:tcPr>
            <w:tcW w:w="4989" w:type="dxa"/>
            <w:tcBorders>
              <w:top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Took the minutes, </w:t>
            </w:r>
            <w:r w:rsidR="00E8183E">
              <w:rPr>
                <w:rFonts w:asciiTheme="majorHAnsi" w:hAnsiTheme="majorHAnsi"/>
                <w:bCs/>
                <w:szCs w:val="20"/>
              </w:rPr>
              <w:t xml:space="preserve">contributed to discussion </w:t>
            </w:r>
            <w:r>
              <w:rPr>
                <w:rFonts w:asciiTheme="majorHAnsi" w:hAnsiTheme="majorHAnsi"/>
                <w:bCs/>
                <w:szCs w:val="20"/>
              </w:rPr>
              <w:t xml:space="preserve"> </w:t>
            </w:r>
          </w:p>
        </w:tc>
        <w:tc>
          <w:tcPr>
            <w:tcW w:w="3488" w:type="dxa"/>
            <w:tcBorders>
              <w:top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E8183E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Harsh</w:t>
            </w:r>
          </w:p>
        </w:tc>
        <w:tc>
          <w:tcPr>
            <w:tcW w:w="4989" w:type="dxa"/>
          </w:tcPr>
          <w:p w:rsidR="00D51C8A" w:rsidRDefault="00E8183E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Took down the ideas and made the </w:t>
            </w:r>
            <w:r w:rsidR="00504871">
              <w:rPr>
                <w:rFonts w:asciiTheme="majorHAnsi" w:hAnsiTheme="majorHAnsi"/>
                <w:bCs/>
                <w:szCs w:val="20"/>
              </w:rPr>
              <w:t>handmade</w:t>
            </w:r>
            <w:r>
              <w:rPr>
                <w:rFonts w:asciiTheme="majorHAnsi" w:hAnsiTheme="majorHAnsi"/>
                <w:bCs/>
                <w:szCs w:val="20"/>
              </w:rPr>
              <w:t xml:space="preserve"> diagrams</w:t>
            </w:r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E8183E">
        <w:tc>
          <w:tcPr>
            <w:tcW w:w="2090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Martin</w:t>
            </w:r>
          </w:p>
        </w:tc>
        <w:tc>
          <w:tcPr>
            <w:tcW w:w="4989" w:type="dxa"/>
          </w:tcPr>
          <w:p w:rsidR="00D51C8A" w:rsidRDefault="00504871" w:rsidP="00504871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Martin created a use case scenario for the program to identify ins and outs of the program</w:t>
            </w:r>
            <w:bookmarkStart w:id="0" w:name="_GoBack"/>
            <w:bookmarkEnd w:id="0"/>
          </w:p>
        </w:tc>
        <w:tc>
          <w:tcPr>
            <w:tcW w:w="3488" w:type="dxa"/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E8183E">
        <w:tc>
          <w:tcPr>
            <w:tcW w:w="2090" w:type="dxa"/>
            <w:tcBorders>
              <w:bottom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Niral</w:t>
            </w:r>
          </w:p>
        </w:tc>
        <w:tc>
          <w:tcPr>
            <w:tcW w:w="4989" w:type="dxa"/>
            <w:tcBorders>
              <w:bottom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Created work flow diagram, shared to other members, added initial ideas.</w:t>
            </w:r>
          </w:p>
        </w:tc>
        <w:tc>
          <w:tcPr>
            <w:tcW w:w="3488" w:type="dxa"/>
            <w:tcBorders>
              <w:bottom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E8183E">
        <w:tc>
          <w:tcPr>
            <w:tcW w:w="2090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Romina</w:t>
            </w:r>
          </w:p>
        </w:tc>
        <w:tc>
          <w:tcPr>
            <w:tcW w:w="49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Managed the team efforts and contributed to workflow diagram.</w:t>
            </w:r>
          </w:p>
        </w:tc>
        <w:tc>
          <w:tcPr>
            <w:tcW w:w="34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D51C8A" w:rsidTr="00E8183E">
        <w:tc>
          <w:tcPr>
            <w:tcW w:w="2090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D51C8A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Tulga</w:t>
            </w:r>
          </w:p>
        </w:tc>
        <w:tc>
          <w:tcPr>
            <w:tcW w:w="498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E8183E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n/a</w:t>
            </w:r>
            <w:r w:rsidR="00D51C8A">
              <w:rPr>
                <w:rFonts w:asciiTheme="majorHAnsi" w:hAnsiTheme="majorHAnsi"/>
                <w:bCs/>
                <w:szCs w:val="20"/>
              </w:rPr>
              <w:t>.</w:t>
            </w:r>
          </w:p>
        </w:tc>
        <w:tc>
          <w:tcPr>
            <w:tcW w:w="3488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1C8A" w:rsidRDefault="00E8183E" w:rsidP="00E8183E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n/a</w:t>
            </w:r>
          </w:p>
        </w:tc>
      </w:tr>
    </w:tbl>
    <w:p w:rsidR="00D51C8A" w:rsidRPr="00A50FEF" w:rsidRDefault="00D51C8A" w:rsidP="0015419A">
      <w:pPr>
        <w:rPr>
          <w:rFonts w:asciiTheme="majorHAnsi" w:hAnsiTheme="majorHAnsi"/>
          <w:bCs/>
          <w:szCs w:val="20"/>
        </w:rPr>
      </w:pPr>
    </w:p>
    <w:sectPr w:rsidR="00D51C8A" w:rsidRPr="00A50FEF" w:rsidSect="00A50FEF">
      <w:headerReference w:type="default" r:id="rId8"/>
      <w:footerReference w:type="default" r:id="rId9"/>
      <w:headerReference w:type="first" r:id="rId10"/>
      <w:footerReference w:type="first" r:id="rId11"/>
      <w:pgSz w:w="11899" w:h="16838"/>
      <w:pgMar w:top="720" w:right="720" w:bottom="720" w:left="720" w:header="0" w:footer="5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102" w:rsidRDefault="00C16102">
      <w:r>
        <w:separator/>
      </w:r>
    </w:p>
  </w:endnote>
  <w:endnote w:type="continuationSeparator" w:id="0">
    <w:p w:rsidR="00C16102" w:rsidRDefault="00C1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Pr="00CE62C9" w:rsidRDefault="00E8183E" w:rsidP="00463A9A">
    <w:pPr>
      <w:pStyle w:val="Footer"/>
      <w:tabs>
        <w:tab w:val="clear" w:pos="4320"/>
        <w:tab w:val="clear" w:pos="8640"/>
        <w:tab w:val="right" w:pos="9639"/>
      </w:tabs>
    </w:pPr>
    <w:r>
      <w:t>CSSE Department Meeting</w:t>
    </w:r>
    <w:r w:rsidRPr="009B22E7">
      <w:t xml:space="preserve">, </w:t>
    </w:r>
    <w:r>
      <w:t>8 January 2014</w:t>
    </w: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>
      <w:rPr>
        <w:rStyle w:val="PageNumber"/>
        <w:noProof/>
      </w:rPr>
      <w:t>2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Pr="00CE62C9" w:rsidRDefault="00E8183E" w:rsidP="00463A9A">
    <w:pPr>
      <w:pStyle w:val="Footer"/>
      <w:tabs>
        <w:tab w:val="clear" w:pos="4320"/>
        <w:tab w:val="clear" w:pos="8640"/>
        <w:tab w:val="right" w:pos="9639"/>
      </w:tabs>
    </w:pPr>
    <w:r w:rsidRPr="009B22E7">
      <w:tab/>
      <w:t xml:space="preserve">page </w:t>
    </w:r>
    <w:r w:rsidRPr="009B22E7">
      <w:rPr>
        <w:rStyle w:val="PageNumber"/>
      </w:rPr>
      <w:fldChar w:fldCharType="begin"/>
    </w:r>
    <w:r w:rsidRPr="009B22E7">
      <w:rPr>
        <w:rStyle w:val="PageNumber"/>
      </w:rPr>
      <w:instrText xml:space="preserve"> PAGE </w:instrText>
    </w:r>
    <w:r w:rsidRPr="009B22E7">
      <w:rPr>
        <w:rStyle w:val="PageNumber"/>
      </w:rPr>
      <w:fldChar w:fldCharType="separate"/>
    </w:r>
    <w:r w:rsidR="00504871">
      <w:rPr>
        <w:rStyle w:val="PageNumber"/>
        <w:noProof/>
      </w:rPr>
      <w:t>1</w:t>
    </w:r>
    <w:r w:rsidRPr="009B22E7"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50487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102" w:rsidRDefault="00C16102">
      <w:r>
        <w:separator/>
      </w:r>
    </w:p>
  </w:footnote>
  <w:footnote w:type="continuationSeparator" w:id="0">
    <w:p w:rsidR="00C16102" w:rsidRDefault="00C16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Default="00E8183E" w:rsidP="006D17B9">
    <w:pPr>
      <w:pStyle w:val="Header"/>
      <w:jc w:val="right"/>
      <w:rPr>
        <w:b/>
      </w:rPr>
    </w:pPr>
    <w:r>
      <w:rPr>
        <w:b/>
      </w:rPr>
      <w:tab/>
    </w:r>
    <w:r>
      <w:rPr>
        <w:b/>
      </w:rPr>
      <w:tab/>
    </w:r>
  </w:p>
  <w:p w:rsidR="00E8183E" w:rsidRDefault="00E8183E" w:rsidP="006D17B9">
    <w:pPr>
      <w:pStyle w:val="Header"/>
      <w:jc w:val="right"/>
      <w:rPr>
        <w:b/>
      </w:rPr>
    </w:pPr>
  </w:p>
  <w:p w:rsidR="00E8183E" w:rsidRPr="007A4776" w:rsidRDefault="00E8183E" w:rsidP="006D17B9">
    <w:pPr>
      <w:pStyle w:val="Header"/>
      <w:jc w:val="right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3E" w:rsidRDefault="00E8183E" w:rsidP="001F0860">
    <w:pPr>
      <w:pStyle w:val="Header"/>
    </w:pPr>
  </w:p>
  <w:p w:rsidR="00E8183E" w:rsidRDefault="00E8183E" w:rsidP="001F0860">
    <w:pPr>
      <w:pStyle w:val="Header"/>
    </w:pPr>
  </w:p>
  <w:p w:rsidR="00E8183E" w:rsidRDefault="00E8183E" w:rsidP="00A50FEF">
    <w:pPr>
      <w:pStyle w:val="Header"/>
      <w:tabs>
        <w:tab w:val="clear" w:pos="8640"/>
        <w:tab w:val="left" w:pos="7305"/>
      </w:tabs>
    </w:pPr>
    <w:r>
      <w:t>MODULE ECSC503.y - Software Development Group Project</w:t>
    </w:r>
    <w:r>
      <w:tab/>
    </w:r>
  </w:p>
  <w:p w:rsidR="00E8183E" w:rsidRPr="00A50FEF" w:rsidRDefault="00E8183E" w:rsidP="00A50FEF">
    <w:pPr>
      <w:pStyle w:val="Header"/>
      <w:tabs>
        <w:tab w:val="clear" w:pos="8640"/>
        <w:tab w:val="right" w:pos="9781"/>
      </w:tabs>
      <w:rPr>
        <w:b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8A67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4B8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6A0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141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46B9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9A72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BEA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C50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F09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0A2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30BD2"/>
    <w:multiLevelType w:val="hybridMultilevel"/>
    <w:tmpl w:val="3F9EF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F1405"/>
    <w:multiLevelType w:val="hybridMultilevel"/>
    <w:tmpl w:val="50321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F3DEB"/>
    <w:multiLevelType w:val="hybridMultilevel"/>
    <w:tmpl w:val="55D2C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CF1C1D"/>
    <w:multiLevelType w:val="hybridMultilevel"/>
    <w:tmpl w:val="782CA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A2150"/>
    <w:multiLevelType w:val="hybridMultilevel"/>
    <w:tmpl w:val="4FD03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D41E9"/>
    <w:multiLevelType w:val="hybridMultilevel"/>
    <w:tmpl w:val="A3BE2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6035D"/>
    <w:multiLevelType w:val="hybridMultilevel"/>
    <w:tmpl w:val="513A8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C404B"/>
    <w:multiLevelType w:val="hybridMultilevel"/>
    <w:tmpl w:val="3814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B37124"/>
    <w:multiLevelType w:val="hybridMultilevel"/>
    <w:tmpl w:val="A4A0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760BD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 w15:restartNumberingAfterBreak="0">
    <w:nsid w:val="23CD1A9C"/>
    <w:multiLevelType w:val="hybridMultilevel"/>
    <w:tmpl w:val="1804B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117DD4"/>
    <w:multiLevelType w:val="hybridMultilevel"/>
    <w:tmpl w:val="EE12E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312EB9"/>
    <w:multiLevelType w:val="hybridMultilevel"/>
    <w:tmpl w:val="7A580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CB15C6"/>
    <w:multiLevelType w:val="multilevel"/>
    <w:tmpl w:val="E02EC980"/>
    <w:styleLink w:val="ArticleSection"/>
    <w:lvl w:ilvl="0">
      <w:start w:val="1"/>
      <w:numFmt w:val="decimal"/>
      <w:lvlText w:val="%1."/>
      <w:lvlJc w:val="left"/>
      <w:pPr>
        <w:tabs>
          <w:tab w:val="num" w:pos="100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080" w:hanging="432"/>
      </w:pPr>
    </w:lvl>
    <w:lvl w:ilvl="2">
      <w:start w:val="1"/>
      <w:numFmt w:val="decimal"/>
      <w:lvlText w:val="%1.%2.%3."/>
      <w:lvlJc w:val="left"/>
      <w:pPr>
        <w:tabs>
          <w:tab w:val="num" w:pos="2448"/>
        </w:tabs>
        <w:ind w:left="1512" w:hanging="504"/>
      </w:pPr>
    </w:lvl>
    <w:lvl w:ilvl="3">
      <w:start w:val="1"/>
      <w:numFmt w:val="decimal"/>
      <w:lvlText w:val="%1.%2.%3.%4."/>
      <w:lvlJc w:val="left"/>
      <w:pPr>
        <w:tabs>
          <w:tab w:val="num" w:pos="3168"/>
        </w:tabs>
        <w:ind w:left="2016" w:hanging="648"/>
      </w:pPr>
    </w:lvl>
    <w:lvl w:ilvl="4">
      <w:start w:val="1"/>
      <w:numFmt w:val="decimal"/>
      <w:lvlText w:val="%1.%2.%3.%4.%5."/>
      <w:lvlJc w:val="left"/>
      <w:pPr>
        <w:tabs>
          <w:tab w:val="num" w:pos="4248"/>
        </w:tabs>
        <w:ind w:left="2520" w:hanging="792"/>
      </w:pPr>
    </w:lvl>
    <w:lvl w:ilvl="5">
      <w:start w:val="1"/>
      <w:numFmt w:val="decimal"/>
      <w:lvlText w:val="%1.%2.%3.%4.%5.%6."/>
      <w:lvlJc w:val="left"/>
      <w:pPr>
        <w:tabs>
          <w:tab w:val="num" w:pos="4968"/>
        </w:tabs>
        <w:ind w:left="3024" w:hanging="936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352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08"/>
        </w:tabs>
        <w:ind w:left="403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488"/>
        </w:tabs>
        <w:ind w:left="4608" w:hanging="1440"/>
      </w:pPr>
    </w:lvl>
  </w:abstractNum>
  <w:abstractNum w:abstractNumId="26" w15:restartNumberingAfterBreak="0">
    <w:nsid w:val="3CE56646"/>
    <w:multiLevelType w:val="hybridMultilevel"/>
    <w:tmpl w:val="96AE3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82833"/>
    <w:multiLevelType w:val="hybridMultilevel"/>
    <w:tmpl w:val="E26E1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75F96"/>
    <w:multiLevelType w:val="hybridMultilevel"/>
    <w:tmpl w:val="88CC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0C0F73"/>
    <w:multiLevelType w:val="hybridMultilevel"/>
    <w:tmpl w:val="DF74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94DFB"/>
    <w:multiLevelType w:val="hybridMultilevel"/>
    <w:tmpl w:val="DBBC4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F6C08"/>
    <w:multiLevelType w:val="hybridMultilevel"/>
    <w:tmpl w:val="62A84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022F8"/>
    <w:multiLevelType w:val="hybridMultilevel"/>
    <w:tmpl w:val="94620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92B44"/>
    <w:multiLevelType w:val="hybridMultilevel"/>
    <w:tmpl w:val="F348B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3289D"/>
    <w:multiLevelType w:val="hybridMultilevel"/>
    <w:tmpl w:val="91249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7458F"/>
    <w:multiLevelType w:val="hybridMultilevel"/>
    <w:tmpl w:val="87DA5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32BF3"/>
    <w:multiLevelType w:val="hybridMultilevel"/>
    <w:tmpl w:val="9F76E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D6612"/>
    <w:multiLevelType w:val="hybridMultilevel"/>
    <w:tmpl w:val="3DC29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5C0182"/>
    <w:multiLevelType w:val="hybridMultilevel"/>
    <w:tmpl w:val="1C08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970FE"/>
    <w:multiLevelType w:val="hybridMultilevel"/>
    <w:tmpl w:val="3730B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392F42"/>
    <w:multiLevelType w:val="hybridMultilevel"/>
    <w:tmpl w:val="720E1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E0A08"/>
    <w:multiLevelType w:val="hybridMultilevel"/>
    <w:tmpl w:val="E8F0E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D39C8"/>
    <w:multiLevelType w:val="hybridMultilevel"/>
    <w:tmpl w:val="C344B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065B0"/>
    <w:multiLevelType w:val="hybridMultilevel"/>
    <w:tmpl w:val="A5DC9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035ACA"/>
    <w:multiLevelType w:val="hybridMultilevel"/>
    <w:tmpl w:val="34EA43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B7BED"/>
    <w:multiLevelType w:val="hybridMultilevel"/>
    <w:tmpl w:val="EDF2F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BE40EF"/>
    <w:multiLevelType w:val="hybridMultilevel"/>
    <w:tmpl w:val="AE1CF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B46F4"/>
    <w:multiLevelType w:val="hybridMultilevel"/>
    <w:tmpl w:val="6FF0D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45"/>
  </w:num>
  <w:num w:numId="4">
    <w:abstractNumId w:val="31"/>
  </w:num>
  <w:num w:numId="5">
    <w:abstractNumId w:val="4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7"/>
  </w:num>
  <w:num w:numId="18">
    <w:abstractNumId w:val="28"/>
  </w:num>
  <w:num w:numId="19">
    <w:abstractNumId w:val="12"/>
  </w:num>
  <w:num w:numId="20">
    <w:abstractNumId w:val="36"/>
  </w:num>
  <w:num w:numId="21">
    <w:abstractNumId w:val="34"/>
  </w:num>
  <w:num w:numId="22">
    <w:abstractNumId w:val="42"/>
  </w:num>
  <w:num w:numId="23">
    <w:abstractNumId w:val="14"/>
  </w:num>
  <w:num w:numId="24">
    <w:abstractNumId w:val="35"/>
  </w:num>
  <w:num w:numId="25">
    <w:abstractNumId w:val="46"/>
  </w:num>
  <w:num w:numId="26">
    <w:abstractNumId w:val="27"/>
  </w:num>
  <w:num w:numId="27">
    <w:abstractNumId w:val="41"/>
  </w:num>
  <w:num w:numId="28">
    <w:abstractNumId w:val="43"/>
  </w:num>
  <w:num w:numId="29">
    <w:abstractNumId w:val="37"/>
  </w:num>
  <w:num w:numId="30">
    <w:abstractNumId w:val="40"/>
  </w:num>
  <w:num w:numId="31">
    <w:abstractNumId w:val="17"/>
  </w:num>
  <w:num w:numId="32">
    <w:abstractNumId w:val="33"/>
  </w:num>
  <w:num w:numId="33">
    <w:abstractNumId w:val="15"/>
  </w:num>
  <w:num w:numId="34">
    <w:abstractNumId w:val="19"/>
  </w:num>
  <w:num w:numId="35">
    <w:abstractNumId w:val="16"/>
  </w:num>
  <w:num w:numId="36">
    <w:abstractNumId w:val="32"/>
  </w:num>
  <w:num w:numId="37">
    <w:abstractNumId w:val="38"/>
  </w:num>
  <w:num w:numId="38">
    <w:abstractNumId w:val="24"/>
  </w:num>
  <w:num w:numId="39">
    <w:abstractNumId w:val="20"/>
  </w:num>
  <w:num w:numId="40">
    <w:abstractNumId w:val="29"/>
  </w:num>
  <w:num w:numId="41">
    <w:abstractNumId w:val="39"/>
  </w:num>
  <w:num w:numId="42">
    <w:abstractNumId w:val="23"/>
  </w:num>
  <w:num w:numId="43">
    <w:abstractNumId w:val="22"/>
  </w:num>
  <w:num w:numId="44">
    <w:abstractNumId w:val="26"/>
  </w:num>
  <w:num w:numId="45">
    <w:abstractNumId w:val="13"/>
  </w:num>
  <w:num w:numId="46">
    <w:abstractNumId w:val="30"/>
  </w:num>
  <w:num w:numId="47">
    <w:abstractNumId w:val="18"/>
  </w:num>
  <w:num w:numId="4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C6"/>
    <w:rsid w:val="00001397"/>
    <w:rsid w:val="00002218"/>
    <w:rsid w:val="00003875"/>
    <w:rsid w:val="00004F09"/>
    <w:rsid w:val="00005337"/>
    <w:rsid w:val="00005482"/>
    <w:rsid w:val="000060EA"/>
    <w:rsid w:val="00006FE9"/>
    <w:rsid w:val="000108B3"/>
    <w:rsid w:val="00010D22"/>
    <w:rsid w:val="000111D4"/>
    <w:rsid w:val="000114B4"/>
    <w:rsid w:val="00011D22"/>
    <w:rsid w:val="00012511"/>
    <w:rsid w:val="00013397"/>
    <w:rsid w:val="00015432"/>
    <w:rsid w:val="00016C40"/>
    <w:rsid w:val="00021246"/>
    <w:rsid w:val="0002372A"/>
    <w:rsid w:val="0002710E"/>
    <w:rsid w:val="00027191"/>
    <w:rsid w:val="00027C95"/>
    <w:rsid w:val="00031A6A"/>
    <w:rsid w:val="0003236D"/>
    <w:rsid w:val="00032731"/>
    <w:rsid w:val="00032C37"/>
    <w:rsid w:val="00034FAA"/>
    <w:rsid w:val="00037131"/>
    <w:rsid w:val="00037CCE"/>
    <w:rsid w:val="00040D4D"/>
    <w:rsid w:val="00041E41"/>
    <w:rsid w:val="000421C3"/>
    <w:rsid w:val="000421D4"/>
    <w:rsid w:val="000422C0"/>
    <w:rsid w:val="00042570"/>
    <w:rsid w:val="000437F6"/>
    <w:rsid w:val="0004419C"/>
    <w:rsid w:val="000444FB"/>
    <w:rsid w:val="00045753"/>
    <w:rsid w:val="000457D9"/>
    <w:rsid w:val="00046BDE"/>
    <w:rsid w:val="00046BFF"/>
    <w:rsid w:val="00047333"/>
    <w:rsid w:val="0004763F"/>
    <w:rsid w:val="0005050C"/>
    <w:rsid w:val="00051E70"/>
    <w:rsid w:val="000523CC"/>
    <w:rsid w:val="0005374F"/>
    <w:rsid w:val="00053EA0"/>
    <w:rsid w:val="00054279"/>
    <w:rsid w:val="00055593"/>
    <w:rsid w:val="000564A6"/>
    <w:rsid w:val="0005699B"/>
    <w:rsid w:val="00057176"/>
    <w:rsid w:val="00061ED5"/>
    <w:rsid w:val="000632AD"/>
    <w:rsid w:val="00063E80"/>
    <w:rsid w:val="00064693"/>
    <w:rsid w:val="00066460"/>
    <w:rsid w:val="0006692D"/>
    <w:rsid w:val="00066C15"/>
    <w:rsid w:val="00067BBF"/>
    <w:rsid w:val="000703C4"/>
    <w:rsid w:val="00070DF3"/>
    <w:rsid w:val="000716A9"/>
    <w:rsid w:val="00071D99"/>
    <w:rsid w:val="0007249B"/>
    <w:rsid w:val="000731D4"/>
    <w:rsid w:val="00073DA4"/>
    <w:rsid w:val="00074CDC"/>
    <w:rsid w:val="00075252"/>
    <w:rsid w:val="00075469"/>
    <w:rsid w:val="00075FA0"/>
    <w:rsid w:val="000772C7"/>
    <w:rsid w:val="0008088A"/>
    <w:rsid w:val="00080C4E"/>
    <w:rsid w:val="000817C6"/>
    <w:rsid w:val="00081ABC"/>
    <w:rsid w:val="00082E88"/>
    <w:rsid w:val="000848DA"/>
    <w:rsid w:val="00084B43"/>
    <w:rsid w:val="000851C3"/>
    <w:rsid w:val="0008617A"/>
    <w:rsid w:val="00086495"/>
    <w:rsid w:val="0008658B"/>
    <w:rsid w:val="00086C41"/>
    <w:rsid w:val="00086E0B"/>
    <w:rsid w:val="000878F9"/>
    <w:rsid w:val="0009021A"/>
    <w:rsid w:val="00090926"/>
    <w:rsid w:val="00090AE5"/>
    <w:rsid w:val="00090D6B"/>
    <w:rsid w:val="000912B3"/>
    <w:rsid w:val="00092061"/>
    <w:rsid w:val="0009288A"/>
    <w:rsid w:val="000963A5"/>
    <w:rsid w:val="00097071"/>
    <w:rsid w:val="000A0871"/>
    <w:rsid w:val="000A1105"/>
    <w:rsid w:val="000A1725"/>
    <w:rsid w:val="000A1987"/>
    <w:rsid w:val="000A36B1"/>
    <w:rsid w:val="000A3890"/>
    <w:rsid w:val="000A3A7F"/>
    <w:rsid w:val="000A3CA0"/>
    <w:rsid w:val="000A5440"/>
    <w:rsid w:val="000A5D4A"/>
    <w:rsid w:val="000A6205"/>
    <w:rsid w:val="000A68F8"/>
    <w:rsid w:val="000A7AC5"/>
    <w:rsid w:val="000A7BC8"/>
    <w:rsid w:val="000B211A"/>
    <w:rsid w:val="000B257C"/>
    <w:rsid w:val="000B35D8"/>
    <w:rsid w:val="000B39F8"/>
    <w:rsid w:val="000B3D2D"/>
    <w:rsid w:val="000B4286"/>
    <w:rsid w:val="000B511B"/>
    <w:rsid w:val="000B51AE"/>
    <w:rsid w:val="000B5B2E"/>
    <w:rsid w:val="000B6ECC"/>
    <w:rsid w:val="000B6F70"/>
    <w:rsid w:val="000B7A1E"/>
    <w:rsid w:val="000C0671"/>
    <w:rsid w:val="000C108E"/>
    <w:rsid w:val="000C1C3B"/>
    <w:rsid w:val="000C2F2E"/>
    <w:rsid w:val="000C3088"/>
    <w:rsid w:val="000C35CF"/>
    <w:rsid w:val="000C47CD"/>
    <w:rsid w:val="000C4963"/>
    <w:rsid w:val="000C4B73"/>
    <w:rsid w:val="000C528B"/>
    <w:rsid w:val="000C5476"/>
    <w:rsid w:val="000C56DE"/>
    <w:rsid w:val="000C5B2C"/>
    <w:rsid w:val="000C631E"/>
    <w:rsid w:val="000C63A4"/>
    <w:rsid w:val="000C64F4"/>
    <w:rsid w:val="000C6894"/>
    <w:rsid w:val="000C6A45"/>
    <w:rsid w:val="000C6AD7"/>
    <w:rsid w:val="000C7D9D"/>
    <w:rsid w:val="000D106D"/>
    <w:rsid w:val="000D15E5"/>
    <w:rsid w:val="000D1CA2"/>
    <w:rsid w:val="000D305A"/>
    <w:rsid w:val="000D4CDC"/>
    <w:rsid w:val="000D4E75"/>
    <w:rsid w:val="000D52BD"/>
    <w:rsid w:val="000D59E4"/>
    <w:rsid w:val="000D7284"/>
    <w:rsid w:val="000D7F27"/>
    <w:rsid w:val="000E016A"/>
    <w:rsid w:val="000E018E"/>
    <w:rsid w:val="000E06FB"/>
    <w:rsid w:val="000E14D4"/>
    <w:rsid w:val="000E19BE"/>
    <w:rsid w:val="000E2109"/>
    <w:rsid w:val="000E23EA"/>
    <w:rsid w:val="000E304B"/>
    <w:rsid w:val="000E4430"/>
    <w:rsid w:val="000E4CE6"/>
    <w:rsid w:val="000E53D5"/>
    <w:rsid w:val="000E5902"/>
    <w:rsid w:val="000E641A"/>
    <w:rsid w:val="000E69D6"/>
    <w:rsid w:val="000F0A8F"/>
    <w:rsid w:val="000F158F"/>
    <w:rsid w:val="000F291A"/>
    <w:rsid w:val="000F37B6"/>
    <w:rsid w:val="000F3929"/>
    <w:rsid w:val="000F3D11"/>
    <w:rsid w:val="000F5832"/>
    <w:rsid w:val="000F626A"/>
    <w:rsid w:val="000F6854"/>
    <w:rsid w:val="000F6C40"/>
    <w:rsid w:val="000F7AB2"/>
    <w:rsid w:val="00100094"/>
    <w:rsid w:val="00100BCD"/>
    <w:rsid w:val="001019BA"/>
    <w:rsid w:val="00101A3D"/>
    <w:rsid w:val="00101A91"/>
    <w:rsid w:val="00101E73"/>
    <w:rsid w:val="00102E1E"/>
    <w:rsid w:val="0010327B"/>
    <w:rsid w:val="00104315"/>
    <w:rsid w:val="00104A07"/>
    <w:rsid w:val="00105493"/>
    <w:rsid w:val="00106752"/>
    <w:rsid w:val="00107A1C"/>
    <w:rsid w:val="00107E59"/>
    <w:rsid w:val="001104B9"/>
    <w:rsid w:val="001105C9"/>
    <w:rsid w:val="00110970"/>
    <w:rsid w:val="0011247B"/>
    <w:rsid w:val="00113B3D"/>
    <w:rsid w:val="00114EF3"/>
    <w:rsid w:val="00115D84"/>
    <w:rsid w:val="00115DD8"/>
    <w:rsid w:val="00116A85"/>
    <w:rsid w:val="00116D59"/>
    <w:rsid w:val="0011727D"/>
    <w:rsid w:val="00117C9C"/>
    <w:rsid w:val="0012055B"/>
    <w:rsid w:val="00120FF1"/>
    <w:rsid w:val="00121CB4"/>
    <w:rsid w:val="00123C97"/>
    <w:rsid w:val="00123C9C"/>
    <w:rsid w:val="001243BB"/>
    <w:rsid w:val="00124AAA"/>
    <w:rsid w:val="00125581"/>
    <w:rsid w:val="0012584B"/>
    <w:rsid w:val="00126933"/>
    <w:rsid w:val="00126FCD"/>
    <w:rsid w:val="0013054D"/>
    <w:rsid w:val="0013205D"/>
    <w:rsid w:val="00132193"/>
    <w:rsid w:val="00132EBB"/>
    <w:rsid w:val="00134C2F"/>
    <w:rsid w:val="00134D28"/>
    <w:rsid w:val="00135D4D"/>
    <w:rsid w:val="00135DA4"/>
    <w:rsid w:val="00135DE0"/>
    <w:rsid w:val="00136D25"/>
    <w:rsid w:val="00137EE8"/>
    <w:rsid w:val="001415ED"/>
    <w:rsid w:val="001419BC"/>
    <w:rsid w:val="00142C22"/>
    <w:rsid w:val="001438EC"/>
    <w:rsid w:val="00143DC4"/>
    <w:rsid w:val="001455EB"/>
    <w:rsid w:val="00145C7A"/>
    <w:rsid w:val="001463CC"/>
    <w:rsid w:val="00147268"/>
    <w:rsid w:val="001476DC"/>
    <w:rsid w:val="00147E38"/>
    <w:rsid w:val="00151976"/>
    <w:rsid w:val="00152399"/>
    <w:rsid w:val="0015299C"/>
    <w:rsid w:val="0015323E"/>
    <w:rsid w:val="001538BD"/>
    <w:rsid w:val="0015419A"/>
    <w:rsid w:val="00154C3A"/>
    <w:rsid w:val="00155367"/>
    <w:rsid w:val="001553A6"/>
    <w:rsid w:val="00155BD0"/>
    <w:rsid w:val="00155F47"/>
    <w:rsid w:val="00156B29"/>
    <w:rsid w:val="00156E8B"/>
    <w:rsid w:val="0015765D"/>
    <w:rsid w:val="0015793E"/>
    <w:rsid w:val="00157B01"/>
    <w:rsid w:val="0016006A"/>
    <w:rsid w:val="00160810"/>
    <w:rsid w:val="00160F16"/>
    <w:rsid w:val="00162B27"/>
    <w:rsid w:val="00163D85"/>
    <w:rsid w:val="001648E1"/>
    <w:rsid w:val="00164935"/>
    <w:rsid w:val="001650E6"/>
    <w:rsid w:val="001651CD"/>
    <w:rsid w:val="001654F9"/>
    <w:rsid w:val="0017120A"/>
    <w:rsid w:val="00171B38"/>
    <w:rsid w:val="0017210D"/>
    <w:rsid w:val="0017228B"/>
    <w:rsid w:val="0017268A"/>
    <w:rsid w:val="001742B1"/>
    <w:rsid w:val="00174779"/>
    <w:rsid w:val="0017551D"/>
    <w:rsid w:val="00176B4E"/>
    <w:rsid w:val="001774F2"/>
    <w:rsid w:val="00177ED4"/>
    <w:rsid w:val="00181D0A"/>
    <w:rsid w:val="00182845"/>
    <w:rsid w:val="0018287B"/>
    <w:rsid w:val="00182E6F"/>
    <w:rsid w:val="001830A0"/>
    <w:rsid w:val="0018313B"/>
    <w:rsid w:val="00183D47"/>
    <w:rsid w:val="00184588"/>
    <w:rsid w:val="001850D7"/>
    <w:rsid w:val="0018582A"/>
    <w:rsid w:val="001861EF"/>
    <w:rsid w:val="00187163"/>
    <w:rsid w:val="00187D70"/>
    <w:rsid w:val="00191502"/>
    <w:rsid w:val="00191C79"/>
    <w:rsid w:val="00193380"/>
    <w:rsid w:val="00193444"/>
    <w:rsid w:val="001938F9"/>
    <w:rsid w:val="001948F3"/>
    <w:rsid w:val="00194D62"/>
    <w:rsid w:val="00195184"/>
    <w:rsid w:val="001952A9"/>
    <w:rsid w:val="001953E2"/>
    <w:rsid w:val="001971A8"/>
    <w:rsid w:val="001A0895"/>
    <w:rsid w:val="001A10CF"/>
    <w:rsid w:val="001A1498"/>
    <w:rsid w:val="001A1616"/>
    <w:rsid w:val="001A1CDC"/>
    <w:rsid w:val="001A1D3F"/>
    <w:rsid w:val="001A1DFA"/>
    <w:rsid w:val="001A2D40"/>
    <w:rsid w:val="001A3629"/>
    <w:rsid w:val="001A3AA3"/>
    <w:rsid w:val="001A3E5B"/>
    <w:rsid w:val="001A4A71"/>
    <w:rsid w:val="001A52DB"/>
    <w:rsid w:val="001A5A96"/>
    <w:rsid w:val="001A5B28"/>
    <w:rsid w:val="001A5EF5"/>
    <w:rsid w:val="001A5FF6"/>
    <w:rsid w:val="001A63BB"/>
    <w:rsid w:val="001A7A97"/>
    <w:rsid w:val="001A7B8A"/>
    <w:rsid w:val="001B064A"/>
    <w:rsid w:val="001B06E7"/>
    <w:rsid w:val="001B0AF9"/>
    <w:rsid w:val="001B1302"/>
    <w:rsid w:val="001B19E9"/>
    <w:rsid w:val="001B21D3"/>
    <w:rsid w:val="001B2AF9"/>
    <w:rsid w:val="001B2EEB"/>
    <w:rsid w:val="001B326A"/>
    <w:rsid w:val="001B419C"/>
    <w:rsid w:val="001B443F"/>
    <w:rsid w:val="001B4DB6"/>
    <w:rsid w:val="001B5815"/>
    <w:rsid w:val="001B5E70"/>
    <w:rsid w:val="001B7AFA"/>
    <w:rsid w:val="001C025D"/>
    <w:rsid w:val="001C04D7"/>
    <w:rsid w:val="001C1E7B"/>
    <w:rsid w:val="001C3B68"/>
    <w:rsid w:val="001C3C2E"/>
    <w:rsid w:val="001C4360"/>
    <w:rsid w:val="001C4CDF"/>
    <w:rsid w:val="001C541F"/>
    <w:rsid w:val="001C6C1B"/>
    <w:rsid w:val="001C7564"/>
    <w:rsid w:val="001D0152"/>
    <w:rsid w:val="001D04CB"/>
    <w:rsid w:val="001D14D9"/>
    <w:rsid w:val="001D1BBB"/>
    <w:rsid w:val="001D34F5"/>
    <w:rsid w:val="001D3CDF"/>
    <w:rsid w:val="001D40B9"/>
    <w:rsid w:val="001D4A2D"/>
    <w:rsid w:val="001D531B"/>
    <w:rsid w:val="001D5B14"/>
    <w:rsid w:val="001D6071"/>
    <w:rsid w:val="001D6826"/>
    <w:rsid w:val="001D696F"/>
    <w:rsid w:val="001D6E67"/>
    <w:rsid w:val="001D7062"/>
    <w:rsid w:val="001D77AC"/>
    <w:rsid w:val="001E032B"/>
    <w:rsid w:val="001E03BE"/>
    <w:rsid w:val="001E1E30"/>
    <w:rsid w:val="001E23E4"/>
    <w:rsid w:val="001E2661"/>
    <w:rsid w:val="001E2A52"/>
    <w:rsid w:val="001E2B5C"/>
    <w:rsid w:val="001E368F"/>
    <w:rsid w:val="001E3CAA"/>
    <w:rsid w:val="001E3CF9"/>
    <w:rsid w:val="001E3E43"/>
    <w:rsid w:val="001E51D1"/>
    <w:rsid w:val="001E6850"/>
    <w:rsid w:val="001F0163"/>
    <w:rsid w:val="001F0860"/>
    <w:rsid w:val="001F0A9D"/>
    <w:rsid w:val="001F1660"/>
    <w:rsid w:val="001F1675"/>
    <w:rsid w:val="001F2544"/>
    <w:rsid w:val="001F25E2"/>
    <w:rsid w:val="001F27A6"/>
    <w:rsid w:val="001F452A"/>
    <w:rsid w:val="001F4C7E"/>
    <w:rsid w:val="001F541E"/>
    <w:rsid w:val="001F596E"/>
    <w:rsid w:val="001F6F82"/>
    <w:rsid w:val="001F7066"/>
    <w:rsid w:val="00200171"/>
    <w:rsid w:val="00201434"/>
    <w:rsid w:val="00202559"/>
    <w:rsid w:val="00203C82"/>
    <w:rsid w:val="00205532"/>
    <w:rsid w:val="00205DED"/>
    <w:rsid w:val="00206498"/>
    <w:rsid w:val="0020669B"/>
    <w:rsid w:val="00206BAD"/>
    <w:rsid w:val="0020777F"/>
    <w:rsid w:val="00207804"/>
    <w:rsid w:val="00207B32"/>
    <w:rsid w:val="00207CEA"/>
    <w:rsid w:val="00207F70"/>
    <w:rsid w:val="002103D6"/>
    <w:rsid w:val="00210B5C"/>
    <w:rsid w:val="00211B13"/>
    <w:rsid w:val="00211F86"/>
    <w:rsid w:val="0021232E"/>
    <w:rsid w:val="00212CF6"/>
    <w:rsid w:val="00213320"/>
    <w:rsid w:val="002137A7"/>
    <w:rsid w:val="00215CE4"/>
    <w:rsid w:val="00216665"/>
    <w:rsid w:val="00216CDA"/>
    <w:rsid w:val="002200ED"/>
    <w:rsid w:val="0022090E"/>
    <w:rsid w:val="002209DB"/>
    <w:rsid w:val="00220AC5"/>
    <w:rsid w:val="00220D71"/>
    <w:rsid w:val="00223AD2"/>
    <w:rsid w:val="00223DE0"/>
    <w:rsid w:val="002240A7"/>
    <w:rsid w:val="00224719"/>
    <w:rsid w:val="002247D9"/>
    <w:rsid w:val="00225098"/>
    <w:rsid w:val="00226D56"/>
    <w:rsid w:val="0022763F"/>
    <w:rsid w:val="002278FD"/>
    <w:rsid w:val="00227F91"/>
    <w:rsid w:val="00230A0A"/>
    <w:rsid w:val="00230C6A"/>
    <w:rsid w:val="002313A9"/>
    <w:rsid w:val="002320E1"/>
    <w:rsid w:val="002325AA"/>
    <w:rsid w:val="00233374"/>
    <w:rsid w:val="00233596"/>
    <w:rsid w:val="002360F7"/>
    <w:rsid w:val="00236A05"/>
    <w:rsid w:val="00236FFF"/>
    <w:rsid w:val="00237185"/>
    <w:rsid w:val="002378F2"/>
    <w:rsid w:val="002404C9"/>
    <w:rsid w:val="00240959"/>
    <w:rsid w:val="00241A4A"/>
    <w:rsid w:val="00242904"/>
    <w:rsid w:val="00242D38"/>
    <w:rsid w:val="00242FC5"/>
    <w:rsid w:val="002431C0"/>
    <w:rsid w:val="00243624"/>
    <w:rsid w:val="002449CE"/>
    <w:rsid w:val="00244A03"/>
    <w:rsid w:val="00244D59"/>
    <w:rsid w:val="0024558F"/>
    <w:rsid w:val="00245852"/>
    <w:rsid w:val="00245F6B"/>
    <w:rsid w:val="00246028"/>
    <w:rsid w:val="00247A08"/>
    <w:rsid w:val="00250507"/>
    <w:rsid w:val="00250548"/>
    <w:rsid w:val="00250882"/>
    <w:rsid w:val="0025172E"/>
    <w:rsid w:val="00252E09"/>
    <w:rsid w:val="00255B56"/>
    <w:rsid w:val="00257AB7"/>
    <w:rsid w:val="002613B7"/>
    <w:rsid w:val="00261819"/>
    <w:rsid w:val="00261B02"/>
    <w:rsid w:val="00261B89"/>
    <w:rsid w:val="002626AC"/>
    <w:rsid w:val="0026399A"/>
    <w:rsid w:val="00263A9D"/>
    <w:rsid w:val="00263C28"/>
    <w:rsid w:val="00263FB6"/>
    <w:rsid w:val="002648B1"/>
    <w:rsid w:val="00264A5F"/>
    <w:rsid w:val="00264E46"/>
    <w:rsid w:val="002650D7"/>
    <w:rsid w:val="00265C7F"/>
    <w:rsid w:val="00266052"/>
    <w:rsid w:val="00266C3E"/>
    <w:rsid w:val="00267842"/>
    <w:rsid w:val="00267FD5"/>
    <w:rsid w:val="00270199"/>
    <w:rsid w:val="00270E64"/>
    <w:rsid w:val="0027220A"/>
    <w:rsid w:val="002729EB"/>
    <w:rsid w:val="0027337C"/>
    <w:rsid w:val="002735AE"/>
    <w:rsid w:val="002739AD"/>
    <w:rsid w:val="00273EB7"/>
    <w:rsid w:val="00273F49"/>
    <w:rsid w:val="00274399"/>
    <w:rsid w:val="00274881"/>
    <w:rsid w:val="002749A7"/>
    <w:rsid w:val="00274D56"/>
    <w:rsid w:val="00275539"/>
    <w:rsid w:val="0027620D"/>
    <w:rsid w:val="00276850"/>
    <w:rsid w:val="00277500"/>
    <w:rsid w:val="00277766"/>
    <w:rsid w:val="00277872"/>
    <w:rsid w:val="002821B5"/>
    <w:rsid w:val="002824AE"/>
    <w:rsid w:val="00282AC4"/>
    <w:rsid w:val="002830A1"/>
    <w:rsid w:val="002852FE"/>
    <w:rsid w:val="002856CF"/>
    <w:rsid w:val="002856E1"/>
    <w:rsid w:val="002858BB"/>
    <w:rsid w:val="002858BC"/>
    <w:rsid w:val="002867FC"/>
    <w:rsid w:val="00287A5E"/>
    <w:rsid w:val="002902DE"/>
    <w:rsid w:val="00290442"/>
    <w:rsid w:val="00291247"/>
    <w:rsid w:val="00291E17"/>
    <w:rsid w:val="0029268D"/>
    <w:rsid w:val="00292962"/>
    <w:rsid w:val="00292BF4"/>
    <w:rsid w:val="00293CD3"/>
    <w:rsid w:val="0029520F"/>
    <w:rsid w:val="00295325"/>
    <w:rsid w:val="00295749"/>
    <w:rsid w:val="00297531"/>
    <w:rsid w:val="00297F37"/>
    <w:rsid w:val="002A0775"/>
    <w:rsid w:val="002A1A7F"/>
    <w:rsid w:val="002A1BE4"/>
    <w:rsid w:val="002A210D"/>
    <w:rsid w:val="002A2237"/>
    <w:rsid w:val="002A5081"/>
    <w:rsid w:val="002A51F4"/>
    <w:rsid w:val="002A544A"/>
    <w:rsid w:val="002A54A5"/>
    <w:rsid w:val="002A5C83"/>
    <w:rsid w:val="002A5FDD"/>
    <w:rsid w:val="002A63CE"/>
    <w:rsid w:val="002A73CA"/>
    <w:rsid w:val="002A7B4E"/>
    <w:rsid w:val="002A7C1A"/>
    <w:rsid w:val="002B02CC"/>
    <w:rsid w:val="002B0E61"/>
    <w:rsid w:val="002B0F0F"/>
    <w:rsid w:val="002B2939"/>
    <w:rsid w:val="002B29AE"/>
    <w:rsid w:val="002B38D9"/>
    <w:rsid w:val="002B533A"/>
    <w:rsid w:val="002B6A1B"/>
    <w:rsid w:val="002B6EA0"/>
    <w:rsid w:val="002B7278"/>
    <w:rsid w:val="002B77EB"/>
    <w:rsid w:val="002C0190"/>
    <w:rsid w:val="002C0AC5"/>
    <w:rsid w:val="002C11C9"/>
    <w:rsid w:val="002C18F6"/>
    <w:rsid w:val="002C1E00"/>
    <w:rsid w:val="002C253D"/>
    <w:rsid w:val="002C2950"/>
    <w:rsid w:val="002C2A18"/>
    <w:rsid w:val="002C2B43"/>
    <w:rsid w:val="002C31E2"/>
    <w:rsid w:val="002C4240"/>
    <w:rsid w:val="002C4ACC"/>
    <w:rsid w:val="002C56DA"/>
    <w:rsid w:val="002C5FCD"/>
    <w:rsid w:val="002C6030"/>
    <w:rsid w:val="002C7963"/>
    <w:rsid w:val="002C7D13"/>
    <w:rsid w:val="002D05F0"/>
    <w:rsid w:val="002D0AFB"/>
    <w:rsid w:val="002D0C5F"/>
    <w:rsid w:val="002D0CE1"/>
    <w:rsid w:val="002D0EA2"/>
    <w:rsid w:val="002D10B7"/>
    <w:rsid w:val="002D1998"/>
    <w:rsid w:val="002D19BF"/>
    <w:rsid w:val="002D27B2"/>
    <w:rsid w:val="002D2ACC"/>
    <w:rsid w:val="002D3414"/>
    <w:rsid w:val="002D34CF"/>
    <w:rsid w:val="002D4D21"/>
    <w:rsid w:val="002D56B4"/>
    <w:rsid w:val="002D5943"/>
    <w:rsid w:val="002D71A0"/>
    <w:rsid w:val="002D721E"/>
    <w:rsid w:val="002D7F4A"/>
    <w:rsid w:val="002E0940"/>
    <w:rsid w:val="002E098A"/>
    <w:rsid w:val="002E0E7B"/>
    <w:rsid w:val="002E1293"/>
    <w:rsid w:val="002E13AA"/>
    <w:rsid w:val="002E1CBA"/>
    <w:rsid w:val="002E38EB"/>
    <w:rsid w:val="002E501F"/>
    <w:rsid w:val="002E774F"/>
    <w:rsid w:val="002E7A35"/>
    <w:rsid w:val="002F095B"/>
    <w:rsid w:val="002F13F2"/>
    <w:rsid w:val="002F2067"/>
    <w:rsid w:val="002F2ED7"/>
    <w:rsid w:val="002F344A"/>
    <w:rsid w:val="002F35D3"/>
    <w:rsid w:val="002F3ADB"/>
    <w:rsid w:val="002F5652"/>
    <w:rsid w:val="002F57B3"/>
    <w:rsid w:val="002F58FD"/>
    <w:rsid w:val="002F64F5"/>
    <w:rsid w:val="002F6634"/>
    <w:rsid w:val="002F6A2D"/>
    <w:rsid w:val="002F70DD"/>
    <w:rsid w:val="002F7472"/>
    <w:rsid w:val="002F7EDD"/>
    <w:rsid w:val="003005D1"/>
    <w:rsid w:val="00302A44"/>
    <w:rsid w:val="00303528"/>
    <w:rsid w:val="00303548"/>
    <w:rsid w:val="00303E49"/>
    <w:rsid w:val="0030420E"/>
    <w:rsid w:val="003046BD"/>
    <w:rsid w:val="0030506B"/>
    <w:rsid w:val="00305D51"/>
    <w:rsid w:val="003067D0"/>
    <w:rsid w:val="003068FC"/>
    <w:rsid w:val="00307365"/>
    <w:rsid w:val="0030741A"/>
    <w:rsid w:val="0031076B"/>
    <w:rsid w:val="00311343"/>
    <w:rsid w:val="003124E5"/>
    <w:rsid w:val="00312857"/>
    <w:rsid w:val="0031301E"/>
    <w:rsid w:val="00314376"/>
    <w:rsid w:val="00315670"/>
    <w:rsid w:val="00315BAB"/>
    <w:rsid w:val="00317035"/>
    <w:rsid w:val="003170FB"/>
    <w:rsid w:val="00320416"/>
    <w:rsid w:val="003207F6"/>
    <w:rsid w:val="0032132F"/>
    <w:rsid w:val="0032185C"/>
    <w:rsid w:val="00322BF0"/>
    <w:rsid w:val="00323278"/>
    <w:rsid w:val="003233AD"/>
    <w:rsid w:val="0032373F"/>
    <w:rsid w:val="003251A3"/>
    <w:rsid w:val="00325224"/>
    <w:rsid w:val="003274EE"/>
    <w:rsid w:val="003302CF"/>
    <w:rsid w:val="0033054D"/>
    <w:rsid w:val="00330B7C"/>
    <w:rsid w:val="0033146F"/>
    <w:rsid w:val="0033197C"/>
    <w:rsid w:val="003345E2"/>
    <w:rsid w:val="00334AED"/>
    <w:rsid w:val="00334D8A"/>
    <w:rsid w:val="00334E76"/>
    <w:rsid w:val="00334FAC"/>
    <w:rsid w:val="00335A2E"/>
    <w:rsid w:val="00335DD0"/>
    <w:rsid w:val="00336E21"/>
    <w:rsid w:val="00336F7A"/>
    <w:rsid w:val="00337168"/>
    <w:rsid w:val="0034006D"/>
    <w:rsid w:val="00340BE4"/>
    <w:rsid w:val="00341A25"/>
    <w:rsid w:val="00342A4E"/>
    <w:rsid w:val="0034397F"/>
    <w:rsid w:val="003439DA"/>
    <w:rsid w:val="00343BDE"/>
    <w:rsid w:val="00344EE5"/>
    <w:rsid w:val="00346688"/>
    <w:rsid w:val="00346B20"/>
    <w:rsid w:val="003473F2"/>
    <w:rsid w:val="0034755D"/>
    <w:rsid w:val="00347828"/>
    <w:rsid w:val="00347BCB"/>
    <w:rsid w:val="00347C35"/>
    <w:rsid w:val="00350403"/>
    <w:rsid w:val="00352593"/>
    <w:rsid w:val="00353FF4"/>
    <w:rsid w:val="003547E5"/>
    <w:rsid w:val="00355722"/>
    <w:rsid w:val="00356F42"/>
    <w:rsid w:val="00357700"/>
    <w:rsid w:val="00357B59"/>
    <w:rsid w:val="00357D2E"/>
    <w:rsid w:val="0036042F"/>
    <w:rsid w:val="00360C9D"/>
    <w:rsid w:val="00361A38"/>
    <w:rsid w:val="003628A1"/>
    <w:rsid w:val="0036318A"/>
    <w:rsid w:val="00363434"/>
    <w:rsid w:val="00364113"/>
    <w:rsid w:val="003641E1"/>
    <w:rsid w:val="003642A3"/>
    <w:rsid w:val="0036464C"/>
    <w:rsid w:val="00364759"/>
    <w:rsid w:val="00365625"/>
    <w:rsid w:val="003677BE"/>
    <w:rsid w:val="00367D7B"/>
    <w:rsid w:val="00370251"/>
    <w:rsid w:val="00370560"/>
    <w:rsid w:val="00370868"/>
    <w:rsid w:val="00370882"/>
    <w:rsid w:val="00371DA8"/>
    <w:rsid w:val="00372441"/>
    <w:rsid w:val="0037306B"/>
    <w:rsid w:val="00373907"/>
    <w:rsid w:val="00376335"/>
    <w:rsid w:val="00377645"/>
    <w:rsid w:val="003803E6"/>
    <w:rsid w:val="00380934"/>
    <w:rsid w:val="00380EEE"/>
    <w:rsid w:val="00380FE3"/>
    <w:rsid w:val="003813F6"/>
    <w:rsid w:val="00381C55"/>
    <w:rsid w:val="0038330B"/>
    <w:rsid w:val="00385A1B"/>
    <w:rsid w:val="003865E4"/>
    <w:rsid w:val="0038700B"/>
    <w:rsid w:val="00387C79"/>
    <w:rsid w:val="00390351"/>
    <w:rsid w:val="00390599"/>
    <w:rsid w:val="00390803"/>
    <w:rsid w:val="0039095F"/>
    <w:rsid w:val="00390AED"/>
    <w:rsid w:val="00390C4A"/>
    <w:rsid w:val="00391148"/>
    <w:rsid w:val="0039128D"/>
    <w:rsid w:val="003917B5"/>
    <w:rsid w:val="00391AD3"/>
    <w:rsid w:val="00391C7C"/>
    <w:rsid w:val="00391E27"/>
    <w:rsid w:val="00392291"/>
    <w:rsid w:val="003933CF"/>
    <w:rsid w:val="00394DF1"/>
    <w:rsid w:val="003963AC"/>
    <w:rsid w:val="00396538"/>
    <w:rsid w:val="003967A2"/>
    <w:rsid w:val="003968E0"/>
    <w:rsid w:val="003A0763"/>
    <w:rsid w:val="003A11DB"/>
    <w:rsid w:val="003A146E"/>
    <w:rsid w:val="003A1FAB"/>
    <w:rsid w:val="003A2370"/>
    <w:rsid w:val="003A3615"/>
    <w:rsid w:val="003A3D3F"/>
    <w:rsid w:val="003A4236"/>
    <w:rsid w:val="003A4912"/>
    <w:rsid w:val="003A4E2B"/>
    <w:rsid w:val="003A4EC5"/>
    <w:rsid w:val="003A52AB"/>
    <w:rsid w:val="003A5496"/>
    <w:rsid w:val="003A5582"/>
    <w:rsid w:val="003A5779"/>
    <w:rsid w:val="003A5BDA"/>
    <w:rsid w:val="003A5BE2"/>
    <w:rsid w:val="003A6266"/>
    <w:rsid w:val="003A695B"/>
    <w:rsid w:val="003A7ABD"/>
    <w:rsid w:val="003A7BC6"/>
    <w:rsid w:val="003B2163"/>
    <w:rsid w:val="003B2C00"/>
    <w:rsid w:val="003B2FAB"/>
    <w:rsid w:val="003B60E0"/>
    <w:rsid w:val="003B7637"/>
    <w:rsid w:val="003C0306"/>
    <w:rsid w:val="003C076B"/>
    <w:rsid w:val="003C0B03"/>
    <w:rsid w:val="003C0DCD"/>
    <w:rsid w:val="003C100E"/>
    <w:rsid w:val="003C1036"/>
    <w:rsid w:val="003C22E6"/>
    <w:rsid w:val="003C2DD9"/>
    <w:rsid w:val="003C446A"/>
    <w:rsid w:val="003C455C"/>
    <w:rsid w:val="003C478C"/>
    <w:rsid w:val="003C58AE"/>
    <w:rsid w:val="003C5BF5"/>
    <w:rsid w:val="003C5C6F"/>
    <w:rsid w:val="003C5E4A"/>
    <w:rsid w:val="003C6F57"/>
    <w:rsid w:val="003C7C7F"/>
    <w:rsid w:val="003D019B"/>
    <w:rsid w:val="003D0985"/>
    <w:rsid w:val="003D1DF2"/>
    <w:rsid w:val="003D20A0"/>
    <w:rsid w:val="003D2543"/>
    <w:rsid w:val="003D3044"/>
    <w:rsid w:val="003D367B"/>
    <w:rsid w:val="003D389D"/>
    <w:rsid w:val="003D3CFA"/>
    <w:rsid w:val="003D3DB9"/>
    <w:rsid w:val="003D3DD7"/>
    <w:rsid w:val="003D546D"/>
    <w:rsid w:val="003D5C6B"/>
    <w:rsid w:val="003D61C4"/>
    <w:rsid w:val="003D61F2"/>
    <w:rsid w:val="003D66DF"/>
    <w:rsid w:val="003D66FA"/>
    <w:rsid w:val="003D684A"/>
    <w:rsid w:val="003D6AC1"/>
    <w:rsid w:val="003D7C64"/>
    <w:rsid w:val="003D7CE4"/>
    <w:rsid w:val="003E0255"/>
    <w:rsid w:val="003E1197"/>
    <w:rsid w:val="003E11AC"/>
    <w:rsid w:val="003E24EA"/>
    <w:rsid w:val="003E3482"/>
    <w:rsid w:val="003E3A6A"/>
    <w:rsid w:val="003E4482"/>
    <w:rsid w:val="003E4599"/>
    <w:rsid w:val="003E46D1"/>
    <w:rsid w:val="003E55C3"/>
    <w:rsid w:val="003E56B3"/>
    <w:rsid w:val="003E64B3"/>
    <w:rsid w:val="003E6EF4"/>
    <w:rsid w:val="003E7C43"/>
    <w:rsid w:val="003F0428"/>
    <w:rsid w:val="003F0A86"/>
    <w:rsid w:val="003F1DF6"/>
    <w:rsid w:val="003F24D4"/>
    <w:rsid w:val="003F2E47"/>
    <w:rsid w:val="003F31E6"/>
    <w:rsid w:val="003F4B86"/>
    <w:rsid w:val="003F4DB5"/>
    <w:rsid w:val="003F4DC0"/>
    <w:rsid w:val="003F67F7"/>
    <w:rsid w:val="003F6C7F"/>
    <w:rsid w:val="003F6F6E"/>
    <w:rsid w:val="003F7BB4"/>
    <w:rsid w:val="003F7DA2"/>
    <w:rsid w:val="00400309"/>
    <w:rsid w:val="0040098C"/>
    <w:rsid w:val="00400AC2"/>
    <w:rsid w:val="0040123C"/>
    <w:rsid w:val="0040394F"/>
    <w:rsid w:val="0040398D"/>
    <w:rsid w:val="00403FB7"/>
    <w:rsid w:val="00405E3D"/>
    <w:rsid w:val="00407BFA"/>
    <w:rsid w:val="0041074F"/>
    <w:rsid w:val="00410C27"/>
    <w:rsid w:val="004112FD"/>
    <w:rsid w:val="004115A9"/>
    <w:rsid w:val="00411D70"/>
    <w:rsid w:val="00411DAE"/>
    <w:rsid w:val="004124DE"/>
    <w:rsid w:val="004130EA"/>
    <w:rsid w:val="00413500"/>
    <w:rsid w:val="00413EA7"/>
    <w:rsid w:val="00414AE6"/>
    <w:rsid w:val="00414BB6"/>
    <w:rsid w:val="00414BED"/>
    <w:rsid w:val="00416C9D"/>
    <w:rsid w:val="004172F3"/>
    <w:rsid w:val="0041760C"/>
    <w:rsid w:val="004207F8"/>
    <w:rsid w:val="004234FD"/>
    <w:rsid w:val="00423E5E"/>
    <w:rsid w:val="00424984"/>
    <w:rsid w:val="00425148"/>
    <w:rsid w:val="004255F9"/>
    <w:rsid w:val="00430B85"/>
    <w:rsid w:val="00430CB8"/>
    <w:rsid w:val="00431A4B"/>
    <w:rsid w:val="00431C11"/>
    <w:rsid w:val="00431DE1"/>
    <w:rsid w:val="0043211F"/>
    <w:rsid w:val="00432F99"/>
    <w:rsid w:val="004330F2"/>
    <w:rsid w:val="00434FA4"/>
    <w:rsid w:val="004353ED"/>
    <w:rsid w:val="00436884"/>
    <w:rsid w:val="00436DF2"/>
    <w:rsid w:val="00436FA9"/>
    <w:rsid w:val="004374FF"/>
    <w:rsid w:val="00437605"/>
    <w:rsid w:val="004376D3"/>
    <w:rsid w:val="0043786B"/>
    <w:rsid w:val="00440875"/>
    <w:rsid w:val="00440A0F"/>
    <w:rsid w:val="00440F14"/>
    <w:rsid w:val="004420CB"/>
    <w:rsid w:val="00442644"/>
    <w:rsid w:val="0044314B"/>
    <w:rsid w:val="00444A2B"/>
    <w:rsid w:val="00445409"/>
    <w:rsid w:val="00446424"/>
    <w:rsid w:val="0044654C"/>
    <w:rsid w:val="004467AD"/>
    <w:rsid w:val="00446950"/>
    <w:rsid w:val="004469AF"/>
    <w:rsid w:val="00446C90"/>
    <w:rsid w:val="00446D51"/>
    <w:rsid w:val="00446F72"/>
    <w:rsid w:val="004470F5"/>
    <w:rsid w:val="0044723C"/>
    <w:rsid w:val="00447596"/>
    <w:rsid w:val="00450422"/>
    <w:rsid w:val="0045234C"/>
    <w:rsid w:val="00452CCC"/>
    <w:rsid w:val="00452D2F"/>
    <w:rsid w:val="00453257"/>
    <w:rsid w:val="0045378A"/>
    <w:rsid w:val="00453A76"/>
    <w:rsid w:val="004543F2"/>
    <w:rsid w:val="0045452A"/>
    <w:rsid w:val="00454E13"/>
    <w:rsid w:val="00455503"/>
    <w:rsid w:val="00455AE8"/>
    <w:rsid w:val="0045674A"/>
    <w:rsid w:val="00456FBB"/>
    <w:rsid w:val="004575E9"/>
    <w:rsid w:val="0046140B"/>
    <w:rsid w:val="00461654"/>
    <w:rsid w:val="00461FAC"/>
    <w:rsid w:val="00462450"/>
    <w:rsid w:val="00463A9A"/>
    <w:rsid w:val="00463C2E"/>
    <w:rsid w:val="00463EE0"/>
    <w:rsid w:val="00465585"/>
    <w:rsid w:val="00465891"/>
    <w:rsid w:val="004662CB"/>
    <w:rsid w:val="00466784"/>
    <w:rsid w:val="00466CAA"/>
    <w:rsid w:val="00467348"/>
    <w:rsid w:val="00467872"/>
    <w:rsid w:val="00467DAF"/>
    <w:rsid w:val="0047081D"/>
    <w:rsid w:val="00471850"/>
    <w:rsid w:val="0047243A"/>
    <w:rsid w:val="00472AD3"/>
    <w:rsid w:val="004743A1"/>
    <w:rsid w:val="00474593"/>
    <w:rsid w:val="0047515F"/>
    <w:rsid w:val="00475245"/>
    <w:rsid w:val="00475D4C"/>
    <w:rsid w:val="004763D6"/>
    <w:rsid w:val="00476CAB"/>
    <w:rsid w:val="00477A3B"/>
    <w:rsid w:val="00477BFA"/>
    <w:rsid w:val="00477C1A"/>
    <w:rsid w:val="00477E71"/>
    <w:rsid w:val="00481304"/>
    <w:rsid w:val="004820C7"/>
    <w:rsid w:val="0048303E"/>
    <w:rsid w:val="00483A5D"/>
    <w:rsid w:val="0048418B"/>
    <w:rsid w:val="0048529C"/>
    <w:rsid w:val="00485A11"/>
    <w:rsid w:val="00485D69"/>
    <w:rsid w:val="00485F4F"/>
    <w:rsid w:val="0048645E"/>
    <w:rsid w:val="00487197"/>
    <w:rsid w:val="004871EA"/>
    <w:rsid w:val="00487FA9"/>
    <w:rsid w:val="004902BF"/>
    <w:rsid w:val="004913C9"/>
    <w:rsid w:val="00494E4D"/>
    <w:rsid w:val="00494F01"/>
    <w:rsid w:val="004953E8"/>
    <w:rsid w:val="00496E8D"/>
    <w:rsid w:val="004972A9"/>
    <w:rsid w:val="00497C7D"/>
    <w:rsid w:val="004A0008"/>
    <w:rsid w:val="004A02D4"/>
    <w:rsid w:val="004A0A4D"/>
    <w:rsid w:val="004A11DA"/>
    <w:rsid w:val="004A23F0"/>
    <w:rsid w:val="004A2988"/>
    <w:rsid w:val="004A2A6F"/>
    <w:rsid w:val="004A3185"/>
    <w:rsid w:val="004A4135"/>
    <w:rsid w:val="004A4750"/>
    <w:rsid w:val="004A4A03"/>
    <w:rsid w:val="004A4DF8"/>
    <w:rsid w:val="004A5782"/>
    <w:rsid w:val="004A60A8"/>
    <w:rsid w:val="004B056B"/>
    <w:rsid w:val="004B1F9E"/>
    <w:rsid w:val="004B2503"/>
    <w:rsid w:val="004B25C9"/>
    <w:rsid w:val="004B341D"/>
    <w:rsid w:val="004C06EC"/>
    <w:rsid w:val="004C0EE2"/>
    <w:rsid w:val="004C1836"/>
    <w:rsid w:val="004C1A63"/>
    <w:rsid w:val="004C1E51"/>
    <w:rsid w:val="004C29B6"/>
    <w:rsid w:val="004C2D8E"/>
    <w:rsid w:val="004C462F"/>
    <w:rsid w:val="004C4E42"/>
    <w:rsid w:val="004C631B"/>
    <w:rsid w:val="004C6FCF"/>
    <w:rsid w:val="004C725E"/>
    <w:rsid w:val="004C7489"/>
    <w:rsid w:val="004D0673"/>
    <w:rsid w:val="004D0A4F"/>
    <w:rsid w:val="004D22D9"/>
    <w:rsid w:val="004D2C45"/>
    <w:rsid w:val="004D2F1A"/>
    <w:rsid w:val="004D4FA0"/>
    <w:rsid w:val="004D4FB0"/>
    <w:rsid w:val="004D5A3C"/>
    <w:rsid w:val="004D5FC0"/>
    <w:rsid w:val="004D630B"/>
    <w:rsid w:val="004D64D7"/>
    <w:rsid w:val="004D69AA"/>
    <w:rsid w:val="004D7CEA"/>
    <w:rsid w:val="004E0001"/>
    <w:rsid w:val="004E09D9"/>
    <w:rsid w:val="004E0E2E"/>
    <w:rsid w:val="004E0E4B"/>
    <w:rsid w:val="004E1158"/>
    <w:rsid w:val="004E1C6A"/>
    <w:rsid w:val="004E2143"/>
    <w:rsid w:val="004E2626"/>
    <w:rsid w:val="004E4290"/>
    <w:rsid w:val="004E48AB"/>
    <w:rsid w:val="004E4E45"/>
    <w:rsid w:val="004E6300"/>
    <w:rsid w:val="004E67E4"/>
    <w:rsid w:val="004E6A96"/>
    <w:rsid w:val="004E6CF8"/>
    <w:rsid w:val="004E7013"/>
    <w:rsid w:val="004E7F13"/>
    <w:rsid w:val="004F0178"/>
    <w:rsid w:val="004F0C3C"/>
    <w:rsid w:val="004F0F0D"/>
    <w:rsid w:val="004F1519"/>
    <w:rsid w:val="004F2B2B"/>
    <w:rsid w:val="004F343C"/>
    <w:rsid w:val="004F3E4D"/>
    <w:rsid w:val="004F49AD"/>
    <w:rsid w:val="004F5523"/>
    <w:rsid w:val="004F5A51"/>
    <w:rsid w:val="004F5B5E"/>
    <w:rsid w:val="004F65EE"/>
    <w:rsid w:val="004F6FBC"/>
    <w:rsid w:val="004F73F0"/>
    <w:rsid w:val="00500D5C"/>
    <w:rsid w:val="00501AFE"/>
    <w:rsid w:val="0050208D"/>
    <w:rsid w:val="005028F7"/>
    <w:rsid w:val="00503A88"/>
    <w:rsid w:val="00503DD5"/>
    <w:rsid w:val="00504871"/>
    <w:rsid w:val="005051D9"/>
    <w:rsid w:val="0050590E"/>
    <w:rsid w:val="00505AEB"/>
    <w:rsid w:val="005061A2"/>
    <w:rsid w:val="00507120"/>
    <w:rsid w:val="00511092"/>
    <w:rsid w:val="005111CE"/>
    <w:rsid w:val="005115E3"/>
    <w:rsid w:val="00511BB8"/>
    <w:rsid w:val="00512085"/>
    <w:rsid w:val="0051270F"/>
    <w:rsid w:val="005131DD"/>
    <w:rsid w:val="005138C9"/>
    <w:rsid w:val="00513998"/>
    <w:rsid w:val="0051439D"/>
    <w:rsid w:val="0051488F"/>
    <w:rsid w:val="005149EF"/>
    <w:rsid w:val="00514A19"/>
    <w:rsid w:val="005159F1"/>
    <w:rsid w:val="00515D3C"/>
    <w:rsid w:val="005165FC"/>
    <w:rsid w:val="005171CB"/>
    <w:rsid w:val="00517818"/>
    <w:rsid w:val="0051787E"/>
    <w:rsid w:val="0051791E"/>
    <w:rsid w:val="00517D14"/>
    <w:rsid w:val="005209CA"/>
    <w:rsid w:val="00520BDB"/>
    <w:rsid w:val="00521DFA"/>
    <w:rsid w:val="005223C1"/>
    <w:rsid w:val="0052348D"/>
    <w:rsid w:val="00524162"/>
    <w:rsid w:val="005255F9"/>
    <w:rsid w:val="00530277"/>
    <w:rsid w:val="005302C9"/>
    <w:rsid w:val="00530445"/>
    <w:rsid w:val="00530615"/>
    <w:rsid w:val="00530ADF"/>
    <w:rsid w:val="005311D8"/>
    <w:rsid w:val="005312C9"/>
    <w:rsid w:val="00531382"/>
    <w:rsid w:val="0053201A"/>
    <w:rsid w:val="005322E8"/>
    <w:rsid w:val="00532646"/>
    <w:rsid w:val="00532F87"/>
    <w:rsid w:val="0053352D"/>
    <w:rsid w:val="00533C67"/>
    <w:rsid w:val="00534C10"/>
    <w:rsid w:val="00535011"/>
    <w:rsid w:val="00535353"/>
    <w:rsid w:val="00535535"/>
    <w:rsid w:val="00536C35"/>
    <w:rsid w:val="00536CB7"/>
    <w:rsid w:val="0053741A"/>
    <w:rsid w:val="00537C1D"/>
    <w:rsid w:val="0054168E"/>
    <w:rsid w:val="00541FCD"/>
    <w:rsid w:val="00542581"/>
    <w:rsid w:val="00543CE7"/>
    <w:rsid w:val="00544FE4"/>
    <w:rsid w:val="00545851"/>
    <w:rsid w:val="005460BF"/>
    <w:rsid w:val="00546B63"/>
    <w:rsid w:val="005471E6"/>
    <w:rsid w:val="0054781A"/>
    <w:rsid w:val="005500E7"/>
    <w:rsid w:val="00550A92"/>
    <w:rsid w:val="00551A8D"/>
    <w:rsid w:val="00551B02"/>
    <w:rsid w:val="00551B13"/>
    <w:rsid w:val="00551BBC"/>
    <w:rsid w:val="005528BD"/>
    <w:rsid w:val="00552CC8"/>
    <w:rsid w:val="00553318"/>
    <w:rsid w:val="00553617"/>
    <w:rsid w:val="0055387A"/>
    <w:rsid w:val="00554FF9"/>
    <w:rsid w:val="00555DDF"/>
    <w:rsid w:val="00556009"/>
    <w:rsid w:val="005561B5"/>
    <w:rsid w:val="005569BC"/>
    <w:rsid w:val="005569CC"/>
    <w:rsid w:val="005575C1"/>
    <w:rsid w:val="00557886"/>
    <w:rsid w:val="00557B0F"/>
    <w:rsid w:val="005614EC"/>
    <w:rsid w:val="00561C05"/>
    <w:rsid w:val="00561FAE"/>
    <w:rsid w:val="0056252D"/>
    <w:rsid w:val="00562D5A"/>
    <w:rsid w:val="00562DAA"/>
    <w:rsid w:val="00563BA2"/>
    <w:rsid w:val="00563FC8"/>
    <w:rsid w:val="00564D73"/>
    <w:rsid w:val="005654EB"/>
    <w:rsid w:val="005667D8"/>
    <w:rsid w:val="00567A48"/>
    <w:rsid w:val="00571536"/>
    <w:rsid w:val="0057189E"/>
    <w:rsid w:val="005744D3"/>
    <w:rsid w:val="00574CDD"/>
    <w:rsid w:val="00575269"/>
    <w:rsid w:val="00575CE2"/>
    <w:rsid w:val="00575DC3"/>
    <w:rsid w:val="00577780"/>
    <w:rsid w:val="00580774"/>
    <w:rsid w:val="005816FA"/>
    <w:rsid w:val="00582D18"/>
    <w:rsid w:val="00582D2F"/>
    <w:rsid w:val="00583521"/>
    <w:rsid w:val="00583757"/>
    <w:rsid w:val="005843D1"/>
    <w:rsid w:val="0058441C"/>
    <w:rsid w:val="005847B7"/>
    <w:rsid w:val="00586CF9"/>
    <w:rsid w:val="00587653"/>
    <w:rsid w:val="00587FAB"/>
    <w:rsid w:val="0059119C"/>
    <w:rsid w:val="00591890"/>
    <w:rsid w:val="005943D7"/>
    <w:rsid w:val="00594A56"/>
    <w:rsid w:val="00594F46"/>
    <w:rsid w:val="00595018"/>
    <w:rsid w:val="00595EF6"/>
    <w:rsid w:val="005967E4"/>
    <w:rsid w:val="00596F2F"/>
    <w:rsid w:val="005A1231"/>
    <w:rsid w:val="005A23E0"/>
    <w:rsid w:val="005A24F4"/>
    <w:rsid w:val="005A3ABA"/>
    <w:rsid w:val="005A4275"/>
    <w:rsid w:val="005A4D6F"/>
    <w:rsid w:val="005A5263"/>
    <w:rsid w:val="005A5345"/>
    <w:rsid w:val="005A6349"/>
    <w:rsid w:val="005A6F09"/>
    <w:rsid w:val="005B0779"/>
    <w:rsid w:val="005B0BAE"/>
    <w:rsid w:val="005B14B9"/>
    <w:rsid w:val="005B29FE"/>
    <w:rsid w:val="005B3A56"/>
    <w:rsid w:val="005B4011"/>
    <w:rsid w:val="005B45E3"/>
    <w:rsid w:val="005B4E75"/>
    <w:rsid w:val="005B5E4E"/>
    <w:rsid w:val="005B724F"/>
    <w:rsid w:val="005B7C13"/>
    <w:rsid w:val="005C05E8"/>
    <w:rsid w:val="005C1440"/>
    <w:rsid w:val="005C188A"/>
    <w:rsid w:val="005C2662"/>
    <w:rsid w:val="005C2916"/>
    <w:rsid w:val="005C2A02"/>
    <w:rsid w:val="005C4A9F"/>
    <w:rsid w:val="005C4DFF"/>
    <w:rsid w:val="005C53FF"/>
    <w:rsid w:val="005C5900"/>
    <w:rsid w:val="005C7228"/>
    <w:rsid w:val="005C7957"/>
    <w:rsid w:val="005D0100"/>
    <w:rsid w:val="005D03F7"/>
    <w:rsid w:val="005D113A"/>
    <w:rsid w:val="005D32A6"/>
    <w:rsid w:val="005D37B5"/>
    <w:rsid w:val="005D3864"/>
    <w:rsid w:val="005D5034"/>
    <w:rsid w:val="005D6118"/>
    <w:rsid w:val="005D69AC"/>
    <w:rsid w:val="005D6A7E"/>
    <w:rsid w:val="005D77AB"/>
    <w:rsid w:val="005D7A28"/>
    <w:rsid w:val="005E0C9B"/>
    <w:rsid w:val="005E13F5"/>
    <w:rsid w:val="005E33F8"/>
    <w:rsid w:val="005E3D7C"/>
    <w:rsid w:val="005E4FB5"/>
    <w:rsid w:val="005E5926"/>
    <w:rsid w:val="005E5BFB"/>
    <w:rsid w:val="005E6567"/>
    <w:rsid w:val="005E7151"/>
    <w:rsid w:val="005E76B4"/>
    <w:rsid w:val="005F0D2B"/>
    <w:rsid w:val="005F0E31"/>
    <w:rsid w:val="005F1737"/>
    <w:rsid w:val="005F1FD6"/>
    <w:rsid w:val="005F3266"/>
    <w:rsid w:val="005F3A25"/>
    <w:rsid w:val="005F462F"/>
    <w:rsid w:val="005F486F"/>
    <w:rsid w:val="005F5655"/>
    <w:rsid w:val="005F5E4D"/>
    <w:rsid w:val="005F5F38"/>
    <w:rsid w:val="005F75CA"/>
    <w:rsid w:val="00600939"/>
    <w:rsid w:val="00600A0A"/>
    <w:rsid w:val="00600AB1"/>
    <w:rsid w:val="00600E64"/>
    <w:rsid w:val="006015EA"/>
    <w:rsid w:val="00601738"/>
    <w:rsid w:val="006017F0"/>
    <w:rsid w:val="00602722"/>
    <w:rsid w:val="00602E1A"/>
    <w:rsid w:val="00603285"/>
    <w:rsid w:val="00603DE0"/>
    <w:rsid w:val="006043F2"/>
    <w:rsid w:val="00604553"/>
    <w:rsid w:val="00604F39"/>
    <w:rsid w:val="00605233"/>
    <w:rsid w:val="006058AB"/>
    <w:rsid w:val="00607BC6"/>
    <w:rsid w:val="00611881"/>
    <w:rsid w:val="006121E7"/>
    <w:rsid w:val="006121EB"/>
    <w:rsid w:val="00613ADF"/>
    <w:rsid w:val="00615C4D"/>
    <w:rsid w:val="00615C53"/>
    <w:rsid w:val="006162C3"/>
    <w:rsid w:val="00616477"/>
    <w:rsid w:val="006178BA"/>
    <w:rsid w:val="006200AA"/>
    <w:rsid w:val="00621126"/>
    <w:rsid w:val="00621934"/>
    <w:rsid w:val="00621B62"/>
    <w:rsid w:val="00621C6C"/>
    <w:rsid w:val="00621D15"/>
    <w:rsid w:val="00622689"/>
    <w:rsid w:val="00622BF7"/>
    <w:rsid w:val="006235D8"/>
    <w:rsid w:val="00623BBC"/>
    <w:rsid w:val="00623EE0"/>
    <w:rsid w:val="00626132"/>
    <w:rsid w:val="00626475"/>
    <w:rsid w:val="00626659"/>
    <w:rsid w:val="00626AB4"/>
    <w:rsid w:val="00627961"/>
    <w:rsid w:val="00627F91"/>
    <w:rsid w:val="00630093"/>
    <w:rsid w:val="0063097C"/>
    <w:rsid w:val="0063168D"/>
    <w:rsid w:val="00632075"/>
    <w:rsid w:val="006321B0"/>
    <w:rsid w:val="006331A5"/>
    <w:rsid w:val="006337D5"/>
    <w:rsid w:val="00633830"/>
    <w:rsid w:val="00633BEB"/>
    <w:rsid w:val="00633D34"/>
    <w:rsid w:val="00634076"/>
    <w:rsid w:val="006349DA"/>
    <w:rsid w:val="00635A23"/>
    <w:rsid w:val="0063778B"/>
    <w:rsid w:val="006410C6"/>
    <w:rsid w:val="00642DE4"/>
    <w:rsid w:val="00642E2C"/>
    <w:rsid w:val="0064489A"/>
    <w:rsid w:val="00644C13"/>
    <w:rsid w:val="00645ECF"/>
    <w:rsid w:val="00646FA1"/>
    <w:rsid w:val="00647177"/>
    <w:rsid w:val="00647AED"/>
    <w:rsid w:val="00650086"/>
    <w:rsid w:val="00650322"/>
    <w:rsid w:val="00650702"/>
    <w:rsid w:val="006515B8"/>
    <w:rsid w:val="00651C94"/>
    <w:rsid w:val="006522F2"/>
    <w:rsid w:val="00652A6B"/>
    <w:rsid w:val="0065368D"/>
    <w:rsid w:val="00654D28"/>
    <w:rsid w:val="00654D5C"/>
    <w:rsid w:val="0065527B"/>
    <w:rsid w:val="00655812"/>
    <w:rsid w:val="00655A47"/>
    <w:rsid w:val="00655EDE"/>
    <w:rsid w:val="006565F9"/>
    <w:rsid w:val="00656D64"/>
    <w:rsid w:val="0065703D"/>
    <w:rsid w:val="0065704A"/>
    <w:rsid w:val="0065728B"/>
    <w:rsid w:val="00660794"/>
    <w:rsid w:val="0066081E"/>
    <w:rsid w:val="006618E6"/>
    <w:rsid w:val="00661C30"/>
    <w:rsid w:val="0066291B"/>
    <w:rsid w:val="006643AB"/>
    <w:rsid w:val="00664DA2"/>
    <w:rsid w:val="00665DBD"/>
    <w:rsid w:val="00667066"/>
    <w:rsid w:val="006674B7"/>
    <w:rsid w:val="006674E5"/>
    <w:rsid w:val="00667D88"/>
    <w:rsid w:val="00670AED"/>
    <w:rsid w:val="00670DA2"/>
    <w:rsid w:val="00670F37"/>
    <w:rsid w:val="006714BC"/>
    <w:rsid w:val="00671696"/>
    <w:rsid w:val="00671BA9"/>
    <w:rsid w:val="00671F84"/>
    <w:rsid w:val="00672817"/>
    <w:rsid w:val="00673333"/>
    <w:rsid w:val="00673853"/>
    <w:rsid w:val="00673C1A"/>
    <w:rsid w:val="00674C8E"/>
    <w:rsid w:val="00674DB7"/>
    <w:rsid w:val="00674FC3"/>
    <w:rsid w:val="006759EE"/>
    <w:rsid w:val="00675C3F"/>
    <w:rsid w:val="006760BE"/>
    <w:rsid w:val="00676581"/>
    <w:rsid w:val="00676E75"/>
    <w:rsid w:val="0067791D"/>
    <w:rsid w:val="006802CA"/>
    <w:rsid w:val="0068042F"/>
    <w:rsid w:val="00680475"/>
    <w:rsid w:val="00680A2F"/>
    <w:rsid w:val="00680AFE"/>
    <w:rsid w:val="00680B95"/>
    <w:rsid w:val="00682ADE"/>
    <w:rsid w:val="00682B45"/>
    <w:rsid w:val="00682DCE"/>
    <w:rsid w:val="0068324C"/>
    <w:rsid w:val="00683624"/>
    <w:rsid w:val="006842D1"/>
    <w:rsid w:val="006845E0"/>
    <w:rsid w:val="00684CE7"/>
    <w:rsid w:val="00685490"/>
    <w:rsid w:val="00685940"/>
    <w:rsid w:val="006859FE"/>
    <w:rsid w:val="00685C6E"/>
    <w:rsid w:val="00685D92"/>
    <w:rsid w:val="006879C9"/>
    <w:rsid w:val="00690B42"/>
    <w:rsid w:val="00690FAD"/>
    <w:rsid w:val="00691DDE"/>
    <w:rsid w:val="0069296F"/>
    <w:rsid w:val="006932C3"/>
    <w:rsid w:val="006937A2"/>
    <w:rsid w:val="00693CFC"/>
    <w:rsid w:val="00694463"/>
    <w:rsid w:val="00694E90"/>
    <w:rsid w:val="00694F35"/>
    <w:rsid w:val="00695B96"/>
    <w:rsid w:val="00697211"/>
    <w:rsid w:val="006A0B3A"/>
    <w:rsid w:val="006A1EAB"/>
    <w:rsid w:val="006A2471"/>
    <w:rsid w:val="006A2785"/>
    <w:rsid w:val="006A2863"/>
    <w:rsid w:val="006A2CB0"/>
    <w:rsid w:val="006A3E4F"/>
    <w:rsid w:val="006A3E56"/>
    <w:rsid w:val="006A5E91"/>
    <w:rsid w:val="006A6E2D"/>
    <w:rsid w:val="006A6FAC"/>
    <w:rsid w:val="006B13F3"/>
    <w:rsid w:val="006B3368"/>
    <w:rsid w:val="006B38B1"/>
    <w:rsid w:val="006B4AEA"/>
    <w:rsid w:val="006B4F8E"/>
    <w:rsid w:val="006B52CB"/>
    <w:rsid w:val="006B5337"/>
    <w:rsid w:val="006B639B"/>
    <w:rsid w:val="006B688B"/>
    <w:rsid w:val="006B6CED"/>
    <w:rsid w:val="006B79AC"/>
    <w:rsid w:val="006B7B12"/>
    <w:rsid w:val="006B7BF1"/>
    <w:rsid w:val="006B7F9D"/>
    <w:rsid w:val="006C01F9"/>
    <w:rsid w:val="006C0402"/>
    <w:rsid w:val="006C168F"/>
    <w:rsid w:val="006C21F1"/>
    <w:rsid w:val="006C2F20"/>
    <w:rsid w:val="006C3070"/>
    <w:rsid w:val="006C432C"/>
    <w:rsid w:val="006C5CB4"/>
    <w:rsid w:val="006C7985"/>
    <w:rsid w:val="006C7F87"/>
    <w:rsid w:val="006D17B9"/>
    <w:rsid w:val="006D2265"/>
    <w:rsid w:val="006D27AE"/>
    <w:rsid w:val="006D3206"/>
    <w:rsid w:val="006D3CAF"/>
    <w:rsid w:val="006D5211"/>
    <w:rsid w:val="006D554D"/>
    <w:rsid w:val="006D594F"/>
    <w:rsid w:val="006D6888"/>
    <w:rsid w:val="006D7481"/>
    <w:rsid w:val="006D7719"/>
    <w:rsid w:val="006D7F77"/>
    <w:rsid w:val="006E0A98"/>
    <w:rsid w:val="006E10CE"/>
    <w:rsid w:val="006E1968"/>
    <w:rsid w:val="006E346E"/>
    <w:rsid w:val="006E3581"/>
    <w:rsid w:val="006E4F04"/>
    <w:rsid w:val="006E59EA"/>
    <w:rsid w:val="006E6F89"/>
    <w:rsid w:val="006E7262"/>
    <w:rsid w:val="006E789B"/>
    <w:rsid w:val="006F08EA"/>
    <w:rsid w:val="006F0E93"/>
    <w:rsid w:val="006F1512"/>
    <w:rsid w:val="006F1A97"/>
    <w:rsid w:val="006F1E8F"/>
    <w:rsid w:val="006F218E"/>
    <w:rsid w:val="006F21A6"/>
    <w:rsid w:val="006F223E"/>
    <w:rsid w:val="006F24A8"/>
    <w:rsid w:val="006F2506"/>
    <w:rsid w:val="006F2CBE"/>
    <w:rsid w:val="006F2FD0"/>
    <w:rsid w:val="006F3287"/>
    <w:rsid w:val="006F35FE"/>
    <w:rsid w:val="006F49A5"/>
    <w:rsid w:val="006F5ADE"/>
    <w:rsid w:val="006F632E"/>
    <w:rsid w:val="006F6C59"/>
    <w:rsid w:val="006F6D05"/>
    <w:rsid w:val="006F7E49"/>
    <w:rsid w:val="006F7E94"/>
    <w:rsid w:val="006F7F57"/>
    <w:rsid w:val="00700C47"/>
    <w:rsid w:val="007010C8"/>
    <w:rsid w:val="00701EF3"/>
    <w:rsid w:val="0070315F"/>
    <w:rsid w:val="00703337"/>
    <w:rsid w:val="0070364B"/>
    <w:rsid w:val="00703666"/>
    <w:rsid w:val="007043D9"/>
    <w:rsid w:val="00704E26"/>
    <w:rsid w:val="00704E27"/>
    <w:rsid w:val="00704F24"/>
    <w:rsid w:val="00707786"/>
    <w:rsid w:val="00707EA8"/>
    <w:rsid w:val="0071067D"/>
    <w:rsid w:val="007115E2"/>
    <w:rsid w:val="007118B8"/>
    <w:rsid w:val="0071292F"/>
    <w:rsid w:val="00712ECC"/>
    <w:rsid w:val="00712F86"/>
    <w:rsid w:val="00713247"/>
    <w:rsid w:val="0071371B"/>
    <w:rsid w:val="00713CAF"/>
    <w:rsid w:val="0071437D"/>
    <w:rsid w:val="00715FD6"/>
    <w:rsid w:val="00716116"/>
    <w:rsid w:val="00716240"/>
    <w:rsid w:val="007177CE"/>
    <w:rsid w:val="00717EA7"/>
    <w:rsid w:val="0072079D"/>
    <w:rsid w:val="00721529"/>
    <w:rsid w:val="007217B1"/>
    <w:rsid w:val="00722CEA"/>
    <w:rsid w:val="00723520"/>
    <w:rsid w:val="00723C11"/>
    <w:rsid w:val="007243E1"/>
    <w:rsid w:val="0072477D"/>
    <w:rsid w:val="00724CBA"/>
    <w:rsid w:val="00725566"/>
    <w:rsid w:val="00730685"/>
    <w:rsid w:val="00730FA6"/>
    <w:rsid w:val="00731431"/>
    <w:rsid w:val="007314DC"/>
    <w:rsid w:val="00731D7A"/>
    <w:rsid w:val="007328C9"/>
    <w:rsid w:val="0073389B"/>
    <w:rsid w:val="007339E7"/>
    <w:rsid w:val="00733B8C"/>
    <w:rsid w:val="0073418C"/>
    <w:rsid w:val="00734C8D"/>
    <w:rsid w:val="00736BAA"/>
    <w:rsid w:val="00740271"/>
    <w:rsid w:val="00740C02"/>
    <w:rsid w:val="00741155"/>
    <w:rsid w:val="00741260"/>
    <w:rsid w:val="0074172C"/>
    <w:rsid w:val="00741FCA"/>
    <w:rsid w:val="007424EA"/>
    <w:rsid w:val="00742890"/>
    <w:rsid w:val="00742A68"/>
    <w:rsid w:val="00742AA5"/>
    <w:rsid w:val="00742FF7"/>
    <w:rsid w:val="007433FC"/>
    <w:rsid w:val="0074392E"/>
    <w:rsid w:val="00745135"/>
    <w:rsid w:val="007453AA"/>
    <w:rsid w:val="00745E18"/>
    <w:rsid w:val="00745E62"/>
    <w:rsid w:val="007460D1"/>
    <w:rsid w:val="00746297"/>
    <w:rsid w:val="007465E7"/>
    <w:rsid w:val="00746C0F"/>
    <w:rsid w:val="0075039F"/>
    <w:rsid w:val="0075135C"/>
    <w:rsid w:val="0075271C"/>
    <w:rsid w:val="007534DC"/>
    <w:rsid w:val="00754A4E"/>
    <w:rsid w:val="00754F1F"/>
    <w:rsid w:val="00755825"/>
    <w:rsid w:val="007561E6"/>
    <w:rsid w:val="007577AA"/>
    <w:rsid w:val="007579E4"/>
    <w:rsid w:val="007607C7"/>
    <w:rsid w:val="00761165"/>
    <w:rsid w:val="00761544"/>
    <w:rsid w:val="007615F5"/>
    <w:rsid w:val="00761D53"/>
    <w:rsid w:val="00761F8A"/>
    <w:rsid w:val="007622A8"/>
    <w:rsid w:val="007639A0"/>
    <w:rsid w:val="00764772"/>
    <w:rsid w:val="00764C21"/>
    <w:rsid w:val="007654E9"/>
    <w:rsid w:val="007656E6"/>
    <w:rsid w:val="007658AC"/>
    <w:rsid w:val="007658C7"/>
    <w:rsid w:val="00765FBD"/>
    <w:rsid w:val="0076661D"/>
    <w:rsid w:val="007667DA"/>
    <w:rsid w:val="00767977"/>
    <w:rsid w:val="00767C95"/>
    <w:rsid w:val="00767DFA"/>
    <w:rsid w:val="0077040D"/>
    <w:rsid w:val="00771456"/>
    <w:rsid w:val="00771496"/>
    <w:rsid w:val="007715E2"/>
    <w:rsid w:val="00771FDE"/>
    <w:rsid w:val="00772A5E"/>
    <w:rsid w:val="00773494"/>
    <w:rsid w:val="0077383F"/>
    <w:rsid w:val="00773A2B"/>
    <w:rsid w:val="0077423D"/>
    <w:rsid w:val="00774DB4"/>
    <w:rsid w:val="007755C9"/>
    <w:rsid w:val="00775E10"/>
    <w:rsid w:val="007774D8"/>
    <w:rsid w:val="00777867"/>
    <w:rsid w:val="00780B91"/>
    <w:rsid w:val="00782103"/>
    <w:rsid w:val="007821ED"/>
    <w:rsid w:val="0078227B"/>
    <w:rsid w:val="00783156"/>
    <w:rsid w:val="007843F8"/>
    <w:rsid w:val="00786879"/>
    <w:rsid w:val="00786FA8"/>
    <w:rsid w:val="007874DC"/>
    <w:rsid w:val="00787CA7"/>
    <w:rsid w:val="00787F00"/>
    <w:rsid w:val="00790833"/>
    <w:rsid w:val="0079112F"/>
    <w:rsid w:val="0079118E"/>
    <w:rsid w:val="00795100"/>
    <w:rsid w:val="007956C3"/>
    <w:rsid w:val="00795F4E"/>
    <w:rsid w:val="00796415"/>
    <w:rsid w:val="007A0AD6"/>
    <w:rsid w:val="007A0C37"/>
    <w:rsid w:val="007A1452"/>
    <w:rsid w:val="007A1901"/>
    <w:rsid w:val="007A271E"/>
    <w:rsid w:val="007A2E57"/>
    <w:rsid w:val="007A3227"/>
    <w:rsid w:val="007A4776"/>
    <w:rsid w:val="007A5032"/>
    <w:rsid w:val="007A50A4"/>
    <w:rsid w:val="007A5112"/>
    <w:rsid w:val="007A5672"/>
    <w:rsid w:val="007A5B80"/>
    <w:rsid w:val="007A5CC2"/>
    <w:rsid w:val="007A60AC"/>
    <w:rsid w:val="007A6C71"/>
    <w:rsid w:val="007A6CE7"/>
    <w:rsid w:val="007A79AA"/>
    <w:rsid w:val="007B07D8"/>
    <w:rsid w:val="007B10DD"/>
    <w:rsid w:val="007B24C0"/>
    <w:rsid w:val="007B2DE5"/>
    <w:rsid w:val="007B2EBF"/>
    <w:rsid w:val="007B43F5"/>
    <w:rsid w:val="007B49DA"/>
    <w:rsid w:val="007B4EFC"/>
    <w:rsid w:val="007B500F"/>
    <w:rsid w:val="007B54A3"/>
    <w:rsid w:val="007B55EF"/>
    <w:rsid w:val="007B5865"/>
    <w:rsid w:val="007B6279"/>
    <w:rsid w:val="007B6ED1"/>
    <w:rsid w:val="007B6F80"/>
    <w:rsid w:val="007B7743"/>
    <w:rsid w:val="007B79D5"/>
    <w:rsid w:val="007C0BF1"/>
    <w:rsid w:val="007C3652"/>
    <w:rsid w:val="007C3B9B"/>
    <w:rsid w:val="007C45AF"/>
    <w:rsid w:val="007C4B56"/>
    <w:rsid w:val="007C5B6B"/>
    <w:rsid w:val="007C6443"/>
    <w:rsid w:val="007C6A94"/>
    <w:rsid w:val="007C7B10"/>
    <w:rsid w:val="007D13BC"/>
    <w:rsid w:val="007D242D"/>
    <w:rsid w:val="007D2985"/>
    <w:rsid w:val="007D30A7"/>
    <w:rsid w:val="007D32D0"/>
    <w:rsid w:val="007D3971"/>
    <w:rsid w:val="007D3EC3"/>
    <w:rsid w:val="007D4318"/>
    <w:rsid w:val="007D456B"/>
    <w:rsid w:val="007D4EEE"/>
    <w:rsid w:val="007D547D"/>
    <w:rsid w:val="007D6C33"/>
    <w:rsid w:val="007D70EC"/>
    <w:rsid w:val="007D7834"/>
    <w:rsid w:val="007D7C22"/>
    <w:rsid w:val="007E06C6"/>
    <w:rsid w:val="007E0B3A"/>
    <w:rsid w:val="007E10B6"/>
    <w:rsid w:val="007E1BD7"/>
    <w:rsid w:val="007E2CAB"/>
    <w:rsid w:val="007E348B"/>
    <w:rsid w:val="007E42C0"/>
    <w:rsid w:val="007E4829"/>
    <w:rsid w:val="007E623B"/>
    <w:rsid w:val="007E678A"/>
    <w:rsid w:val="007E69EE"/>
    <w:rsid w:val="007E7D73"/>
    <w:rsid w:val="007F05E1"/>
    <w:rsid w:val="007F0608"/>
    <w:rsid w:val="007F095E"/>
    <w:rsid w:val="007F09C2"/>
    <w:rsid w:val="007F0BAB"/>
    <w:rsid w:val="007F16D6"/>
    <w:rsid w:val="007F1F71"/>
    <w:rsid w:val="007F25F5"/>
    <w:rsid w:val="007F401A"/>
    <w:rsid w:val="007F4885"/>
    <w:rsid w:val="007F4AAB"/>
    <w:rsid w:val="007F5586"/>
    <w:rsid w:val="007F5B4E"/>
    <w:rsid w:val="007F62DC"/>
    <w:rsid w:val="007F6922"/>
    <w:rsid w:val="007F6B1A"/>
    <w:rsid w:val="00800CE4"/>
    <w:rsid w:val="00800D4C"/>
    <w:rsid w:val="008013D4"/>
    <w:rsid w:val="0080184A"/>
    <w:rsid w:val="00801E47"/>
    <w:rsid w:val="00802583"/>
    <w:rsid w:val="00803320"/>
    <w:rsid w:val="00805913"/>
    <w:rsid w:val="008065C6"/>
    <w:rsid w:val="00806AC0"/>
    <w:rsid w:val="00807854"/>
    <w:rsid w:val="00811F8D"/>
    <w:rsid w:val="00813066"/>
    <w:rsid w:val="0081330F"/>
    <w:rsid w:val="00814012"/>
    <w:rsid w:val="00814971"/>
    <w:rsid w:val="00814F8C"/>
    <w:rsid w:val="00815190"/>
    <w:rsid w:val="008161AC"/>
    <w:rsid w:val="0081638D"/>
    <w:rsid w:val="00816717"/>
    <w:rsid w:val="0081749B"/>
    <w:rsid w:val="00817AAD"/>
    <w:rsid w:val="00821BA7"/>
    <w:rsid w:val="008225D1"/>
    <w:rsid w:val="00822767"/>
    <w:rsid w:val="00822FBE"/>
    <w:rsid w:val="008233A3"/>
    <w:rsid w:val="008234B0"/>
    <w:rsid w:val="00823948"/>
    <w:rsid w:val="00825DCD"/>
    <w:rsid w:val="00826774"/>
    <w:rsid w:val="008277E1"/>
    <w:rsid w:val="008277E8"/>
    <w:rsid w:val="0083062E"/>
    <w:rsid w:val="0083136D"/>
    <w:rsid w:val="00831BD3"/>
    <w:rsid w:val="00831F99"/>
    <w:rsid w:val="008327C9"/>
    <w:rsid w:val="00832952"/>
    <w:rsid w:val="00832E8A"/>
    <w:rsid w:val="008335E7"/>
    <w:rsid w:val="00833634"/>
    <w:rsid w:val="008341A8"/>
    <w:rsid w:val="00834FCA"/>
    <w:rsid w:val="008352AE"/>
    <w:rsid w:val="008355B7"/>
    <w:rsid w:val="00835735"/>
    <w:rsid w:val="00835D8E"/>
    <w:rsid w:val="0083620A"/>
    <w:rsid w:val="00836312"/>
    <w:rsid w:val="0083657A"/>
    <w:rsid w:val="008400D6"/>
    <w:rsid w:val="00840B7F"/>
    <w:rsid w:val="008417B3"/>
    <w:rsid w:val="008417EF"/>
    <w:rsid w:val="008420F6"/>
    <w:rsid w:val="008424E1"/>
    <w:rsid w:val="008437CE"/>
    <w:rsid w:val="00844059"/>
    <w:rsid w:val="00844E94"/>
    <w:rsid w:val="0084517A"/>
    <w:rsid w:val="00845386"/>
    <w:rsid w:val="00845454"/>
    <w:rsid w:val="0084546D"/>
    <w:rsid w:val="008454B0"/>
    <w:rsid w:val="00845B4F"/>
    <w:rsid w:val="00845BA1"/>
    <w:rsid w:val="008460FC"/>
    <w:rsid w:val="008464FB"/>
    <w:rsid w:val="00847D70"/>
    <w:rsid w:val="00850088"/>
    <w:rsid w:val="00850128"/>
    <w:rsid w:val="008504B8"/>
    <w:rsid w:val="008507BC"/>
    <w:rsid w:val="008512D9"/>
    <w:rsid w:val="0085197B"/>
    <w:rsid w:val="008539DA"/>
    <w:rsid w:val="00854A26"/>
    <w:rsid w:val="008554B2"/>
    <w:rsid w:val="00855989"/>
    <w:rsid w:val="00856A1B"/>
    <w:rsid w:val="00856D18"/>
    <w:rsid w:val="00857247"/>
    <w:rsid w:val="00857F7A"/>
    <w:rsid w:val="00860701"/>
    <w:rsid w:val="00860D1E"/>
    <w:rsid w:val="00861721"/>
    <w:rsid w:val="00861782"/>
    <w:rsid w:val="008620FD"/>
    <w:rsid w:val="00862228"/>
    <w:rsid w:val="008623B9"/>
    <w:rsid w:val="008628AC"/>
    <w:rsid w:val="008634E7"/>
    <w:rsid w:val="00863BE7"/>
    <w:rsid w:val="00866CBB"/>
    <w:rsid w:val="008704E5"/>
    <w:rsid w:val="00871332"/>
    <w:rsid w:val="00871DC6"/>
    <w:rsid w:val="00871DF3"/>
    <w:rsid w:val="008725F6"/>
    <w:rsid w:val="00872BA0"/>
    <w:rsid w:val="0087317C"/>
    <w:rsid w:val="008735F7"/>
    <w:rsid w:val="0087487F"/>
    <w:rsid w:val="00874C50"/>
    <w:rsid w:val="00875B3A"/>
    <w:rsid w:val="00875DB5"/>
    <w:rsid w:val="00876062"/>
    <w:rsid w:val="0087656A"/>
    <w:rsid w:val="00876960"/>
    <w:rsid w:val="00876B71"/>
    <w:rsid w:val="00876ED2"/>
    <w:rsid w:val="00877D4C"/>
    <w:rsid w:val="00877DFE"/>
    <w:rsid w:val="00877F34"/>
    <w:rsid w:val="008801FF"/>
    <w:rsid w:val="00881BF1"/>
    <w:rsid w:val="00881E2F"/>
    <w:rsid w:val="0088280D"/>
    <w:rsid w:val="00882B97"/>
    <w:rsid w:val="00882BD2"/>
    <w:rsid w:val="00882E93"/>
    <w:rsid w:val="00883635"/>
    <w:rsid w:val="0088363A"/>
    <w:rsid w:val="008838E7"/>
    <w:rsid w:val="008839B0"/>
    <w:rsid w:val="00883D11"/>
    <w:rsid w:val="008841DF"/>
    <w:rsid w:val="00884727"/>
    <w:rsid w:val="00884818"/>
    <w:rsid w:val="00885CEC"/>
    <w:rsid w:val="00886154"/>
    <w:rsid w:val="00886487"/>
    <w:rsid w:val="008873C7"/>
    <w:rsid w:val="00891644"/>
    <w:rsid w:val="0089174E"/>
    <w:rsid w:val="00892775"/>
    <w:rsid w:val="00892EF2"/>
    <w:rsid w:val="008934EC"/>
    <w:rsid w:val="008937EE"/>
    <w:rsid w:val="00893E2B"/>
    <w:rsid w:val="00894088"/>
    <w:rsid w:val="00894461"/>
    <w:rsid w:val="008947D1"/>
    <w:rsid w:val="00894AB6"/>
    <w:rsid w:val="00896AE9"/>
    <w:rsid w:val="00896FA3"/>
    <w:rsid w:val="00897319"/>
    <w:rsid w:val="008979E6"/>
    <w:rsid w:val="00897A54"/>
    <w:rsid w:val="00897ABE"/>
    <w:rsid w:val="00897BFA"/>
    <w:rsid w:val="00897FBC"/>
    <w:rsid w:val="008A02E4"/>
    <w:rsid w:val="008A1251"/>
    <w:rsid w:val="008A1623"/>
    <w:rsid w:val="008A24F7"/>
    <w:rsid w:val="008A29AE"/>
    <w:rsid w:val="008A33EF"/>
    <w:rsid w:val="008A4E20"/>
    <w:rsid w:val="008A646C"/>
    <w:rsid w:val="008A68A0"/>
    <w:rsid w:val="008A6DD5"/>
    <w:rsid w:val="008A6FB5"/>
    <w:rsid w:val="008A7061"/>
    <w:rsid w:val="008A7D7F"/>
    <w:rsid w:val="008B0FC9"/>
    <w:rsid w:val="008B1735"/>
    <w:rsid w:val="008B20AE"/>
    <w:rsid w:val="008B3CF2"/>
    <w:rsid w:val="008B49BC"/>
    <w:rsid w:val="008B4DF6"/>
    <w:rsid w:val="008B589F"/>
    <w:rsid w:val="008B6A20"/>
    <w:rsid w:val="008B7A09"/>
    <w:rsid w:val="008C02D4"/>
    <w:rsid w:val="008C031F"/>
    <w:rsid w:val="008C05F4"/>
    <w:rsid w:val="008C09AF"/>
    <w:rsid w:val="008C0A21"/>
    <w:rsid w:val="008C16E0"/>
    <w:rsid w:val="008C1C40"/>
    <w:rsid w:val="008C2092"/>
    <w:rsid w:val="008C291B"/>
    <w:rsid w:val="008C31E7"/>
    <w:rsid w:val="008C37B4"/>
    <w:rsid w:val="008C3C08"/>
    <w:rsid w:val="008C3EE7"/>
    <w:rsid w:val="008C46C0"/>
    <w:rsid w:val="008C513B"/>
    <w:rsid w:val="008C6629"/>
    <w:rsid w:val="008C6C7E"/>
    <w:rsid w:val="008C6DFF"/>
    <w:rsid w:val="008C75EA"/>
    <w:rsid w:val="008D0C8C"/>
    <w:rsid w:val="008D0E98"/>
    <w:rsid w:val="008D117A"/>
    <w:rsid w:val="008D307E"/>
    <w:rsid w:val="008D3B45"/>
    <w:rsid w:val="008D4188"/>
    <w:rsid w:val="008D492D"/>
    <w:rsid w:val="008D61FD"/>
    <w:rsid w:val="008D704A"/>
    <w:rsid w:val="008E0F14"/>
    <w:rsid w:val="008E1195"/>
    <w:rsid w:val="008E11F3"/>
    <w:rsid w:val="008E1790"/>
    <w:rsid w:val="008E17C3"/>
    <w:rsid w:val="008E1D4B"/>
    <w:rsid w:val="008E1DE6"/>
    <w:rsid w:val="008E2CAF"/>
    <w:rsid w:val="008E3462"/>
    <w:rsid w:val="008E3D92"/>
    <w:rsid w:val="008E430D"/>
    <w:rsid w:val="008E4870"/>
    <w:rsid w:val="008E5090"/>
    <w:rsid w:val="008E5A34"/>
    <w:rsid w:val="008E65D8"/>
    <w:rsid w:val="008E70E7"/>
    <w:rsid w:val="008E7844"/>
    <w:rsid w:val="008F00A7"/>
    <w:rsid w:val="008F0D6E"/>
    <w:rsid w:val="008F1E2A"/>
    <w:rsid w:val="008F2354"/>
    <w:rsid w:val="008F270A"/>
    <w:rsid w:val="008F2B89"/>
    <w:rsid w:val="008F2BA0"/>
    <w:rsid w:val="008F4729"/>
    <w:rsid w:val="008F4D76"/>
    <w:rsid w:val="008F60B2"/>
    <w:rsid w:val="008F60DC"/>
    <w:rsid w:val="008F6D69"/>
    <w:rsid w:val="008F7E33"/>
    <w:rsid w:val="0090001E"/>
    <w:rsid w:val="009002D6"/>
    <w:rsid w:val="009009C5"/>
    <w:rsid w:val="00901AC9"/>
    <w:rsid w:val="00901BFF"/>
    <w:rsid w:val="00901D02"/>
    <w:rsid w:val="009024CB"/>
    <w:rsid w:val="00902F3C"/>
    <w:rsid w:val="0090305B"/>
    <w:rsid w:val="00903812"/>
    <w:rsid w:val="009048A5"/>
    <w:rsid w:val="00904AA8"/>
    <w:rsid w:val="00904B8F"/>
    <w:rsid w:val="00904BEB"/>
    <w:rsid w:val="009052C8"/>
    <w:rsid w:val="0090675C"/>
    <w:rsid w:val="00906F90"/>
    <w:rsid w:val="00907799"/>
    <w:rsid w:val="00907B8A"/>
    <w:rsid w:val="00911AD7"/>
    <w:rsid w:val="00911E19"/>
    <w:rsid w:val="00913992"/>
    <w:rsid w:val="00915009"/>
    <w:rsid w:val="0091582D"/>
    <w:rsid w:val="00915EDB"/>
    <w:rsid w:val="009164B7"/>
    <w:rsid w:val="0091717B"/>
    <w:rsid w:val="00917629"/>
    <w:rsid w:val="0091797F"/>
    <w:rsid w:val="00920CC6"/>
    <w:rsid w:val="00921A16"/>
    <w:rsid w:val="009220B3"/>
    <w:rsid w:val="009225EF"/>
    <w:rsid w:val="009235A5"/>
    <w:rsid w:val="00923F9D"/>
    <w:rsid w:val="0092458A"/>
    <w:rsid w:val="00924735"/>
    <w:rsid w:val="00925F5D"/>
    <w:rsid w:val="00926F75"/>
    <w:rsid w:val="009278C6"/>
    <w:rsid w:val="00927E7A"/>
    <w:rsid w:val="00930344"/>
    <w:rsid w:val="0093130B"/>
    <w:rsid w:val="0093283F"/>
    <w:rsid w:val="00933FD1"/>
    <w:rsid w:val="00935300"/>
    <w:rsid w:val="00937736"/>
    <w:rsid w:val="00937EC3"/>
    <w:rsid w:val="00940105"/>
    <w:rsid w:val="009407F9"/>
    <w:rsid w:val="009409BA"/>
    <w:rsid w:val="00941670"/>
    <w:rsid w:val="00942172"/>
    <w:rsid w:val="0094282D"/>
    <w:rsid w:val="00942E6A"/>
    <w:rsid w:val="0094321D"/>
    <w:rsid w:val="00943AEB"/>
    <w:rsid w:val="00943C35"/>
    <w:rsid w:val="00944199"/>
    <w:rsid w:val="009444B6"/>
    <w:rsid w:val="00944D63"/>
    <w:rsid w:val="0094569E"/>
    <w:rsid w:val="00946907"/>
    <w:rsid w:val="00947934"/>
    <w:rsid w:val="0095056C"/>
    <w:rsid w:val="009515FD"/>
    <w:rsid w:val="00953E09"/>
    <w:rsid w:val="00955501"/>
    <w:rsid w:val="00955537"/>
    <w:rsid w:val="009557AF"/>
    <w:rsid w:val="0095596D"/>
    <w:rsid w:val="00955E45"/>
    <w:rsid w:val="0095685B"/>
    <w:rsid w:val="0095698E"/>
    <w:rsid w:val="00956A25"/>
    <w:rsid w:val="00956AB3"/>
    <w:rsid w:val="00956B9E"/>
    <w:rsid w:val="00957651"/>
    <w:rsid w:val="00960145"/>
    <w:rsid w:val="00960AFC"/>
    <w:rsid w:val="00960C2E"/>
    <w:rsid w:val="009623A7"/>
    <w:rsid w:val="00962D5B"/>
    <w:rsid w:val="00964A78"/>
    <w:rsid w:val="00964D41"/>
    <w:rsid w:val="0096530E"/>
    <w:rsid w:val="0096567A"/>
    <w:rsid w:val="00965E24"/>
    <w:rsid w:val="00967133"/>
    <w:rsid w:val="0096732B"/>
    <w:rsid w:val="00967F51"/>
    <w:rsid w:val="00970C77"/>
    <w:rsid w:val="00970F03"/>
    <w:rsid w:val="0097148C"/>
    <w:rsid w:val="00972176"/>
    <w:rsid w:val="00972A01"/>
    <w:rsid w:val="00972C23"/>
    <w:rsid w:val="00972C8D"/>
    <w:rsid w:val="00972FB9"/>
    <w:rsid w:val="009730AE"/>
    <w:rsid w:val="009737AC"/>
    <w:rsid w:val="009749C7"/>
    <w:rsid w:val="00974A26"/>
    <w:rsid w:val="00974C87"/>
    <w:rsid w:val="009753B9"/>
    <w:rsid w:val="00975510"/>
    <w:rsid w:val="00975D70"/>
    <w:rsid w:val="00976285"/>
    <w:rsid w:val="00976977"/>
    <w:rsid w:val="0098009C"/>
    <w:rsid w:val="00980B84"/>
    <w:rsid w:val="00980CDA"/>
    <w:rsid w:val="00980CEA"/>
    <w:rsid w:val="0098114A"/>
    <w:rsid w:val="00981381"/>
    <w:rsid w:val="00983AB7"/>
    <w:rsid w:val="00983E32"/>
    <w:rsid w:val="00984B4D"/>
    <w:rsid w:val="00985127"/>
    <w:rsid w:val="009869DF"/>
    <w:rsid w:val="00986D16"/>
    <w:rsid w:val="00986EDF"/>
    <w:rsid w:val="00987049"/>
    <w:rsid w:val="00987796"/>
    <w:rsid w:val="00987F68"/>
    <w:rsid w:val="0099163F"/>
    <w:rsid w:val="00991D3D"/>
    <w:rsid w:val="00991F16"/>
    <w:rsid w:val="009927DB"/>
    <w:rsid w:val="0099323B"/>
    <w:rsid w:val="009946A0"/>
    <w:rsid w:val="00994B25"/>
    <w:rsid w:val="00995430"/>
    <w:rsid w:val="009968A3"/>
    <w:rsid w:val="00996B6B"/>
    <w:rsid w:val="00997538"/>
    <w:rsid w:val="00997C20"/>
    <w:rsid w:val="00997E6E"/>
    <w:rsid w:val="009A0D5A"/>
    <w:rsid w:val="009A1074"/>
    <w:rsid w:val="009A1677"/>
    <w:rsid w:val="009A1F97"/>
    <w:rsid w:val="009A26C7"/>
    <w:rsid w:val="009A3388"/>
    <w:rsid w:val="009A459D"/>
    <w:rsid w:val="009A63BD"/>
    <w:rsid w:val="009A6430"/>
    <w:rsid w:val="009A6B95"/>
    <w:rsid w:val="009A79ED"/>
    <w:rsid w:val="009A7B17"/>
    <w:rsid w:val="009A7B9F"/>
    <w:rsid w:val="009A7EF5"/>
    <w:rsid w:val="009B01FF"/>
    <w:rsid w:val="009B0525"/>
    <w:rsid w:val="009B0613"/>
    <w:rsid w:val="009B10BE"/>
    <w:rsid w:val="009B10C1"/>
    <w:rsid w:val="009B2F85"/>
    <w:rsid w:val="009B3F66"/>
    <w:rsid w:val="009B5C5D"/>
    <w:rsid w:val="009B7314"/>
    <w:rsid w:val="009B73A0"/>
    <w:rsid w:val="009B79E4"/>
    <w:rsid w:val="009C25E9"/>
    <w:rsid w:val="009C274F"/>
    <w:rsid w:val="009C2D3C"/>
    <w:rsid w:val="009C2E52"/>
    <w:rsid w:val="009C442A"/>
    <w:rsid w:val="009C4C22"/>
    <w:rsid w:val="009C4C6E"/>
    <w:rsid w:val="009C4CEF"/>
    <w:rsid w:val="009C50BD"/>
    <w:rsid w:val="009C53B6"/>
    <w:rsid w:val="009C5A97"/>
    <w:rsid w:val="009C670B"/>
    <w:rsid w:val="009C6E0F"/>
    <w:rsid w:val="009C761A"/>
    <w:rsid w:val="009D048F"/>
    <w:rsid w:val="009D16EA"/>
    <w:rsid w:val="009D26B2"/>
    <w:rsid w:val="009D36F3"/>
    <w:rsid w:val="009D3EDA"/>
    <w:rsid w:val="009D413F"/>
    <w:rsid w:val="009D45BC"/>
    <w:rsid w:val="009D508D"/>
    <w:rsid w:val="009D58F8"/>
    <w:rsid w:val="009D5994"/>
    <w:rsid w:val="009D5F82"/>
    <w:rsid w:val="009D78D4"/>
    <w:rsid w:val="009D79CA"/>
    <w:rsid w:val="009E0270"/>
    <w:rsid w:val="009E084C"/>
    <w:rsid w:val="009E1562"/>
    <w:rsid w:val="009E200E"/>
    <w:rsid w:val="009E2025"/>
    <w:rsid w:val="009E2206"/>
    <w:rsid w:val="009E3160"/>
    <w:rsid w:val="009E534A"/>
    <w:rsid w:val="009E5802"/>
    <w:rsid w:val="009E5A9A"/>
    <w:rsid w:val="009E6A5D"/>
    <w:rsid w:val="009E6ECA"/>
    <w:rsid w:val="009E7087"/>
    <w:rsid w:val="009F125A"/>
    <w:rsid w:val="009F1F04"/>
    <w:rsid w:val="009F249B"/>
    <w:rsid w:val="009F2BB5"/>
    <w:rsid w:val="009F3C6F"/>
    <w:rsid w:val="009F3E7D"/>
    <w:rsid w:val="009F47FC"/>
    <w:rsid w:val="009F51E9"/>
    <w:rsid w:val="009F5344"/>
    <w:rsid w:val="009F64B6"/>
    <w:rsid w:val="009F738F"/>
    <w:rsid w:val="009F7D21"/>
    <w:rsid w:val="009F7E98"/>
    <w:rsid w:val="00A02434"/>
    <w:rsid w:val="00A02722"/>
    <w:rsid w:val="00A02DFD"/>
    <w:rsid w:val="00A03021"/>
    <w:rsid w:val="00A030A4"/>
    <w:rsid w:val="00A03504"/>
    <w:rsid w:val="00A047E2"/>
    <w:rsid w:val="00A0618D"/>
    <w:rsid w:val="00A067C1"/>
    <w:rsid w:val="00A067EB"/>
    <w:rsid w:val="00A1028C"/>
    <w:rsid w:val="00A10492"/>
    <w:rsid w:val="00A10E0B"/>
    <w:rsid w:val="00A11346"/>
    <w:rsid w:val="00A11D18"/>
    <w:rsid w:val="00A13DF2"/>
    <w:rsid w:val="00A13F64"/>
    <w:rsid w:val="00A14679"/>
    <w:rsid w:val="00A14CA4"/>
    <w:rsid w:val="00A1552E"/>
    <w:rsid w:val="00A15D1F"/>
    <w:rsid w:val="00A16162"/>
    <w:rsid w:val="00A163AA"/>
    <w:rsid w:val="00A1674A"/>
    <w:rsid w:val="00A16E4C"/>
    <w:rsid w:val="00A1711C"/>
    <w:rsid w:val="00A17BDA"/>
    <w:rsid w:val="00A202B0"/>
    <w:rsid w:val="00A208F2"/>
    <w:rsid w:val="00A210DA"/>
    <w:rsid w:val="00A218E8"/>
    <w:rsid w:val="00A24610"/>
    <w:rsid w:val="00A25A5C"/>
    <w:rsid w:val="00A25AA3"/>
    <w:rsid w:val="00A25FFA"/>
    <w:rsid w:val="00A265B2"/>
    <w:rsid w:val="00A26B91"/>
    <w:rsid w:val="00A26E7C"/>
    <w:rsid w:val="00A27457"/>
    <w:rsid w:val="00A27D84"/>
    <w:rsid w:val="00A30A3B"/>
    <w:rsid w:val="00A30C6C"/>
    <w:rsid w:val="00A30E7B"/>
    <w:rsid w:val="00A32157"/>
    <w:rsid w:val="00A32F63"/>
    <w:rsid w:val="00A33368"/>
    <w:rsid w:val="00A333A6"/>
    <w:rsid w:val="00A33595"/>
    <w:rsid w:val="00A33867"/>
    <w:rsid w:val="00A35561"/>
    <w:rsid w:val="00A36353"/>
    <w:rsid w:val="00A37379"/>
    <w:rsid w:val="00A37590"/>
    <w:rsid w:val="00A375DD"/>
    <w:rsid w:val="00A40C53"/>
    <w:rsid w:val="00A41996"/>
    <w:rsid w:val="00A435D6"/>
    <w:rsid w:val="00A44340"/>
    <w:rsid w:val="00A4587A"/>
    <w:rsid w:val="00A4669F"/>
    <w:rsid w:val="00A46D4A"/>
    <w:rsid w:val="00A46EA3"/>
    <w:rsid w:val="00A47433"/>
    <w:rsid w:val="00A47501"/>
    <w:rsid w:val="00A50985"/>
    <w:rsid w:val="00A50C81"/>
    <w:rsid w:val="00A50FA7"/>
    <w:rsid w:val="00A50FC2"/>
    <w:rsid w:val="00A50FEF"/>
    <w:rsid w:val="00A511F6"/>
    <w:rsid w:val="00A5175E"/>
    <w:rsid w:val="00A51D59"/>
    <w:rsid w:val="00A51D9F"/>
    <w:rsid w:val="00A51F17"/>
    <w:rsid w:val="00A52199"/>
    <w:rsid w:val="00A52672"/>
    <w:rsid w:val="00A530A3"/>
    <w:rsid w:val="00A53BC7"/>
    <w:rsid w:val="00A54337"/>
    <w:rsid w:val="00A54391"/>
    <w:rsid w:val="00A54433"/>
    <w:rsid w:val="00A54CEB"/>
    <w:rsid w:val="00A54ECD"/>
    <w:rsid w:val="00A54EFC"/>
    <w:rsid w:val="00A56798"/>
    <w:rsid w:val="00A5708C"/>
    <w:rsid w:val="00A577DC"/>
    <w:rsid w:val="00A57BF5"/>
    <w:rsid w:val="00A6009E"/>
    <w:rsid w:val="00A6070D"/>
    <w:rsid w:val="00A60772"/>
    <w:rsid w:val="00A61B9B"/>
    <w:rsid w:val="00A62024"/>
    <w:rsid w:val="00A62432"/>
    <w:rsid w:val="00A62C21"/>
    <w:rsid w:val="00A6440B"/>
    <w:rsid w:val="00A64430"/>
    <w:rsid w:val="00A65077"/>
    <w:rsid w:val="00A65285"/>
    <w:rsid w:val="00A65978"/>
    <w:rsid w:val="00A65EA9"/>
    <w:rsid w:val="00A666C5"/>
    <w:rsid w:val="00A6679A"/>
    <w:rsid w:val="00A66C96"/>
    <w:rsid w:val="00A66F7B"/>
    <w:rsid w:val="00A71C53"/>
    <w:rsid w:val="00A72517"/>
    <w:rsid w:val="00A73D87"/>
    <w:rsid w:val="00A7417B"/>
    <w:rsid w:val="00A7480C"/>
    <w:rsid w:val="00A752AA"/>
    <w:rsid w:val="00A761E3"/>
    <w:rsid w:val="00A76468"/>
    <w:rsid w:val="00A7687B"/>
    <w:rsid w:val="00A77952"/>
    <w:rsid w:val="00A77C17"/>
    <w:rsid w:val="00A801B3"/>
    <w:rsid w:val="00A80597"/>
    <w:rsid w:val="00A81DB1"/>
    <w:rsid w:val="00A82074"/>
    <w:rsid w:val="00A82837"/>
    <w:rsid w:val="00A83BF5"/>
    <w:rsid w:val="00A83F17"/>
    <w:rsid w:val="00A85F3E"/>
    <w:rsid w:val="00A86682"/>
    <w:rsid w:val="00A86F59"/>
    <w:rsid w:val="00A87265"/>
    <w:rsid w:val="00A874F6"/>
    <w:rsid w:val="00A902C5"/>
    <w:rsid w:val="00A910DE"/>
    <w:rsid w:val="00A920D4"/>
    <w:rsid w:val="00A937E0"/>
    <w:rsid w:val="00A93A77"/>
    <w:rsid w:val="00A94CDA"/>
    <w:rsid w:val="00A94E87"/>
    <w:rsid w:val="00A95520"/>
    <w:rsid w:val="00A96755"/>
    <w:rsid w:val="00A97AFC"/>
    <w:rsid w:val="00AA03A1"/>
    <w:rsid w:val="00AA1241"/>
    <w:rsid w:val="00AA147D"/>
    <w:rsid w:val="00AA2643"/>
    <w:rsid w:val="00AA298A"/>
    <w:rsid w:val="00AA2DE6"/>
    <w:rsid w:val="00AA32FA"/>
    <w:rsid w:val="00AA4C12"/>
    <w:rsid w:val="00AA52C0"/>
    <w:rsid w:val="00AA59F3"/>
    <w:rsid w:val="00AA66C2"/>
    <w:rsid w:val="00AA69D8"/>
    <w:rsid w:val="00AA6C0C"/>
    <w:rsid w:val="00AA7E6B"/>
    <w:rsid w:val="00AB0063"/>
    <w:rsid w:val="00AB00F8"/>
    <w:rsid w:val="00AB0102"/>
    <w:rsid w:val="00AB024B"/>
    <w:rsid w:val="00AB0A55"/>
    <w:rsid w:val="00AB1734"/>
    <w:rsid w:val="00AB2739"/>
    <w:rsid w:val="00AB2E46"/>
    <w:rsid w:val="00AB4162"/>
    <w:rsid w:val="00AB4C40"/>
    <w:rsid w:val="00AB516F"/>
    <w:rsid w:val="00AB6DDD"/>
    <w:rsid w:val="00AB70E1"/>
    <w:rsid w:val="00AB750C"/>
    <w:rsid w:val="00AB7C78"/>
    <w:rsid w:val="00AC01E9"/>
    <w:rsid w:val="00AC049E"/>
    <w:rsid w:val="00AC12CB"/>
    <w:rsid w:val="00AC1CE0"/>
    <w:rsid w:val="00AC1FD6"/>
    <w:rsid w:val="00AC34CC"/>
    <w:rsid w:val="00AC5A87"/>
    <w:rsid w:val="00AC645B"/>
    <w:rsid w:val="00AC66ED"/>
    <w:rsid w:val="00AC6803"/>
    <w:rsid w:val="00AC79B0"/>
    <w:rsid w:val="00AD0903"/>
    <w:rsid w:val="00AD1A3A"/>
    <w:rsid w:val="00AD223D"/>
    <w:rsid w:val="00AD2928"/>
    <w:rsid w:val="00AD2CF4"/>
    <w:rsid w:val="00AD2EED"/>
    <w:rsid w:val="00AD35C3"/>
    <w:rsid w:val="00AD4126"/>
    <w:rsid w:val="00AD6C2B"/>
    <w:rsid w:val="00AD6E01"/>
    <w:rsid w:val="00AD76D9"/>
    <w:rsid w:val="00AD76E0"/>
    <w:rsid w:val="00AD7E58"/>
    <w:rsid w:val="00AE0D7E"/>
    <w:rsid w:val="00AE1205"/>
    <w:rsid w:val="00AE12CB"/>
    <w:rsid w:val="00AE282D"/>
    <w:rsid w:val="00AE33F4"/>
    <w:rsid w:val="00AE3550"/>
    <w:rsid w:val="00AE4024"/>
    <w:rsid w:val="00AE4204"/>
    <w:rsid w:val="00AE475A"/>
    <w:rsid w:val="00AE4819"/>
    <w:rsid w:val="00AE4CB8"/>
    <w:rsid w:val="00AE4FD4"/>
    <w:rsid w:val="00AE62D2"/>
    <w:rsid w:val="00AE6849"/>
    <w:rsid w:val="00AE6D33"/>
    <w:rsid w:val="00AE7A7B"/>
    <w:rsid w:val="00AF0717"/>
    <w:rsid w:val="00AF10EA"/>
    <w:rsid w:val="00AF133C"/>
    <w:rsid w:val="00AF23AA"/>
    <w:rsid w:val="00AF23E2"/>
    <w:rsid w:val="00AF27F1"/>
    <w:rsid w:val="00AF2849"/>
    <w:rsid w:val="00AF380A"/>
    <w:rsid w:val="00AF3D6A"/>
    <w:rsid w:val="00AF48C1"/>
    <w:rsid w:val="00AF4F21"/>
    <w:rsid w:val="00AF50C4"/>
    <w:rsid w:val="00AF50E1"/>
    <w:rsid w:val="00AF5685"/>
    <w:rsid w:val="00AF703A"/>
    <w:rsid w:val="00AF7262"/>
    <w:rsid w:val="00B00ACB"/>
    <w:rsid w:val="00B00FA2"/>
    <w:rsid w:val="00B011E1"/>
    <w:rsid w:val="00B02ABF"/>
    <w:rsid w:val="00B02CED"/>
    <w:rsid w:val="00B03226"/>
    <w:rsid w:val="00B04644"/>
    <w:rsid w:val="00B0484D"/>
    <w:rsid w:val="00B04964"/>
    <w:rsid w:val="00B04E0B"/>
    <w:rsid w:val="00B0565A"/>
    <w:rsid w:val="00B06D5C"/>
    <w:rsid w:val="00B07E66"/>
    <w:rsid w:val="00B07F99"/>
    <w:rsid w:val="00B1026F"/>
    <w:rsid w:val="00B10345"/>
    <w:rsid w:val="00B10738"/>
    <w:rsid w:val="00B10B2E"/>
    <w:rsid w:val="00B10B68"/>
    <w:rsid w:val="00B10CB7"/>
    <w:rsid w:val="00B117ED"/>
    <w:rsid w:val="00B126A4"/>
    <w:rsid w:val="00B12977"/>
    <w:rsid w:val="00B12C41"/>
    <w:rsid w:val="00B1367D"/>
    <w:rsid w:val="00B140E5"/>
    <w:rsid w:val="00B15A08"/>
    <w:rsid w:val="00B15D0A"/>
    <w:rsid w:val="00B16742"/>
    <w:rsid w:val="00B167DE"/>
    <w:rsid w:val="00B16B0A"/>
    <w:rsid w:val="00B22716"/>
    <w:rsid w:val="00B22A7F"/>
    <w:rsid w:val="00B255BB"/>
    <w:rsid w:val="00B2578B"/>
    <w:rsid w:val="00B25D88"/>
    <w:rsid w:val="00B27311"/>
    <w:rsid w:val="00B2779E"/>
    <w:rsid w:val="00B277D4"/>
    <w:rsid w:val="00B307A8"/>
    <w:rsid w:val="00B3096C"/>
    <w:rsid w:val="00B31601"/>
    <w:rsid w:val="00B316BD"/>
    <w:rsid w:val="00B32AAA"/>
    <w:rsid w:val="00B33818"/>
    <w:rsid w:val="00B34A1A"/>
    <w:rsid w:val="00B3514E"/>
    <w:rsid w:val="00B3630E"/>
    <w:rsid w:val="00B3686C"/>
    <w:rsid w:val="00B36A37"/>
    <w:rsid w:val="00B36D49"/>
    <w:rsid w:val="00B36F88"/>
    <w:rsid w:val="00B37798"/>
    <w:rsid w:val="00B40375"/>
    <w:rsid w:val="00B408E9"/>
    <w:rsid w:val="00B408FF"/>
    <w:rsid w:val="00B40E87"/>
    <w:rsid w:val="00B4119D"/>
    <w:rsid w:val="00B415E9"/>
    <w:rsid w:val="00B42A50"/>
    <w:rsid w:val="00B45881"/>
    <w:rsid w:val="00B45FAE"/>
    <w:rsid w:val="00B46854"/>
    <w:rsid w:val="00B46B44"/>
    <w:rsid w:val="00B46CAC"/>
    <w:rsid w:val="00B477A6"/>
    <w:rsid w:val="00B478BB"/>
    <w:rsid w:val="00B47A91"/>
    <w:rsid w:val="00B5060A"/>
    <w:rsid w:val="00B50E1E"/>
    <w:rsid w:val="00B50F7E"/>
    <w:rsid w:val="00B5243B"/>
    <w:rsid w:val="00B52B04"/>
    <w:rsid w:val="00B545C4"/>
    <w:rsid w:val="00B546F6"/>
    <w:rsid w:val="00B54A16"/>
    <w:rsid w:val="00B54C12"/>
    <w:rsid w:val="00B54DF5"/>
    <w:rsid w:val="00B5625C"/>
    <w:rsid w:val="00B60632"/>
    <w:rsid w:val="00B6065B"/>
    <w:rsid w:val="00B61CE9"/>
    <w:rsid w:val="00B6294E"/>
    <w:rsid w:val="00B62B85"/>
    <w:rsid w:val="00B636CC"/>
    <w:rsid w:val="00B64092"/>
    <w:rsid w:val="00B65088"/>
    <w:rsid w:val="00B65A2A"/>
    <w:rsid w:val="00B65CE4"/>
    <w:rsid w:val="00B6604D"/>
    <w:rsid w:val="00B667BF"/>
    <w:rsid w:val="00B66810"/>
    <w:rsid w:val="00B66F80"/>
    <w:rsid w:val="00B6709E"/>
    <w:rsid w:val="00B672E7"/>
    <w:rsid w:val="00B67C3C"/>
    <w:rsid w:val="00B67CFA"/>
    <w:rsid w:val="00B703FB"/>
    <w:rsid w:val="00B70E18"/>
    <w:rsid w:val="00B72C2D"/>
    <w:rsid w:val="00B72C95"/>
    <w:rsid w:val="00B73AFD"/>
    <w:rsid w:val="00B73E2A"/>
    <w:rsid w:val="00B7566B"/>
    <w:rsid w:val="00B758C6"/>
    <w:rsid w:val="00B75AB4"/>
    <w:rsid w:val="00B76B0B"/>
    <w:rsid w:val="00B80309"/>
    <w:rsid w:val="00B820E8"/>
    <w:rsid w:val="00B821E2"/>
    <w:rsid w:val="00B832CE"/>
    <w:rsid w:val="00B84D63"/>
    <w:rsid w:val="00B85421"/>
    <w:rsid w:val="00B85B34"/>
    <w:rsid w:val="00B85DAB"/>
    <w:rsid w:val="00B86BEB"/>
    <w:rsid w:val="00B877E3"/>
    <w:rsid w:val="00B87D88"/>
    <w:rsid w:val="00B91CE3"/>
    <w:rsid w:val="00B9216A"/>
    <w:rsid w:val="00B921BD"/>
    <w:rsid w:val="00B926AC"/>
    <w:rsid w:val="00B92A14"/>
    <w:rsid w:val="00B9307E"/>
    <w:rsid w:val="00B93136"/>
    <w:rsid w:val="00B93162"/>
    <w:rsid w:val="00B95510"/>
    <w:rsid w:val="00B95CCD"/>
    <w:rsid w:val="00B95E9F"/>
    <w:rsid w:val="00B96109"/>
    <w:rsid w:val="00B9656C"/>
    <w:rsid w:val="00B9675C"/>
    <w:rsid w:val="00B9708B"/>
    <w:rsid w:val="00BA02DD"/>
    <w:rsid w:val="00BA0509"/>
    <w:rsid w:val="00BA08F7"/>
    <w:rsid w:val="00BA09A7"/>
    <w:rsid w:val="00BA1B03"/>
    <w:rsid w:val="00BA2D22"/>
    <w:rsid w:val="00BA2D30"/>
    <w:rsid w:val="00BA33E0"/>
    <w:rsid w:val="00BA4773"/>
    <w:rsid w:val="00BA4BF5"/>
    <w:rsid w:val="00BA62DD"/>
    <w:rsid w:val="00BA68D1"/>
    <w:rsid w:val="00BA68D2"/>
    <w:rsid w:val="00BB1275"/>
    <w:rsid w:val="00BB22CE"/>
    <w:rsid w:val="00BB288C"/>
    <w:rsid w:val="00BB3CF3"/>
    <w:rsid w:val="00BB40A4"/>
    <w:rsid w:val="00BB50EE"/>
    <w:rsid w:val="00BB5259"/>
    <w:rsid w:val="00BB5C5F"/>
    <w:rsid w:val="00BB5E6B"/>
    <w:rsid w:val="00BB6093"/>
    <w:rsid w:val="00BB67CD"/>
    <w:rsid w:val="00BB687F"/>
    <w:rsid w:val="00BB6A5B"/>
    <w:rsid w:val="00BB728E"/>
    <w:rsid w:val="00BB74B1"/>
    <w:rsid w:val="00BB7607"/>
    <w:rsid w:val="00BB77E6"/>
    <w:rsid w:val="00BB7B6B"/>
    <w:rsid w:val="00BB7E1A"/>
    <w:rsid w:val="00BC010F"/>
    <w:rsid w:val="00BC21EB"/>
    <w:rsid w:val="00BC2451"/>
    <w:rsid w:val="00BC37C0"/>
    <w:rsid w:val="00BC3A96"/>
    <w:rsid w:val="00BC43C0"/>
    <w:rsid w:val="00BC45C8"/>
    <w:rsid w:val="00BC514D"/>
    <w:rsid w:val="00BC5819"/>
    <w:rsid w:val="00BC622F"/>
    <w:rsid w:val="00BC65C3"/>
    <w:rsid w:val="00BC7606"/>
    <w:rsid w:val="00BC7B0F"/>
    <w:rsid w:val="00BD02DE"/>
    <w:rsid w:val="00BD0309"/>
    <w:rsid w:val="00BD16D7"/>
    <w:rsid w:val="00BD1B89"/>
    <w:rsid w:val="00BD1F68"/>
    <w:rsid w:val="00BD1FAD"/>
    <w:rsid w:val="00BD39D8"/>
    <w:rsid w:val="00BD3A9D"/>
    <w:rsid w:val="00BD3F6F"/>
    <w:rsid w:val="00BD5A8E"/>
    <w:rsid w:val="00BD5F14"/>
    <w:rsid w:val="00BD5FAB"/>
    <w:rsid w:val="00BD63BE"/>
    <w:rsid w:val="00BD6F61"/>
    <w:rsid w:val="00BD7561"/>
    <w:rsid w:val="00BD7A23"/>
    <w:rsid w:val="00BD7AEC"/>
    <w:rsid w:val="00BE002F"/>
    <w:rsid w:val="00BE09AD"/>
    <w:rsid w:val="00BE14E7"/>
    <w:rsid w:val="00BE2158"/>
    <w:rsid w:val="00BE247E"/>
    <w:rsid w:val="00BE2F44"/>
    <w:rsid w:val="00BE2FA2"/>
    <w:rsid w:val="00BE33B2"/>
    <w:rsid w:val="00BE382E"/>
    <w:rsid w:val="00BE527E"/>
    <w:rsid w:val="00BE55CD"/>
    <w:rsid w:val="00BE5ACC"/>
    <w:rsid w:val="00BE604F"/>
    <w:rsid w:val="00BE67FB"/>
    <w:rsid w:val="00BE7202"/>
    <w:rsid w:val="00BF087C"/>
    <w:rsid w:val="00BF14EB"/>
    <w:rsid w:val="00BF182F"/>
    <w:rsid w:val="00BF3C96"/>
    <w:rsid w:val="00BF509D"/>
    <w:rsid w:val="00BF5174"/>
    <w:rsid w:val="00BF5D63"/>
    <w:rsid w:val="00BF65CF"/>
    <w:rsid w:val="00BF6B94"/>
    <w:rsid w:val="00BF6E0B"/>
    <w:rsid w:val="00BF6FFE"/>
    <w:rsid w:val="00C00C8C"/>
    <w:rsid w:val="00C01B5E"/>
    <w:rsid w:val="00C024E5"/>
    <w:rsid w:val="00C025FF"/>
    <w:rsid w:val="00C0269D"/>
    <w:rsid w:val="00C0412F"/>
    <w:rsid w:val="00C04597"/>
    <w:rsid w:val="00C04EAD"/>
    <w:rsid w:val="00C04FB7"/>
    <w:rsid w:val="00C056E7"/>
    <w:rsid w:val="00C058D2"/>
    <w:rsid w:val="00C05FF8"/>
    <w:rsid w:val="00C06150"/>
    <w:rsid w:val="00C062D0"/>
    <w:rsid w:val="00C064CF"/>
    <w:rsid w:val="00C06CBF"/>
    <w:rsid w:val="00C076CE"/>
    <w:rsid w:val="00C07731"/>
    <w:rsid w:val="00C10221"/>
    <w:rsid w:val="00C11983"/>
    <w:rsid w:val="00C12116"/>
    <w:rsid w:val="00C124A1"/>
    <w:rsid w:val="00C12D12"/>
    <w:rsid w:val="00C13471"/>
    <w:rsid w:val="00C134C5"/>
    <w:rsid w:val="00C16102"/>
    <w:rsid w:val="00C17C7B"/>
    <w:rsid w:val="00C17C97"/>
    <w:rsid w:val="00C17D48"/>
    <w:rsid w:val="00C2113F"/>
    <w:rsid w:val="00C22BB1"/>
    <w:rsid w:val="00C243F1"/>
    <w:rsid w:val="00C2514E"/>
    <w:rsid w:val="00C2547B"/>
    <w:rsid w:val="00C2591D"/>
    <w:rsid w:val="00C25A13"/>
    <w:rsid w:val="00C26E42"/>
    <w:rsid w:val="00C30420"/>
    <w:rsid w:val="00C30B4F"/>
    <w:rsid w:val="00C30DBE"/>
    <w:rsid w:val="00C310D9"/>
    <w:rsid w:val="00C3133E"/>
    <w:rsid w:val="00C3327F"/>
    <w:rsid w:val="00C3391D"/>
    <w:rsid w:val="00C33F69"/>
    <w:rsid w:val="00C3463C"/>
    <w:rsid w:val="00C350A1"/>
    <w:rsid w:val="00C3559F"/>
    <w:rsid w:val="00C3582C"/>
    <w:rsid w:val="00C3674D"/>
    <w:rsid w:val="00C369BB"/>
    <w:rsid w:val="00C37092"/>
    <w:rsid w:val="00C3744B"/>
    <w:rsid w:val="00C37A27"/>
    <w:rsid w:val="00C40598"/>
    <w:rsid w:val="00C40C25"/>
    <w:rsid w:val="00C424DF"/>
    <w:rsid w:val="00C426C9"/>
    <w:rsid w:val="00C42F67"/>
    <w:rsid w:val="00C43631"/>
    <w:rsid w:val="00C437A7"/>
    <w:rsid w:val="00C44471"/>
    <w:rsid w:val="00C45512"/>
    <w:rsid w:val="00C4582E"/>
    <w:rsid w:val="00C4594F"/>
    <w:rsid w:val="00C460CE"/>
    <w:rsid w:val="00C46727"/>
    <w:rsid w:val="00C46C7E"/>
    <w:rsid w:val="00C46EFB"/>
    <w:rsid w:val="00C47241"/>
    <w:rsid w:val="00C47291"/>
    <w:rsid w:val="00C50E4D"/>
    <w:rsid w:val="00C51247"/>
    <w:rsid w:val="00C512CC"/>
    <w:rsid w:val="00C52087"/>
    <w:rsid w:val="00C522F7"/>
    <w:rsid w:val="00C52FDC"/>
    <w:rsid w:val="00C5309F"/>
    <w:rsid w:val="00C5324B"/>
    <w:rsid w:val="00C5336A"/>
    <w:rsid w:val="00C5386C"/>
    <w:rsid w:val="00C53FBC"/>
    <w:rsid w:val="00C54878"/>
    <w:rsid w:val="00C55442"/>
    <w:rsid w:val="00C55EC5"/>
    <w:rsid w:val="00C55F3C"/>
    <w:rsid w:val="00C57D62"/>
    <w:rsid w:val="00C61A25"/>
    <w:rsid w:val="00C61EC2"/>
    <w:rsid w:val="00C62663"/>
    <w:rsid w:val="00C6321D"/>
    <w:rsid w:val="00C643CD"/>
    <w:rsid w:val="00C643FF"/>
    <w:rsid w:val="00C66448"/>
    <w:rsid w:val="00C6681D"/>
    <w:rsid w:val="00C67156"/>
    <w:rsid w:val="00C6752F"/>
    <w:rsid w:val="00C67FAE"/>
    <w:rsid w:val="00C7082B"/>
    <w:rsid w:val="00C72170"/>
    <w:rsid w:val="00C729AE"/>
    <w:rsid w:val="00C7443A"/>
    <w:rsid w:val="00C74819"/>
    <w:rsid w:val="00C7690E"/>
    <w:rsid w:val="00C76F2A"/>
    <w:rsid w:val="00C76F61"/>
    <w:rsid w:val="00C772F6"/>
    <w:rsid w:val="00C77456"/>
    <w:rsid w:val="00C776F0"/>
    <w:rsid w:val="00C779E1"/>
    <w:rsid w:val="00C8124C"/>
    <w:rsid w:val="00C8132A"/>
    <w:rsid w:val="00C816F1"/>
    <w:rsid w:val="00C81716"/>
    <w:rsid w:val="00C81E2C"/>
    <w:rsid w:val="00C829EA"/>
    <w:rsid w:val="00C85068"/>
    <w:rsid w:val="00C853AC"/>
    <w:rsid w:val="00C85DC4"/>
    <w:rsid w:val="00C860C9"/>
    <w:rsid w:val="00C86DA4"/>
    <w:rsid w:val="00C87B68"/>
    <w:rsid w:val="00C87DC6"/>
    <w:rsid w:val="00C908D3"/>
    <w:rsid w:val="00C91C1D"/>
    <w:rsid w:val="00C93183"/>
    <w:rsid w:val="00C94351"/>
    <w:rsid w:val="00C94395"/>
    <w:rsid w:val="00C94C02"/>
    <w:rsid w:val="00C973DA"/>
    <w:rsid w:val="00C97657"/>
    <w:rsid w:val="00CA018E"/>
    <w:rsid w:val="00CA0987"/>
    <w:rsid w:val="00CA1477"/>
    <w:rsid w:val="00CA15CD"/>
    <w:rsid w:val="00CA2070"/>
    <w:rsid w:val="00CA20FA"/>
    <w:rsid w:val="00CA2315"/>
    <w:rsid w:val="00CA2351"/>
    <w:rsid w:val="00CA25AC"/>
    <w:rsid w:val="00CA27EB"/>
    <w:rsid w:val="00CA2C49"/>
    <w:rsid w:val="00CA376D"/>
    <w:rsid w:val="00CA3A38"/>
    <w:rsid w:val="00CA6E7C"/>
    <w:rsid w:val="00CA6EFC"/>
    <w:rsid w:val="00CB018C"/>
    <w:rsid w:val="00CB0272"/>
    <w:rsid w:val="00CB090A"/>
    <w:rsid w:val="00CB0C66"/>
    <w:rsid w:val="00CB0E8B"/>
    <w:rsid w:val="00CB17B2"/>
    <w:rsid w:val="00CB31FC"/>
    <w:rsid w:val="00CB3A2F"/>
    <w:rsid w:val="00CB574C"/>
    <w:rsid w:val="00CB5E82"/>
    <w:rsid w:val="00CB5F39"/>
    <w:rsid w:val="00CB6107"/>
    <w:rsid w:val="00CB6517"/>
    <w:rsid w:val="00CB7AB3"/>
    <w:rsid w:val="00CC01A5"/>
    <w:rsid w:val="00CC07EC"/>
    <w:rsid w:val="00CC0806"/>
    <w:rsid w:val="00CC1571"/>
    <w:rsid w:val="00CC2831"/>
    <w:rsid w:val="00CC3E43"/>
    <w:rsid w:val="00CC463E"/>
    <w:rsid w:val="00CC5BFB"/>
    <w:rsid w:val="00CC611A"/>
    <w:rsid w:val="00CC6831"/>
    <w:rsid w:val="00CC69E1"/>
    <w:rsid w:val="00CC7EEB"/>
    <w:rsid w:val="00CD0B3F"/>
    <w:rsid w:val="00CD39C4"/>
    <w:rsid w:val="00CD3D9F"/>
    <w:rsid w:val="00CD4D4B"/>
    <w:rsid w:val="00CD76C9"/>
    <w:rsid w:val="00CD7FA2"/>
    <w:rsid w:val="00CE0106"/>
    <w:rsid w:val="00CE1E33"/>
    <w:rsid w:val="00CE22DD"/>
    <w:rsid w:val="00CE291E"/>
    <w:rsid w:val="00CE3708"/>
    <w:rsid w:val="00CE4579"/>
    <w:rsid w:val="00CE4FE2"/>
    <w:rsid w:val="00CE68D6"/>
    <w:rsid w:val="00CE754A"/>
    <w:rsid w:val="00CE7976"/>
    <w:rsid w:val="00CE7D01"/>
    <w:rsid w:val="00CE7F7A"/>
    <w:rsid w:val="00CF069C"/>
    <w:rsid w:val="00CF0846"/>
    <w:rsid w:val="00CF1CA5"/>
    <w:rsid w:val="00CF2022"/>
    <w:rsid w:val="00CF2A92"/>
    <w:rsid w:val="00CF38FC"/>
    <w:rsid w:val="00CF3BB8"/>
    <w:rsid w:val="00CF3EC0"/>
    <w:rsid w:val="00CF5E98"/>
    <w:rsid w:val="00CF60B8"/>
    <w:rsid w:val="00CF78A0"/>
    <w:rsid w:val="00CF7928"/>
    <w:rsid w:val="00D01441"/>
    <w:rsid w:val="00D02224"/>
    <w:rsid w:val="00D022EB"/>
    <w:rsid w:val="00D02ADB"/>
    <w:rsid w:val="00D02EF4"/>
    <w:rsid w:val="00D03092"/>
    <w:rsid w:val="00D03248"/>
    <w:rsid w:val="00D039FE"/>
    <w:rsid w:val="00D03A10"/>
    <w:rsid w:val="00D03E12"/>
    <w:rsid w:val="00D03FA0"/>
    <w:rsid w:val="00D04406"/>
    <w:rsid w:val="00D04722"/>
    <w:rsid w:val="00D04F77"/>
    <w:rsid w:val="00D05CD9"/>
    <w:rsid w:val="00D069F0"/>
    <w:rsid w:val="00D073B0"/>
    <w:rsid w:val="00D1040E"/>
    <w:rsid w:val="00D10F0A"/>
    <w:rsid w:val="00D11D0A"/>
    <w:rsid w:val="00D11F3E"/>
    <w:rsid w:val="00D12634"/>
    <w:rsid w:val="00D149A5"/>
    <w:rsid w:val="00D149CB"/>
    <w:rsid w:val="00D14C64"/>
    <w:rsid w:val="00D15246"/>
    <w:rsid w:val="00D15CBB"/>
    <w:rsid w:val="00D15FCA"/>
    <w:rsid w:val="00D16E61"/>
    <w:rsid w:val="00D16FF2"/>
    <w:rsid w:val="00D173EC"/>
    <w:rsid w:val="00D17A57"/>
    <w:rsid w:val="00D20218"/>
    <w:rsid w:val="00D20992"/>
    <w:rsid w:val="00D225F4"/>
    <w:rsid w:val="00D22821"/>
    <w:rsid w:val="00D22A8D"/>
    <w:rsid w:val="00D22ACF"/>
    <w:rsid w:val="00D22E0E"/>
    <w:rsid w:val="00D237BA"/>
    <w:rsid w:val="00D23986"/>
    <w:rsid w:val="00D24801"/>
    <w:rsid w:val="00D24D2A"/>
    <w:rsid w:val="00D25382"/>
    <w:rsid w:val="00D254E6"/>
    <w:rsid w:val="00D25694"/>
    <w:rsid w:val="00D26DBF"/>
    <w:rsid w:val="00D274E1"/>
    <w:rsid w:val="00D27933"/>
    <w:rsid w:val="00D27D3D"/>
    <w:rsid w:val="00D30AA1"/>
    <w:rsid w:val="00D30C25"/>
    <w:rsid w:val="00D318A4"/>
    <w:rsid w:val="00D31FE1"/>
    <w:rsid w:val="00D3243A"/>
    <w:rsid w:val="00D32659"/>
    <w:rsid w:val="00D33D23"/>
    <w:rsid w:val="00D35940"/>
    <w:rsid w:val="00D35DF3"/>
    <w:rsid w:val="00D36B58"/>
    <w:rsid w:val="00D37ABF"/>
    <w:rsid w:val="00D4064F"/>
    <w:rsid w:val="00D40A21"/>
    <w:rsid w:val="00D4175B"/>
    <w:rsid w:val="00D422A5"/>
    <w:rsid w:val="00D430AB"/>
    <w:rsid w:val="00D430CE"/>
    <w:rsid w:val="00D4448C"/>
    <w:rsid w:val="00D44E9F"/>
    <w:rsid w:val="00D451CA"/>
    <w:rsid w:val="00D45CF3"/>
    <w:rsid w:val="00D462B9"/>
    <w:rsid w:val="00D4686B"/>
    <w:rsid w:val="00D46C34"/>
    <w:rsid w:val="00D471E8"/>
    <w:rsid w:val="00D472D9"/>
    <w:rsid w:val="00D5028D"/>
    <w:rsid w:val="00D502F6"/>
    <w:rsid w:val="00D50738"/>
    <w:rsid w:val="00D516A5"/>
    <w:rsid w:val="00D51C8A"/>
    <w:rsid w:val="00D51D9D"/>
    <w:rsid w:val="00D51ED1"/>
    <w:rsid w:val="00D5535A"/>
    <w:rsid w:val="00D56208"/>
    <w:rsid w:val="00D57E2E"/>
    <w:rsid w:val="00D63457"/>
    <w:rsid w:val="00D643B7"/>
    <w:rsid w:val="00D64769"/>
    <w:rsid w:val="00D67496"/>
    <w:rsid w:val="00D6753B"/>
    <w:rsid w:val="00D67F41"/>
    <w:rsid w:val="00D70117"/>
    <w:rsid w:val="00D715A8"/>
    <w:rsid w:val="00D71A50"/>
    <w:rsid w:val="00D7252B"/>
    <w:rsid w:val="00D728F1"/>
    <w:rsid w:val="00D73549"/>
    <w:rsid w:val="00D738E4"/>
    <w:rsid w:val="00D73B8D"/>
    <w:rsid w:val="00D73E5D"/>
    <w:rsid w:val="00D74199"/>
    <w:rsid w:val="00D74856"/>
    <w:rsid w:val="00D74EAF"/>
    <w:rsid w:val="00D74FFC"/>
    <w:rsid w:val="00D75A68"/>
    <w:rsid w:val="00D76156"/>
    <w:rsid w:val="00D7677F"/>
    <w:rsid w:val="00D76A41"/>
    <w:rsid w:val="00D776F1"/>
    <w:rsid w:val="00D80512"/>
    <w:rsid w:val="00D809B0"/>
    <w:rsid w:val="00D812A3"/>
    <w:rsid w:val="00D814B4"/>
    <w:rsid w:val="00D8238D"/>
    <w:rsid w:val="00D83CF6"/>
    <w:rsid w:val="00D83E13"/>
    <w:rsid w:val="00D8419E"/>
    <w:rsid w:val="00D84935"/>
    <w:rsid w:val="00D851A2"/>
    <w:rsid w:val="00D851F1"/>
    <w:rsid w:val="00D87BAA"/>
    <w:rsid w:val="00D87F4B"/>
    <w:rsid w:val="00D901BC"/>
    <w:rsid w:val="00D90AC7"/>
    <w:rsid w:val="00D91018"/>
    <w:rsid w:val="00D9101E"/>
    <w:rsid w:val="00D9127F"/>
    <w:rsid w:val="00D91893"/>
    <w:rsid w:val="00D9286F"/>
    <w:rsid w:val="00D9296A"/>
    <w:rsid w:val="00D92AFC"/>
    <w:rsid w:val="00D9485E"/>
    <w:rsid w:val="00D9526B"/>
    <w:rsid w:val="00D96066"/>
    <w:rsid w:val="00D96E9A"/>
    <w:rsid w:val="00D96EF3"/>
    <w:rsid w:val="00D97B09"/>
    <w:rsid w:val="00DA0413"/>
    <w:rsid w:val="00DA0FAC"/>
    <w:rsid w:val="00DA122D"/>
    <w:rsid w:val="00DA1F70"/>
    <w:rsid w:val="00DA41E6"/>
    <w:rsid w:val="00DA4499"/>
    <w:rsid w:val="00DA475C"/>
    <w:rsid w:val="00DA5F12"/>
    <w:rsid w:val="00DA6116"/>
    <w:rsid w:val="00DA636D"/>
    <w:rsid w:val="00DA6E21"/>
    <w:rsid w:val="00DA786B"/>
    <w:rsid w:val="00DB0744"/>
    <w:rsid w:val="00DB1DAF"/>
    <w:rsid w:val="00DB2AAA"/>
    <w:rsid w:val="00DB2B03"/>
    <w:rsid w:val="00DB2F91"/>
    <w:rsid w:val="00DB349E"/>
    <w:rsid w:val="00DB43FB"/>
    <w:rsid w:val="00DB440D"/>
    <w:rsid w:val="00DB46ED"/>
    <w:rsid w:val="00DB4917"/>
    <w:rsid w:val="00DB4C09"/>
    <w:rsid w:val="00DB4E45"/>
    <w:rsid w:val="00DB5FD0"/>
    <w:rsid w:val="00DB6C13"/>
    <w:rsid w:val="00DB6DC8"/>
    <w:rsid w:val="00DB7349"/>
    <w:rsid w:val="00DB74AD"/>
    <w:rsid w:val="00DB787E"/>
    <w:rsid w:val="00DC043D"/>
    <w:rsid w:val="00DC1DBF"/>
    <w:rsid w:val="00DC2788"/>
    <w:rsid w:val="00DC2878"/>
    <w:rsid w:val="00DC2F11"/>
    <w:rsid w:val="00DC37FC"/>
    <w:rsid w:val="00DC3A64"/>
    <w:rsid w:val="00DC3C1A"/>
    <w:rsid w:val="00DC5616"/>
    <w:rsid w:val="00DC58C0"/>
    <w:rsid w:val="00DC5C24"/>
    <w:rsid w:val="00DC63D1"/>
    <w:rsid w:val="00DC675C"/>
    <w:rsid w:val="00DC6CAC"/>
    <w:rsid w:val="00DD183A"/>
    <w:rsid w:val="00DD2790"/>
    <w:rsid w:val="00DD2F75"/>
    <w:rsid w:val="00DD4866"/>
    <w:rsid w:val="00DD54A1"/>
    <w:rsid w:val="00DD55AE"/>
    <w:rsid w:val="00DD7204"/>
    <w:rsid w:val="00DD7349"/>
    <w:rsid w:val="00DE02D1"/>
    <w:rsid w:val="00DE0437"/>
    <w:rsid w:val="00DE05E1"/>
    <w:rsid w:val="00DE0635"/>
    <w:rsid w:val="00DE0FB9"/>
    <w:rsid w:val="00DE16FF"/>
    <w:rsid w:val="00DE2745"/>
    <w:rsid w:val="00DE3059"/>
    <w:rsid w:val="00DE3A02"/>
    <w:rsid w:val="00DE3BB0"/>
    <w:rsid w:val="00DE4923"/>
    <w:rsid w:val="00DE493F"/>
    <w:rsid w:val="00DE587F"/>
    <w:rsid w:val="00DE6B81"/>
    <w:rsid w:val="00DE6FED"/>
    <w:rsid w:val="00DE7E0A"/>
    <w:rsid w:val="00DF0A19"/>
    <w:rsid w:val="00DF0B76"/>
    <w:rsid w:val="00DF1C5A"/>
    <w:rsid w:val="00DF1D61"/>
    <w:rsid w:val="00DF2D33"/>
    <w:rsid w:val="00DF2FF1"/>
    <w:rsid w:val="00DF30B1"/>
    <w:rsid w:val="00DF34AB"/>
    <w:rsid w:val="00DF3816"/>
    <w:rsid w:val="00DF43B4"/>
    <w:rsid w:val="00DF49AE"/>
    <w:rsid w:val="00DF50A8"/>
    <w:rsid w:val="00DF51AC"/>
    <w:rsid w:val="00DF6162"/>
    <w:rsid w:val="00DF709F"/>
    <w:rsid w:val="00DF7579"/>
    <w:rsid w:val="00DF7DDA"/>
    <w:rsid w:val="00DF7FCA"/>
    <w:rsid w:val="00E0002B"/>
    <w:rsid w:val="00E00554"/>
    <w:rsid w:val="00E01492"/>
    <w:rsid w:val="00E03074"/>
    <w:rsid w:val="00E03223"/>
    <w:rsid w:val="00E058FC"/>
    <w:rsid w:val="00E06290"/>
    <w:rsid w:val="00E065D4"/>
    <w:rsid w:val="00E07905"/>
    <w:rsid w:val="00E07A1D"/>
    <w:rsid w:val="00E10774"/>
    <w:rsid w:val="00E12C18"/>
    <w:rsid w:val="00E12E68"/>
    <w:rsid w:val="00E12F35"/>
    <w:rsid w:val="00E12F70"/>
    <w:rsid w:val="00E13452"/>
    <w:rsid w:val="00E13DFC"/>
    <w:rsid w:val="00E148E4"/>
    <w:rsid w:val="00E1491A"/>
    <w:rsid w:val="00E151DE"/>
    <w:rsid w:val="00E153C3"/>
    <w:rsid w:val="00E15AB4"/>
    <w:rsid w:val="00E16390"/>
    <w:rsid w:val="00E16E5F"/>
    <w:rsid w:val="00E172AA"/>
    <w:rsid w:val="00E22D10"/>
    <w:rsid w:val="00E23051"/>
    <w:rsid w:val="00E23056"/>
    <w:rsid w:val="00E23A0B"/>
    <w:rsid w:val="00E23A1B"/>
    <w:rsid w:val="00E23EFC"/>
    <w:rsid w:val="00E2475D"/>
    <w:rsid w:val="00E24F13"/>
    <w:rsid w:val="00E25E00"/>
    <w:rsid w:val="00E26214"/>
    <w:rsid w:val="00E262FF"/>
    <w:rsid w:val="00E30219"/>
    <w:rsid w:val="00E30A5B"/>
    <w:rsid w:val="00E30D53"/>
    <w:rsid w:val="00E30DD5"/>
    <w:rsid w:val="00E331E6"/>
    <w:rsid w:val="00E33EC3"/>
    <w:rsid w:val="00E36893"/>
    <w:rsid w:val="00E36E9E"/>
    <w:rsid w:val="00E37A17"/>
    <w:rsid w:val="00E37DFF"/>
    <w:rsid w:val="00E40987"/>
    <w:rsid w:val="00E410C6"/>
    <w:rsid w:val="00E413FC"/>
    <w:rsid w:val="00E425E4"/>
    <w:rsid w:val="00E42B65"/>
    <w:rsid w:val="00E43832"/>
    <w:rsid w:val="00E44B32"/>
    <w:rsid w:val="00E45BCB"/>
    <w:rsid w:val="00E464E6"/>
    <w:rsid w:val="00E466A1"/>
    <w:rsid w:val="00E474E2"/>
    <w:rsid w:val="00E510E4"/>
    <w:rsid w:val="00E515DA"/>
    <w:rsid w:val="00E51830"/>
    <w:rsid w:val="00E521F3"/>
    <w:rsid w:val="00E52E0E"/>
    <w:rsid w:val="00E54183"/>
    <w:rsid w:val="00E546D2"/>
    <w:rsid w:val="00E54885"/>
    <w:rsid w:val="00E5499F"/>
    <w:rsid w:val="00E570EC"/>
    <w:rsid w:val="00E5731C"/>
    <w:rsid w:val="00E57F6E"/>
    <w:rsid w:val="00E602E3"/>
    <w:rsid w:val="00E604C0"/>
    <w:rsid w:val="00E60DA8"/>
    <w:rsid w:val="00E62187"/>
    <w:rsid w:val="00E62A46"/>
    <w:rsid w:val="00E638AC"/>
    <w:rsid w:val="00E653E8"/>
    <w:rsid w:val="00E6543C"/>
    <w:rsid w:val="00E656D0"/>
    <w:rsid w:val="00E65CB5"/>
    <w:rsid w:val="00E66042"/>
    <w:rsid w:val="00E66794"/>
    <w:rsid w:val="00E667A2"/>
    <w:rsid w:val="00E6691A"/>
    <w:rsid w:val="00E67927"/>
    <w:rsid w:val="00E67CC9"/>
    <w:rsid w:val="00E67E36"/>
    <w:rsid w:val="00E70148"/>
    <w:rsid w:val="00E7371E"/>
    <w:rsid w:val="00E7535C"/>
    <w:rsid w:val="00E75E8D"/>
    <w:rsid w:val="00E773D4"/>
    <w:rsid w:val="00E778CF"/>
    <w:rsid w:val="00E80B84"/>
    <w:rsid w:val="00E8183E"/>
    <w:rsid w:val="00E81F99"/>
    <w:rsid w:val="00E82069"/>
    <w:rsid w:val="00E82404"/>
    <w:rsid w:val="00E82686"/>
    <w:rsid w:val="00E82E11"/>
    <w:rsid w:val="00E83ABD"/>
    <w:rsid w:val="00E83FAF"/>
    <w:rsid w:val="00E841B0"/>
    <w:rsid w:val="00E857AF"/>
    <w:rsid w:val="00E85E91"/>
    <w:rsid w:val="00E863D0"/>
    <w:rsid w:val="00E86517"/>
    <w:rsid w:val="00E86BF3"/>
    <w:rsid w:val="00E86EC1"/>
    <w:rsid w:val="00E90C08"/>
    <w:rsid w:val="00E9159E"/>
    <w:rsid w:val="00E927ED"/>
    <w:rsid w:val="00E930AD"/>
    <w:rsid w:val="00E93207"/>
    <w:rsid w:val="00E935BB"/>
    <w:rsid w:val="00E93B9A"/>
    <w:rsid w:val="00E9401F"/>
    <w:rsid w:val="00E955D2"/>
    <w:rsid w:val="00E97704"/>
    <w:rsid w:val="00E97AA5"/>
    <w:rsid w:val="00E97C5D"/>
    <w:rsid w:val="00EA00CA"/>
    <w:rsid w:val="00EA1F96"/>
    <w:rsid w:val="00EA265E"/>
    <w:rsid w:val="00EA2945"/>
    <w:rsid w:val="00EA3C6E"/>
    <w:rsid w:val="00EA5381"/>
    <w:rsid w:val="00EA5C45"/>
    <w:rsid w:val="00EA60FA"/>
    <w:rsid w:val="00EA7121"/>
    <w:rsid w:val="00EA743C"/>
    <w:rsid w:val="00EA79CC"/>
    <w:rsid w:val="00EA7F89"/>
    <w:rsid w:val="00EB100B"/>
    <w:rsid w:val="00EB10D0"/>
    <w:rsid w:val="00EB183C"/>
    <w:rsid w:val="00EB1C40"/>
    <w:rsid w:val="00EB230C"/>
    <w:rsid w:val="00EB2989"/>
    <w:rsid w:val="00EB418D"/>
    <w:rsid w:val="00EB42F9"/>
    <w:rsid w:val="00EB4C10"/>
    <w:rsid w:val="00EB6168"/>
    <w:rsid w:val="00EB6471"/>
    <w:rsid w:val="00EC02CE"/>
    <w:rsid w:val="00EC1173"/>
    <w:rsid w:val="00EC186F"/>
    <w:rsid w:val="00EC19A9"/>
    <w:rsid w:val="00EC2532"/>
    <w:rsid w:val="00EC3A9A"/>
    <w:rsid w:val="00EC4305"/>
    <w:rsid w:val="00EC4752"/>
    <w:rsid w:val="00EC4B89"/>
    <w:rsid w:val="00EC512E"/>
    <w:rsid w:val="00EC52D7"/>
    <w:rsid w:val="00EC5433"/>
    <w:rsid w:val="00EC5CF4"/>
    <w:rsid w:val="00EC5FA9"/>
    <w:rsid w:val="00EC6B04"/>
    <w:rsid w:val="00EC7CC1"/>
    <w:rsid w:val="00ED0A8B"/>
    <w:rsid w:val="00ED1319"/>
    <w:rsid w:val="00ED13FE"/>
    <w:rsid w:val="00ED149B"/>
    <w:rsid w:val="00ED14F7"/>
    <w:rsid w:val="00ED1640"/>
    <w:rsid w:val="00ED1A66"/>
    <w:rsid w:val="00ED25A0"/>
    <w:rsid w:val="00ED31B3"/>
    <w:rsid w:val="00ED3801"/>
    <w:rsid w:val="00ED451F"/>
    <w:rsid w:val="00ED46EA"/>
    <w:rsid w:val="00ED47D5"/>
    <w:rsid w:val="00ED54EF"/>
    <w:rsid w:val="00ED5E30"/>
    <w:rsid w:val="00ED5FC7"/>
    <w:rsid w:val="00ED6849"/>
    <w:rsid w:val="00ED6EBB"/>
    <w:rsid w:val="00ED73F6"/>
    <w:rsid w:val="00EE06CF"/>
    <w:rsid w:val="00EE2177"/>
    <w:rsid w:val="00EE287B"/>
    <w:rsid w:val="00EE2FE4"/>
    <w:rsid w:val="00EE37A5"/>
    <w:rsid w:val="00EE39F6"/>
    <w:rsid w:val="00EE44ED"/>
    <w:rsid w:val="00EE48A6"/>
    <w:rsid w:val="00EE4E89"/>
    <w:rsid w:val="00EE5165"/>
    <w:rsid w:val="00EE5C58"/>
    <w:rsid w:val="00EE6018"/>
    <w:rsid w:val="00EE684C"/>
    <w:rsid w:val="00EE710E"/>
    <w:rsid w:val="00EE7297"/>
    <w:rsid w:val="00EE74C1"/>
    <w:rsid w:val="00EF0BC2"/>
    <w:rsid w:val="00EF0C89"/>
    <w:rsid w:val="00EF16A0"/>
    <w:rsid w:val="00EF1E38"/>
    <w:rsid w:val="00EF257D"/>
    <w:rsid w:val="00EF2A15"/>
    <w:rsid w:val="00EF3359"/>
    <w:rsid w:val="00EF3613"/>
    <w:rsid w:val="00EF3905"/>
    <w:rsid w:val="00EF3DA7"/>
    <w:rsid w:val="00EF4879"/>
    <w:rsid w:val="00EF51A7"/>
    <w:rsid w:val="00EF590E"/>
    <w:rsid w:val="00EF63A1"/>
    <w:rsid w:val="00EF698D"/>
    <w:rsid w:val="00EF6C80"/>
    <w:rsid w:val="00EF7023"/>
    <w:rsid w:val="00EF7739"/>
    <w:rsid w:val="00EF7BE2"/>
    <w:rsid w:val="00F00E39"/>
    <w:rsid w:val="00F01599"/>
    <w:rsid w:val="00F01DCD"/>
    <w:rsid w:val="00F02318"/>
    <w:rsid w:val="00F02776"/>
    <w:rsid w:val="00F02FD6"/>
    <w:rsid w:val="00F0571F"/>
    <w:rsid w:val="00F05D3D"/>
    <w:rsid w:val="00F0725E"/>
    <w:rsid w:val="00F07374"/>
    <w:rsid w:val="00F078FA"/>
    <w:rsid w:val="00F07F25"/>
    <w:rsid w:val="00F100BA"/>
    <w:rsid w:val="00F103BC"/>
    <w:rsid w:val="00F10548"/>
    <w:rsid w:val="00F10844"/>
    <w:rsid w:val="00F10DCB"/>
    <w:rsid w:val="00F1109E"/>
    <w:rsid w:val="00F13268"/>
    <w:rsid w:val="00F13B80"/>
    <w:rsid w:val="00F1493C"/>
    <w:rsid w:val="00F14B4D"/>
    <w:rsid w:val="00F14C0D"/>
    <w:rsid w:val="00F15B66"/>
    <w:rsid w:val="00F1613F"/>
    <w:rsid w:val="00F16F24"/>
    <w:rsid w:val="00F175B3"/>
    <w:rsid w:val="00F177D6"/>
    <w:rsid w:val="00F17EEB"/>
    <w:rsid w:val="00F20CF4"/>
    <w:rsid w:val="00F21027"/>
    <w:rsid w:val="00F2102C"/>
    <w:rsid w:val="00F21419"/>
    <w:rsid w:val="00F21C6A"/>
    <w:rsid w:val="00F22460"/>
    <w:rsid w:val="00F230C7"/>
    <w:rsid w:val="00F237DC"/>
    <w:rsid w:val="00F239B1"/>
    <w:rsid w:val="00F23CDF"/>
    <w:rsid w:val="00F2468D"/>
    <w:rsid w:val="00F25034"/>
    <w:rsid w:val="00F25BF1"/>
    <w:rsid w:val="00F26025"/>
    <w:rsid w:val="00F26104"/>
    <w:rsid w:val="00F26283"/>
    <w:rsid w:val="00F264EF"/>
    <w:rsid w:val="00F266D4"/>
    <w:rsid w:val="00F268CC"/>
    <w:rsid w:val="00F275D1"/>
    <w:rsid w:val="00F27DE1"/>
    <w:rsid w:val="00F30402"/>
    <w:rsid w:val="00F30471"/>
    <w:rsid w:val="00F3161B"/>
    <w:rsid w:val="00F31C21"/>
    <w:rsid w:val="00F32D54"/>
    <w:rsid w:val="00F32E63"/>
    <w:rsid w:val="00F33468"/>
    <w:rsid w:val="00F33B2B"/>
    <w:rsid w:val="00F342E3"/>
    <w:rsid w:val="00F343F4"/>
    <w:rsid w:val="00F34A1C"/>
    <w:rsid w:val="00F361A6"/>
    <w:rsid w:val="00F36474"/>
    <w:rsid w:val="00F364C9"/>
    <w:rsid w:val="00F366F9"/>
    <w:rsid w:val="00F37087"/>
    <w:rsid w:val="00F370BA"/>
    <w:rsid w:val="00F3723F"/>
    <w:rsid w:val="00F37257"/>
    <w:rsid w:val="00F40453"/>
    <w:rsid w:val="00F41840"/>
    <w:rsid w:val="00F42306"/>
    <w:rsid w:val="00F44D59"/>
    <w:rsid w:val="00F45B77"/>
    <w:rsid w:val="00F464F7"/>
    <w:rsid w:val="00F46632"/>
    <w:rsid w:val="00F46AE4"/>
    <w:rsid w:val="00F46D93"/>
    <w:rsid w:val="00F479B1"/>
    <w:rsid w:val="00F51549"/>
    <w:rsid w:val="00F515CC"/>
    <w:rsid w:val="00F517D3"/>
    <w:rsid w:val="00F5282A"/>
    <w:rsid w:val="00F528FD"/>
    <w:rsid w:val="00F5298D"/>
    <w:rsid w:val="00F52BF2"/>
    <w:rsid w:val="00F539DA"/>
    <w:rsid w:val="00F53D72"/>
    <w:rsid w:val="00F5466A"/>
    <w:rsid w:val="00F54AF8"/>
    <w:rsid w:val="00F55A69"/>
    <w:rsid w:val="00F57C16"/>
    <w:rsid w:val="00F60605"/>
    <w:rsid w:val="00F609CA"/>
    <w:rsid w:val="00F61077"/>
    <w:rsid w:val="00F6119D"/>
    <w:rsid w:val="00F632DB"/>
    <w:rsid w:val="00F640E1"/>
    <w:rsid w:val="00F644D3"/>
    <w:rsid w:val="00F64B56"/>
    <w:rsid w:val="00F654C9"/>
    <w:rsid w:val="00F655E0"/>
    <w:rsid w:val="00F65832"/>
    <w:rsid w:val="00F6622D"/>
    <w:rsid w:val="00F677EF"/>
    <w:rsid w:val="00F70E1F"/>
    <w:rsid w:val="00F71174"/>
    <w:rsid w:val="00F714FE"/>
    <w:rsid w:val="00F722E3"/>
    <w:rsid w:val="00F728A1"/>
    <w:rsid w:val="00F72AEB"/>
    <w:rsid w:val="00F73F73"/>
    <w:rsid w:val="00F74118"/>
    <w:rsid w:val="00F745F1"/>
    <w:rsid w:val="00F74DAA"/>
    <w:rsid w:val="00F75C0E"/>
    <w:rsid w:val="00F76ED0"/>
    <w:rsid w:val="00F77778"/>
    <w:rsid w:val="00F812DE"/>
    <w:rsid w:val="00F8333D"/>
    <w:rsid w:val="00F8336D"/>
    <w:rsid w:val="00F8470D"/>
    <w:rsid w:val="00F84DA3"/>
    <w:rsid w:val="00F84F05"/>
    <w:rsid w:val="00F85884"/>
    <w:rsid w:val="00F85CC8"/>
    <w:rsid w:val="00F86167"/>
    <w:rsid w:val="00F86AB6"/>
    <w:rsid w:val="00F86DC0"/>
    <w:rsid w:val="00F86DF3"/>
    <w:rsid w:val="00F8725B"/>
    <w:rsid w:val="00F87A10"/>
    <w:rsid w:val="00F913C8"/>
    <w:rsid w:val="00F9147D"/>
    <w:rsid w:val="00F92DBB"/>
    <w:rsid w:val="00F932B7"/>
    <w:rsid w:val="00F932B8"/>
    <w:rsid w:val="00F9366E"/>
    <w:rsid w:val="00F9389F"/>
    <w:rsid w:val="00F94226"/>
    <w:rsid w:val="00F94933"/>
    <w:rsid w:val="00F94AF5"/>
    <w:rsid w:val="00F95908"/>
    <w:rsid w:val="00F96397"/>
    <w:rsid w:val="00F96A19"/>
    <w:rsid w:val="00F97041"/>
    <w:rsid w:val="00FA1114"/>
    <w:rsid w:val="00FA1130"/>
    <w:rsid w:val="00FA14D7"/>
    <w:rsid w:val="00FA1A36"/>
    <w:rsid w:val="00FA1F8F"/>
    <w:rsid w:val="00FA31FD"/>
    <w:rsid w:val="00FA33B8"/>
    <w:rsid w:val="00FA366F"/>
    <w:rsid w:val="00FA3F17"/>
    <w:rsid w:val="00FA473F"/>
    <w:rsid w:val="00FA4B61"/>
    <w:rsid w:val="00FA4E74"/>
    <w:rsid w:val="00FA4EA0"/>
    <w:rsid w:val="00FA4EB2"/>
    <w:rsid w:val="00FA5189"/>
    <w:rsid w:val="00FA5346"/>
    <w:rsid w:val="00FA68BC"/>
    <w:rsid w:val="00FA7F65"/>
    <w:rsid w:val="00FB069C"/>
    <w:rsid w:val="00FB13B8"/>
    <w:rsid w:val="00FB172E"/>
    <w:rsid w:val="00FB22E3"/>
    <w:rsid w:val="00FB2D4A"/>
    <w:rsid w:val="00FB44AB"/>
    <w:rsid w:val="00FB6A2E"/>
    <w:rsid w:val="00FB728B"/>
    <w:rsid w:val="00FB743B"/>
    <w:rsid w:val="00FB7826"/>
    <w:rsid w:val="00FB798A"/>
    <w:rsid w:val="00FC1BA2"/>
    <w:rsid w:val="00FC284C"/>
    <w:rsid w:val="00FC339E"/>
    <w:rsid w:val="00FC49A0"/>
    <w:rsid w:val="00FC5135"/>
    <w:rsid w:val="00FC55C5"/>
    <w:rsid w:val="00FC63AF"/>
    <w:rsid w:val="00FC6B70"/>
    <w:rsid w:val="00FC700A"/>
    <w:rsid w:val="00FC726B"/>
    <w:rsid w:val="00FC72CC"/>
    <w:rsid w:val="00FC7EC1"/>
    <w:rsid w:val="00FD1DD4"/>
    <w:rsid w:val="00FD3685"/>
    <w:rsid w:val="00FD5EA7"/>
    <w:rsid w:val="00FD67B4"/>
    <w:rsid w:val="00FD6833"/>
    <w:rsid w:val="00FD7E6D"/>
    <w:rsid w:val="00FE12E0"/>
    <w:rsid w:val="00FE143B"/>
    <w:rsid w:val="00FE1768"/>
    <w:rsid w:val="00FE18D2"/>
    <w:rsid w:val="00FE2398"/>
    <w:rsid w:val="00FE25B1"/>
    <w:rsid w:val="00FE2D2C"/>
    <w:rsid w:val="00FE34FC"/>
    <w:rsid w:val="00FE39F7"/>
    <w:rsid w:val="00FE3EC7"/>
    <w:rsid w:val="00FE436C"/>
    <w:rsid w:val="00FE5C68"/>
    <w:rsid w:val="00FE69BC"/>
    <w:rsid w:val="00FE6BA7"/>
    <w:rsid w:val="00FE6F25"/>
    <w:rsid w:val="00FF007F"/>
    <w:rsid w:val="00FF10F5"/>
    <w:rsid w:val="00FF11D2"/>
    <w:rsid w:val="00FF131F"/>
    <w:rsid w:val="00FF16CA"/>
    <w:rsid w:val="00FF1CCD"/>
    <w:rsid w:val="00FF1CFE"/>
    <w:rsid w:val="00FF463A"/>
    <w:rsid w:val="00FF4B18"/>
    <w:rsid w:val="00FF4BF0"/>
    <w:rsid w:val="00FF5786"/>
    <w:rsid w:val="00FF59D0"/>
    <w:rsid w:val="00FF6B78"/>
    <w:rsid w:val="00FF70C6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FFDD2D"/>
  <w15:chartTrackingRefBased/>
  <w15:docId w15:val="{301CA6BD-4B31-4F78-A1F9-5CD403CC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E1"/>
    <w:pPr>
      <w:spacing w:line="240" w:lineRule="atLeast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D4175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4175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75D70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qFormat/>
    <w:rsid w:val="00975D7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975D7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975D70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975D70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75D70"/>
    <w:p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975D70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0CAA"/>
    <w:pPr>
      <w:tabs>
        <w:tab w:val="center" w:pos="4320"/>
        <w:tab w:val="right" w:pos="8640"/>
      </w:tabs>
    </w:pPr>
  </w:style>
  <w:style w:type="numbering" w:styleId="ArticleSection">
    <w:name w:val="Outline List 3"/>
    <w:basedOn w:val="NoList"/>
    <w:rsid w:val="001B0CAA"/>
    <w:pPr>
      <w:numPr>
        <w:numId w:val="1"/>
      </w:numPr>
    </w:pPr>
  </w:style>
  <w:style w:type="character" w:styleId="HTMLAcronym">
    <w:name w:val="HTML Acronym"/>
    <w:basedOn w:val="DefaultParagraphFont"/>
    <w:rsid w:val="001B0CAA"/>
  </w:style>
  <w:style w:type="paragraph" w:styleId="Footer">
    <w:name w:val="footer"/>
    <w:basedOn w:val="Normal"/>
    <w:semiHidden/>
    <w:rsid w:val="001B0CA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0CAA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E62C9"/>
  </w:style>
  <w:style w:type="paragraph" w:styleId="BalloonText">
    <w:name w:val="Balloon Text"/>
    <w:basedOn w:val="Normal"/>
    <w:link w:val="BalloonTextChar"/>
    <w:rsid w:val="00550A92"/>
    <w:pPr>
      <w:spacing w:line="240" w:lineRule="auto"/>
    </w:pPr>
    <w:rPr>
      <w:rFonts w:ascii="Tahoma" w:hAnsi="Tahoma"/>
      <w:sz w:val="16"/>
      <w:szCs w:val="16"/>
      <w:lang w:val="x-none"/>
    </w:rPr>
  </w:style>
  <w:style w:type="numbering" w:styleId="111111">
    <w:name w:val="Outline List 2"/>
    <w:basedOn w:val="NoList"/>
    <w:rsid w:val="00975D70"/>
    <w:pPr>
      <w:numPr>
        <w:numId w:val="2"/>
      </w:numPr>
    </w:pPr>
  </w:style>
  <w:style w:type="character" w:customStyle="1" w:styleId="BalloonTextChar">
    <w:name w:val="Balloon Text Char"/>
    <w:link w:val="BalloonText"/>
    <w:rsid w:val="00550A9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347828"/>
    <w:rPr>
      <w:color w:val="0000FF"/>
      <w:u w:val="single"/>
    </w:rPr>
  </w:style>
  <w:style w:type="paragraph" w:customStyle="1" w:styleId="ECSHeading1Min">
    <w:name w:val="ECS Heading 1 (Min)"/>
    <w:basedOn w:val="Normal"/>
    <w:qFormat/>
    <w:rsid w:val="006D17B9"/>
    <w:rPr>
      <w:b/>
      <w:bCs/>
      <w:caps/>
    </w:rPr>
  </w:style>
  <w:style w:type="paragraph" w:customStyle="1" w:styleId="ECSHeading2Min">
    <w:name w:val="ECS Heading 2 (Min)"/>
    <w:basedOn w:val="Normal"/>
    <w:qFormat/>
    <w:rsid w:val="006D17B9"/>
    <w:rPr>
      <w:b/>
      <w:bCs/>
    </w:rPr>
  </w:style>
  <w:style w:type="paragraph" w:customStyle="1" w:styleId="ECSHeading3Min">
    <w:name w:val="ECS Heading 3 (Min)"/>
    <w:basedOn w:val="Normal"/>
    <w:qFormat/>
    <w:rsid w:val="006D17B9"/>
    <w:rPr>
      <w:bCs/>
    </w:rPr>
  </w:style>
  <w:style w:type="paragraph" w:customStyle="1" w:styleId="ECSHeading4">
    <w:name w:val="ECS Heading 4"/>
    <w:basedOn w:val="ECSHeading3Min"/>
    <w:qFormat/>
    <w:rsid w:val="0090305B"/>
    <w:rPr>
      <w:i/>
    </w:rPr>
  </w:style>
  <w:style w:type="character" w:styleId="FollowedHyperlink">
    <w:name w:val="FollowedHyperlink"/>
    <w:rsid w:val="00C17D48"/>
    <w:rPr>
      <w:color w:val="800080"/>
      <w:u w:val="single"/>
    </w:rPr>
  </w:style>
  <w:style w:type="paragraph" w:styleId="NormalWeb">
    <w:name w:val="Normal (Web)"/>
    <w:basedOn w:val="Normal"/>
    <w:rsid w:val="00DF7FCA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5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gent\Desktop\UOW-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A9777-528B-4FC3-86E3-36E83C2A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UOW-Minutes</Template>
  <TotalTime>40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OF ECS SCHOOL EXECUTIVE GROUP (SEG)</vt:lpstr>
    </vt:vector>
  </TitlesOfParts>
  <Company>the KnightsWood Consultancy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OF ECS SCHOOL EXECUTIVE GROUP (SEG)</dc:title>
  <dc:subject/>
  <dc:creator>University of Westminster</dc:creator>
  <cp:keywords/>
  <cp:lastModifiedBy>nmehta</cp:lastModifiedBy>
  <cp:revision>5</cp:revision>
  <cp:lastPrinted>2014-03-18T10:46:00Z</cp:lastPrinted>
  <dcterms:created xsi:type="dcterms:W3CDTF">2015-10-15T15:19:00Z</dcterms:created>
  <dcterms:modified xsi:type="dcterms:W3CDTF">2015-10-22T10:16:00Z</dcterms:modified>
</cp:coreProperties>
</file>