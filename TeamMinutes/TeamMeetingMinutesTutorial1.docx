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EF" w:rsidRPr="00A50FEF" w:rsidRDefault="00A50FEF" w:rsidP="00463A9A">
      <w:pPr>
        <w:spacing w:after="120"/>
        <w:ind w:left="1418" w:hanging="1418"/>
        <w:rPr>
          <w:rFonts w:asciiTheme="majorHAnsi" w:hAnsiTheme="majorHAnsi"/>
          <w:sz w:val="22"/>
          <w:szCs w:val="22"/>
        </w:rPr>
      </w:pPr>
      <w:r>
        <w:rPr>
          <w:rFonts w:asciiTheme="majorHAnsi" w:hAnsiTheme="majorHAnsi"/>
          <w:sz w:val="22"/>
          <w:szCs w:val="22"/>
        </w:rPr>
        <w:t xml:space="preserve">Minutes for the first group meeting for </w:t>
      </w:r>
      <w:r>
        <w:rPr>
          <w:rFonts w:asciiTheme="majorHAnsi" w:hAnsiTheme="majorHAnsi"/>
          <w:b/>
          <w:sz w:val="22"/>
          <w:szCs w:val="22"/>
        </w:rPr>
        <w:t>GROUP 2</w:t>
      </w:r>
    </w:p>
    <w:p w:rsidR="001F0860" w:rsidRPr="00A50FEF" w:rsidRDefault="001F0860" w:rsidP="00463A9A">
      <w:pPr>
        <w:spacing w:after="120"/>
        <w:ind w:left="1418" w:hanging="1418"/>
        <w:rPr>
          <w:rFonts w:asciiTheme="majorHAnsi" w:hAnsiTheme="majorHAnsi"/>
          <w:sz w:val="22"/>
          <w:szCs w:val="22"/>
        </w:rPr>
      </w:pPr>
      <w:r w:rsidRPr="00A50FEF">
        <w:rPr>
          <w:rFonts w:asciiTheme="majorHAnsi" w:hAnsiTheme="majorHAnsi"/>
          <w:sz w:val="22"/>
          <w:szCs w:val="22"/>
        </w:rPr>
        <w:t>DATE</w:t>
      </w:r>
      <w:r w:rsidR="00C5386C" w:rsidRPr="00A50FEF">
        <w:rPr>
          <w:rFonts w:asciiTheme="majorHAnsi" w:hAnsiTheme="majorHAnsi"/>
          <w:sz w:val="22"/>
          <w:szCs w:val="22"/>
        </w:rPr>
        <w:t>: 08/10/2015</w:t>
      </w:r>
    </w:p>
    <w:p w:rsidR="001F0860" w:rsidRPr="00A50FEF" w:rsidRDefault="001F0860" w:rsidP="00463A9A">
      <w:pPr>
        <w:spacing w:after="120"/>
        <w:ind w:left="1418" w:hanging="1418"/>
        <w:rPr>
          <w:rFonts w:asciiTheme="majorHAnsi" w:hAnsiTheme="majorHAnsi"/>
          <w:sz w:val="22"/>
          <w:szCs w:val="22"/>
        </w:rPr>
      </w:pPr>
      <w:r w:rsidRPr="00A50FEF">
        <w:rPr>
          <w:rFonts w:asciiTheme="majorHAnsi" w:hAnsiTheme="majorHAnsi"/>
          <w:sz w:val="22"/>
          <w:szCs w:val="22"/>
        </w:rPr>
        <w:t>TIME</w:t>
      </w:r>
      <w:r w:rsidR="00C5386C" w:rsidRPr="00A50FEF">
        <w:rPr>
          <w:rFonts w:asciiTheme="majorHAnsi" w:hAnsiTheme="majorHAnsi"/>
          <w:sz w:val="22"/>
          <w:szCs w:val="22"/>
        </w:rPr>
        <w:t>: 09:00 -11:00</w:t>
      </w:r>
    </w:p>
    <w:p w:rsidR="00295325" w:rsidRPr="00A50FEF" w:rsidRDefault="00A50FEF" w:rsidP="00463A9A">
      <w:pPr>
        <w:spacing w:after="120"/>
        <w:ind w:left="1418" w:hanging="1418"/>
        <w:rPr>
          <w:rFonts w:asciiTheme="majorHAnsi" w:hAnsiTheme="majorHAnsi"/>
          <w:sz w:val="22"/>
          <w:szCs w:val="22"/>
        </w:rPr>
      </w:pPr>
      <w:r w:rsidRPr="00A50FEF">
        <w:rPr>
          <w:rFonts w:asciiTheme="majorHAnsi" w:hAnsiTheme="majorHAnsi"/>
          <w:sz w:val="22"/>
          <w:szCs w:val="22"/>
        </w:rPr>
        <w:t>ROOM:</w:t>
      </w:r>
      <w:r w:rsidR="00C5386C" w:rsidRPr="00A50FEF">
        <w:rPr>
          <w:rFonts w:asciiTheme="majorHAnsi" w:hAnsiTheme="majorHAnsi" w:cs="Arial"/>
          <w:color w:val="333333"/>
          <w:sz w:val="22"/>
          <w:szCs w:val="22"/>
          <w:shd w:val="clear" w:color="auto" w:fill="FFFFFF"/>
        </w:rPr>
        <w:t xml:space="preserve"> Clipstone, 5.110</w:t>
      </w:r>
    </w:p>
    <w:tbl>
      <w:tblPr>
        <w:tblW w:w="10417" w:type="dxa"/>
        <w:tblBorders>
          <w:top w:val="single" w:sz="4" w:space="0" w:color="2E74B5" w:themeColor="accent1" w:themeShade="BF"/>
          <w:bottom w:val="single" w:sz="4" w:space="0" w:color="2E74B5" w:themeColor="accent1" w:themeShade="BF"/>
          <w:insideH w:val="single" w:sz="4" w:space="0" w:color="auto"/>
          <w:insideV w:val="single" w:sz="4" w:space="0" w:color="auto"/>
        </w:tblBorders>
        <w:tblLayout w:type="fixed"/>
        <w:tblCellMar>
          <w:top w:w="57" w:type="dxa"/>
          <w:left w:w="0" w:type="dxa"/>
          <w:bottom w:w="57" w:type="dxa"/>
          <w:right w:w="0" w:type="dxa"/>
        </w:tblCellMar>
        <w:tblLook w:val="00A0" w:firstRow="1" w:lastRow="0" w:firstColumn="1" w:lastColumn="0" w:noHBand="0" w:noVBand="0"/>
      </w:tblPr>
      <w:tblGrid>
        <w:gridCol w:w="2410"/>
        <w:gridCol w:w="8007"/>
      </w:tblGrid>
      <w:tr w:rsidR="00A50FEF" w:rsidRPr="00A50FEF" w:rsidTr="00DD0B2E">
        <w:trPr>
          <w:trHeight w:val="363"/>
        </w:trPr>
        <w:tc>
          <w:tcPr>
            <w:tcW w:w="2410" w:type="dxa"/>
            <w:tcBorders>
              <w:bottom w:val="single" w:sz="4" w:space="0" w:color="2E74B5" w:themeColor="accent1" w:themeShade="BF"/>
              <w:right w:val="single" w:sz="4" w:space="0" w:color="2E74B5" w:themeColor="accent1" w:themeShade="BF"/>
            </w:tcBorders>
          </w:tcPr>
          <w:p w:rsidR="00A50FEF" w:rsidRPr="00A50FEF" w:rsidRDefault="00A50FEF">
            <w:pPr>
              <w:rPr>
                <w:rFonts w:asciiTheme="majorHAnsi" w:hAnsiTheme="majorHAnsi"/>
                <w:szCs w:val="20"/>
              </w:rPr>
            </w:pPr>
            <w:r w:rsidRPr="00A50FEF">
              <w:rPr>
                <w:rFonts w:asciiTheme="majorHAnsi" w:hAnsiTheme="majorHAnsi"/>
                <w:szCs w:val="20"/>
              </w:rPr>
              <w:t>PRESENT:</w:t>
            </w:r>
          </w:p>
        </w:tc>
        <w:tc>
          <w:tcPr>
            <w:tcW w:w="8007" w:type="dxa"/>
            <w:tcBorders>
              <w:left w:val="single" w:sz="4" w:space="0" w:color="2E74B5" w:themeColor="accent1" w:themeShade="BF"/>
              <w:bottom w:val="single" w:sz="4" w:space="0" w:color="2E74B5" w:themeColor="accent1" w:themeShade="BF"/>
            </w:tcBorders>
            <w:shd w:val="clear" w:color="auto" w:fill="auto"/>
          </w:tcPr>
          <w:p w:rsidR="00E506D6" w:rsidRPr="00A50FEF" w:rsidRDefault="00A50FEF" w:rsidP="00086495">
            <w:pPr>
              <w:rPr>
                <w:rFonts w:asciiTheme="majorHAnsi" w:hAnsiTheme="majorHAnsi"/>
                <w:szCs w:val="20"/>
                <w:lang w:val="sv-SE"/>
              </w:rPr>
            </w:pPr>
            <w:r w:rsidRPr="00A50FEF">
              <w:rPr>
                <w:rFonts w:asciiTheme="majorHAnsi" w:hAnsiTheme="majorHAnsi"/>
                <w:szCs w:val="20"/>
                <w:lang w:val="sv-SE"/>
              </w:rPr>
              <w:t>ABUBAKER, HARSH, MARTIN, ROMINA, NIRAL</w:t>
            </w:r>
          </w:p>
        </w:tc>
      </w:tr>
      <w:tr w:rsidR="00E506D6" w:rsidRPr="00A50FEF" w:rsidTr="000516F3">
        <w:trPr>
          <w:trHeight w:val="199"/>
        </w:trPr>
        <w:tc>
          <w:tcPr>
            <w:tcW w:w="2410" w:type="dxa"/>
            <w:tcBorders>
              <w:top w:val="single" w:sz="4" w:space="0" w:color="2E74B5" w:themeColor="accent1" w:themeShade="BF"/>
              <w:bottom w:val="single" w:sz="4" w:space="0" w:color="2E74B5" w:themeColor="accent1" w:themeShade="BF"/>
              <w:right w:val="single" w:sz="4" w:space="0" w:color="2E74B5" w:themeColor="accent1" w:themeShade="BF"/>
            </w:tcBorders>
          </w:tcPr>
          <w:p w:rsidR="00E506D6" w:rsidRPr="00A50FEF" w:rsidRDefault="00E506D6" w:rsidP="00E506D6">
            <w:pPr>
              <w:rPr>
                <w:rFonts w:asciiTheme="majorHAnsi" w:hAnsiTheme="majorHAnsi"/>
                <w:szCs w:val="20"/>
              </w:rPr>
            </w:pPr>
            <w:r>
              <w:rPr>
                <w:rFonts w:asciiTheme="majorHAnsi" w:hAnsiTheme="majorHAnsi"/>
                <w:szCs w:val="20"/>
              </w:rPr>
              <w:t>MEMBER TAKING NOTES:</w:t>
            </w:r>
          </w:p>
        </w:tc>
        <w:tc>
          <w:tcPr>
            <w:tcW w:w="8007" w:type="dxa"/>
            <w:tcBorders>
              <w:top w:val="single" w:sz="4" w:space="0" w:color="2E74B5" w:themeColor="accent1" w:themeShade="BF"/>
              <w:left w:val="single" w:sz="4" w:space="0" w:color="2E74B5" w:themeColor="accent1" w:themeShade="BF"/>
              <w:bottom w:val="single" w:sz="4" w:space="0" w:color="2E74B5" w:themeColor="accent1" w:themeShade="BF"/>
            </w:tcBorders>
            <w:shd w:val="clear" w:color="auto" w:fill="auto"/>
          </w:tcPr>
          <w:p w:rsidR="00E506D6" w:rsidRPr="00A50FEF" w:rsidRDefault="00E506D6" w:rsidP="00086495">
            <w:pPr>
              <w:rPr>
                <w:rFonts w:asciiTheme="majorHAnsi" w:hAnsiTheme="majorHAnsi"/>
                <w:szCs w:val="20"/>
                <w:lang w:val="sv-SE"/>
              </w:rPr>
            </w:pPr>
            <w:r>
              <w:rPr>
                <w:rFonts w:asciiTheme="majorHAnsi" w:hAnsiTheme="majorHAnsi"/>
                <w:szCs w:val="20"/>
                <w:lang w:val="sv-SE"/>
              </w:rPr>
              <w:t>ABUBAKER</w:t>
            </w:r>
          </w:p>
        </w:tc>
      </w:tr>
      <w:tr w:rsidR="00A50FEF" w:rsidRPr="00A50FEF" w:rsidTr="000516F3">
        <w:trPr>
          <w:trHeight w:val="277"/>
        </w:trPr>
        <w:tc>
          <w:tcPr>
            <w:tcW w:w="2410" w:type="dxa"/>
            <w:tcBorders>
              <w:top w:val="single" w:sz="4" w:space="0" w:color="2E74B5" w:themeColor="accent1" w:themeShade="BF"/>
              <w:right w:val="single" w:sz="4" w:space="0" w:color="2E74B5" w:themeColor="accent1" w:themeShade="BF"/>
            </w:tcBorders>
          </w:tcPr>
          <w:p w:rsidR="00A50FEF" w:rsidRPr="00A50FEF" w:rsidRDefault="00A50FEF">
            <w:pPr>
              <w:rPr>
                <w:rFonts w:asciiTheme="majorHAnsi" w:hAnsiTheme="majorHAnsi"/>
                <w:szCs w:val="20"/>
              </w:rPr>
            </w:pPr>
            <w:r w:rsidRPr="00A50FEF">
              <w:rPr>
                <w:rFonts w:asciiTheme="majorHAnsi" w:hAnsiTheme="majorHAnsi"/>
                <w:szCs w:val="20"/>
              </w:rPr>
              <w:t>APOLOGIES:</w:t>
            </w:r>
          </w:p>
        </w:tc>
        <w:tc>
          <w:tcPr>
            <w:tcW w:w="8007" w:type="dxa"/>
            <w:tcBorders>
              <w:top w:val="single" w:sz="4" w:space="0" w:color="2E74B5" w:themeColor="accent1" w:themeShade="BF"/>
              <w:left w:val="single" w:sz="4" w:space="0" w:color="2E74B5" w:themeColor="accent1" w:themeShade="BF"/>
            </w:tcBorders>
            <w:shd w:val="clear" w:color="auto" w:fill="auto"/>
          </w:tcPr>
          <w:p w:rsidR="00A50FEF" w:rsidRPr="00A50FEF" w:rsidRDefault="00A50FEF" w:rsidP="00B02CED">
            <w:pPr>
              <w:rPr>
                <w:rFonts w:asciiTheme="majorHAnsi" w:hAnsiTheme="majorHAnsi"/>
                <w:szCs w:val="20"/>
                <w:lang w:val="sv-SE"/>
              </w:rPr>
            </w:pPr>
            <w:r w:rsidRPr="00A50FEF">
              <w:rPr>
                <w:rFonts w:asciiTheme="majorHAnsi" w:hAnsiTheme="majorHAnsi"/>
                <w:szCs w:val="20"/>
                <w:lang w:val="sv-SE"/>
              </w:rPr>
              <w:t>TULGA</w:t>
            </w:r>
          </w:p>
        </w:tc>
      </w:tr>
    </w:tbl>
    <w:p w:rsidR="00B86BEB" w:rsidRPr="00A50FEF" w:rsidRDefault="00B86BEB" w:rsidP="003C455C">
      <w:pPr>
        <w:rPr>
          <w:rFonts w:asciiTheme="majorHAnsi" w:hAnsiTheme="majorHAnsi"/>
          <w:szCs w:val="20"/>
          <w:lang w:val="sv-SE"/>
        </w:rPr>
      </w:pPr>
    </w:p>
    <w:p w:rsidR="00BD0309" w:rsidRPr="00A50FEF" w:rsidRDefault="00BD0309" w:rsidP="003C455C">
      <w:pPr>
        <w:rPr>
          <w:rFonts w:asciiTheme="majorHAnsi" w:hAnsiTheme="majorHAnsi"/>
          <w:szCs w:val="20"/>
          <w:lang w:val="sv-SE"/>
        </w:rPr>
      </w:pPr>
    </w:p>
    <w:tbl>
      <w:tblPr>
        <w:tblW w:w="10720" w:type="dxa"/>
        <w:jc w:val="center"/>
        <w:tblBorders>
          <w:top w:val="single" w:sz="4" w:space="0" w:color="2E74B5" w:themeColor="accent1" w:themeShade="BF"/>
          <w:bottom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988"/>
        <w:gridCol w:w="5528"/>
        <w:gridCol w:w="4204"/>
      </w:tblGrid>
      <w:tr w:rsidR="00194D62" w:rsidRPr="00A50FEF" w:rsidTr="00DD0B2E">
        <w:trPr>
          <w:tblHeader/>
          <w:jc w:val="center"/>
        </w:trPr>
        <w:tc>
          <w:tcPr>
            <w:tcW w:w="988" w:type="dxa"/>
            <w:tcMar>
              <w:top w:w="74" w:type="dxa"/>
              <w:bottom w:w="74" w:type="dxa"/>
            </w:tcMar>
          </w:tcPr>
          <w:p w:rsidR="00194D62" w:rsidRPr="0095056C" w:rsidRDefault="009002D6" w:rsidP="00A50FEF">
            <w:pPr>
              <w:rPr>
                <w:rFonts w:asciiTheme="majorHAnsi" w:hAnsiTheme="majorHAnsi"/>
              </w:rPr>
            </w:pPr>
            <w:r w:rsidRPr="0095056C">
              <w:rPr>
                <w:rFonts w:asciiTheme="majorHAnsi" w:hAnsiTheme="majorHAnsi"/>
              </w:rPr>
              <w:t>Item no.</w:t>
            </w:r>
          </w:p>
        </w:tc>
        <w:tc>
          <w:tcPr>
            <w:tcW w:w="5528" w:type="dxa"/>
            <w:tcMar>
              <w:top w:w="74" w:type="dxa"/>
              <w:bottom w:w="74" w:type="dxa"/>
            </w:tcMar>
          </w:tcPr>
          <w:p w:rsidR="00194D62" w:rsidRPr="0095056C" w:rsidRDefault="00CD0B3F" w:rsidP="00A50FEF">
            <w:pPr>
              <w:rPr>
                <w:rFonts w:asciiTheme="majorHAnsi" w:hAnsiTheme="majorHAnsi"/>
              </w:rPr>
            </w:pPr>
            <w:r w:rsidRPr="0095056C">
              <w:rPr>
                <w:rFonts w:asciiTheme="majorHAnsi" w:hAnsiTheme="majorHAnsi"/>
              </w:rPr>
              <w:t>Item</w:t>
            </w:r>
          </w:p>
        </w:tc>
        <w:tc>
          <w:tcPr>
            <w:tcW w:w="4204" w:type="dxa"/>
            <w:tcMar>
              <w:top w:w="74" w:type="dxa"/>
              <w:bottom w:w="74" w:type="dxa"/>
            </w:tcMar>
          </w:tcPr>
          <w:p w:rsidR="00194D62" w:rsidRPr="0095056C" w:rsidRDefault="00CD0B3F" w:rsidP="00A50FEF">
            <w:pPr>
              <w:rPr>
                <w:rFonts w:asciiTheme="majorHAnsi" w:hAnsiTheme="majorHAnsi"/>
              </w:rPr>
            </w:pPr>
            <w:r w:rsidRPr="0095056C">
              <w:rPr>
                <w:rFonts w:asciiTheme="majorHAnsi" w:hAnsiTheme="majorHAnsi"/>
              </w:rPr>
              <w:t>Action</w:t>
            </w:r>
            <w:r w:rsidR="006F1512" w:rsidRPr="0095056C">
              <w:rPr>
                <w:rFonts w:asciiTheme="majorHAnsi" w:hAnsiTheme="majorHAnsi"/>
              </w:rPr>
              <w:t xml:space="preserve"> </w:t>
            </w:r>
          </w:p>
        </w:tc>
      </w:tr>
      <w:tr w:rsidR="00347C35" w:rsidRPr="00A50FEF" w:rsidTr="00DD0B2E">
        <w:trPr>
          <w:jc w:val="center"/>
        </w:trPr>
        <w:tc>
          <w:tcPr>
            <w:tcW w:w="988" w:type="dxa"/>
            <w:tcMar>
              <w:top w:w="74" w:type="dxa"/>
              <w:bottom w:w="74" w:type="dxa"/>
            </w:tcMar>
          </w:tcPr>
          <w:p w:rsidR="00347C35" w:rsidRPr="0095056C" w:rsidRDefault="007E69EE" w:rsidP="00A50FEF">
            <w:pPr>
              <w:rPr>
                <w:rFonts w:asciiTheme="majorHAnsi" w:hAnsiTheme="majorHAnsi"/>
              </w:rPr>
            </w:pPr>
            <w:r w:rsidRPr="0095056C">
              <w:rPr>
                <w:rFonts w:asciiTheme="majorHAnsi" w:hAnsiTheme="majorHAnsi"/>
              </w:rPr>
              <w:t>1</w:t>
            </w:r>
          </w:p>
        </w:tc>
        <w:tc>
          <w:tcPr>
            <w:tcW w:w="5528" w:type="dxa"/>
            <w:tcMar>
              <w:top w:w="74" w:type="dxa"/>
              <w:bottom w:w="74" w:type="dxa"/>
            </w:tcMar>
          </w:tcPr>
          <w:p w:rsidR="00DF7FCA" w:rsidRPr="0095056C" w:rsidRDefault="00B703FB" w:rsidP="00A50FEF">
            <w:pPr>
              <w:rPr>
                <w:rFonts w:asciiTheme="majorHAnsi" w:hAnsiTheme="majorHAnsi"/>
              </w:rPr>
            </w:pPr>
            <w:r w:rsidRPr="0095056C">
              <w:rPr>
                <w:rFonts w:asciiTheme="majorHAnsi" w:hAnsiTheme="majorHAnsi"/>
              </w:rPr>
              <w:t xml:space="preserve">Group Roles </w:t>
            </w:r>
            <w:r w:rsidR="00A50FEF" w:rsidRPr="0095056C">
              <w:rPr>
                <w:rFonts w:asciiTheme="majorHAnsi" w:hAnsiTheme="majorHAnsi"/>
              </w:rPr>
              <w:t xml:space="preserve">– Each member has been assigned a group role, this was done by allowing members to choose what roles they would like to assume. </w:t>
            </w:r>
            <w:r w:rsidR="0095056C" w:rsidRPr="0095056C">
              <w:rPr>
                <w:rFonts w:asciiTheme="majorHAnsi" w:hAnsiTheme="majorHAnsi"/>
              </w:rPr>
              <w:t xml:space="preserve">Any roles that were left were given to members of the team that weren’t in attendance. We also decided that members in the team should be able to help others to perform their roles effectively, this will involve members </w:t>
            </w:r>
            <w:r w:rsidR="0095056C">
              <w:rPr>
                <w:rFonts w:asciiTheme="majorHAnsi" w:hAnsiTheme="majorHAnsi"/>
              </w:rPr>
              <w:t>interchanging roles in order to achieve completion</w:t>
            </w:r>
          </w:p>
        </w:tc>
        <w:tc>
          <w:tcPr>
            <w:tcW w:w="4204" w:type="dxa"/>
            <w:tcMar>
              <w:top w:w="74" w:type="dxa"/>
              <w:bottom w:w="74" w:type="dxa"/>
            </w:tcMar>
          </w:tcPr>
          <w:p w:rsidR="00B703FB" w:rsidRPr="0095056C" w:rsidRDefault="00B703FB" w:rsidP="00A50FEF">
            <w:pPr>
              <w:rPr>
                <w:rFonts w:asciiTheme="majorHAnsi" w:hAnsiTheme="majorHAnsi"/>
              </w:rPr>
            </w:pPr>
            <w:r w:rsidRPr="0095056C">
              <w:rPr>
                <w:rFonts w:asciiTheme="majorHAnsi" w:hAnsiTheme="majorHAnsi"/>
              </w:rPr>
              <w:t>Team Members</w:t>
            </w:r>
            <w:r w:rsidR="0095056C" w:rsidRPr="0095056C">
              <w:rPr>
                <w:rFonts w:asciiTheme="majorHAnsi" w:hAnsiTheme="majorHAnsi"/>
              </w:rPr>
              <w:t>:</w:t>
            </w:r>
            <w:bookmarkStart w:id="0" w:name="_GoBack"/>
          </w:p>
          <w:bookmarkEnd w:id="0"/>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Harsh – Software Engineer</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Niral – G</w:t>
            </w:r>
            <w:r w:rsidR="0095056C" w:rsidRPr="0095056C">
              <w:rPr>
                <w:rFonts w:asciiTheme="majorHAnsi" w:hAnsiTheme="majorHAnsi"/>
              </w:rPr>
              <w:t>UI</w:t>
            </w:r>
            <w:r w:rsidRPr="0095056C">
              <w:rPr>
                <w:rFonts w:asciiTheme="majorHAnsi" w:hAnsiTheme="majorHAnsi"/>
              </w:rPr>
              <w:t xml:space="preserve"> Designer</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Martin – Lead Programmer</w:t>
            </w:r>
          </w:p>
          <w:p w:rsidR="00B703FB" w:rsidRPr="0095056C" w:rsidRDefault="00B703FB" w:rsidP="0095056C">
            <w:pPr>
              <w:pStyle w:val="ListParagraph"/>
              <w:numPr>
                <w:ilvl w:val="0"/>
                <w:numId w:val="47"/>
              </w:numPr>
              <w:rPr>
                <w:rFonts w:asciiTheme="majorHAnsi" w:hAnsiTheme="majorHAnsi"/>
              </w:rPr>
            </w:pPr>
            <w:proofErr w:type="spellStart"/>
            <w:r w:rsidRPr="0095056C">
              <w:rPr>
                <w:rFonts w:asciiTheme="majorHAnsi" w:hAnsiTheme="majorHAnsi"/>
              </w:rPr>
              <w:t>Abubaker</w:t>
            </w:r>
            <w:proofErr w:type="spellEnd"/>
            <w:r w:rsidRPr="0095056C">
              <w:rPr>
                <w:rFonts w:asciiTheme="majorHAnsi" w:hAnsiTheme="majorHAnsi"/>
              </w:rPr>
              <w:t xml:space="preserve"> – Group Leader</w:t>
            </w:r>
          </w:p>
          <w:p w:rsidR="00B703FB" w:rsidRPr="0095056C" w:rsidRDefault="00B703FB" w:rsidP="0095056C">
            <w:pPr>
              <w:pStyle w:val="ListParagraph"/>
              <w:numPr>
                <w:ilvl w:val="0"/>
                <w:numId w:val="47"/>
              </w:numPr>
              <w:rPr>
                <w:rFonts w:asciiTheme="majorHAnsi" w:hAnsiTheme="majorHAnsi"/>
              </w:rPr>
            </w:pPr>
            <w:proofErr w:type="spellStart"/>
            <w:r w:rsidRPr="0095056C">
              <w:rPr>
                <w:rFonts w:asciiTheme="majorHAnsi" w:hAnsiTheme="majorHAnsi"/>
              </w:rPr>
              <w:t>Tulga</w:t>
            </w:r>
            <w:proofErr w:type="spellEnd"/>
            <w:r w:rsidRPr="0095056C">
              <w:rPr>
                <w:rFonts w:asciiTheme="majorHAnsi" w:hAnsiTheme="majorHAnsi"/>
              </w:rPr>
              <w:t xml:space="preserve"> – Software tester </w:t>
            </w:r>
          </w:p>
          <w:p w:rsidR="00B703FB" w:rsidRPr="0095056C" w:rsidRDefault="00B703FB" w:rsidP="0095056C">
            <w:pPr>
              <w:pStyle w:val="ListParagraph"/>
              <w:numPr>
                <w:ilvl w:val="0"/>
                <w:numId w:val="47"/>
              </w:numPr>
              <w:rPr>
                <w:rFonts w:asciiTheme="majorHAnsi" w:hAnsiTheme="majorHAnsi"/>
              </w:rPr>
            </w:pPr>
            <w:proofErr w:type="spellStart"/>
            <w:r w:rsidRPr="0095056C">
              <w:rPr>
                <w:rFonts w:asciiTheme="majorHAnsi" w:hAnsiTheme="majorHAnsi"/>
              </w:rPr>
              <w:t>Romina</w:t>
            </w:r>
            <w:proofErr w:type="spellEnd"/>
            <w:r w:rsidRPr="0095056C">
              <w:rPr>
                <w:rFonts w:asciiTheme="majorHAnsi" w:hAnsiTheme="majorHAnsi"/>
              </w:rPr>
              <w:t xml:space="preserve">- Chief System architect  </w:t>
            </w:r>
          </w:p>
          <w:p w:rsidR="00B703FB" w:rsidRPr="0095056C" w:rsidRDefault="00B703FB" w:rsidP="00A50FEF">
            <w:pPr>
              <w:rPr>
                <w:rFonts w:asciiTheme="majorHAnsi" w:hAnsiTheme="majorHAnsi"/>
              </w:rPr>
            </w:pPr>
          </w:p>
          <w:p w:rsidR="00DF7FCA" w:rsidRPr="0095056C" w:rsidRDefault="00121CB4" w:rsidP="00A50FEF">
            <w:pPr>
              <w:rPr>
                <w:rFonts w:asciiTheme="majorHAnsi" w:hAnsiTheme="majorHAnsi"/>
              </w:rPr>
            </w:pPr>
            <w:r w:rsidRPr="0095056C">
              <w:rPr>
                <w:rFonts w:asciiTheme="majorHAnsi" w:hAnsiTheme="majorHAnsi"/>
              </w:rPr>
              <w:t>Completed</w:t>
            </w:r>
          </w:p>
          <w:p w:rsidR="00B703FB" w:rsidRPr="0095056C" w:rsidRDefault="00B703FB" w:rsidP="00A50FEF">
            <w:pPr>
              <w:rPr>
                <w:rFonts w:asciiTheme="majorHAnsi" w:hAnsiTheme="majorHAnsi"/>
              </w:rPr>
            </w:pPr>
          </w:p>
        </w:tc>
      </w:tr>
      <w:tr w:rsidR="00347C35" w:rsidRPr="00A50FEF" w:rsidTr="00DD0B2E">
        <w:trPr>
          <w:jc w:val="center"/>
        </w:trPr>
        <w:tc>
          <w:tcPr>
            <w:tcW w:w="988" w:type="dxa"/>
            <w:tcMar>
              <w:top w:w="74" w:type="dxa"/>
              <w:bottom w:w="74" w:type="dxa"/>
            </w:tcMar>
          </w:tcPr>
          <w:p w:rsidR="00347C35" w:rsidRPr="0095056C" w:rsidRDefault="007E69EE" w:rsidP="00A50FEF">
            <w:pPr>
              <w:rPr>
                <w:rFonts w:asciiTheme="majorHAnsi" w:hAnsiTheme="majorHAnsi"/>
              </w:rPr>
            </w:pPr>
            <w:r w:rsidRPr="0095056C">
              <w:rPr>
                <w:rFonts w:asciiTheme="majorHAnsi" w:hAnsiTheme="majorHAnsi"/>
              </w:rPr>
              <w:t>2</w:t>
            </w:r>
          </w:p>
        </w:tc>
        <w:tc>
          <w:tcPr>
            <w:tcW w:w="5528" w:type="dxa"/>
            <w:tcMar>
              <w:top w:w="74" w:type="dxa"/>
              <w:bottom w:w="74" w:type="dxa"/>
            </w:tcMar>
          </w:tcPr>
          <w:p w:rsidR="00926F75" w:rsidRPr="0095056C" w:rsidRDefault="006643AB" w:rsidP="00A50FEF">
            <w:pPr>
              <w:rPr>
                <w:rFonts w:asciiTheme="majorHAnsi" w:hAnsiTheme="majorHAnsi"/>
              </w:rPr>
            </w:pPr>
            <w:r w:rsidRPr="0095056C">
              <w:rPr>
                <w:rFonts w:asciiTheme="majorHAnsi" w:hAnsiTheme="majorHAnsi"/>
              </w:rPr>
              <w:t xml:space="preserve">Theme chosen </w:t>
            </w:r>
          </w:p>
        </w:tc>
        <w:tc>
          <w:tcPr>
            <w:tcW w:w="4204" w:type="dxa"/>
            <w:tcMar>
              <w:top w:w="74" w:type="dxa"/>
              <w:bottom w:w="74" w:type="dxa"/>
            </w:tcMar>
          </w:tcPr>
          <w:p w:rsidR="00C5386C" w:rsidRPr="0095056C" w:rsidRDefault="006643AB" w:rsidP="00A50FEF">
            <w:pPr>
              <w:rPr>
                <w:rFonts w:asciiTheme="majorHAnsi" w:hAnsiTheme="majorHAnsi"/>
              </w:rPr>
            </w:pPr>
            <w:r w:rsidRPr="0095056C">
              <w:rPr>
                <w:rFonts w:asciiTheme="majorHAnsi" w:hAnsiTheme="majorHAnsi"/>
              </w:rPr>
              <w:t>Expert System -(Network/Performance Monitor)</w:t>
            </w:r>
          </w:p>
        </w:tc>
      </w:tr>
      <w:tr w:rsidR="006643AB" w:rsidRPr="00A50FEF" w:rsidTr="00DD0B2E">
        <w:trPr>
          <w:jc w:val="center"/>
        </w:trPr>
        <w:tc>
          <w:tcPr>
            <w:tcW w:w="988" w:type="dxa"/>
            <w:tcMar>
              <w:top w:w="74" w:type="dxa"/>
              <w:bottom w:w="74" w:type="dxa"/>
            </w:tcMar>
          </w:tcPr>
          <w:p w:rsidR="006643AB" w:rsidRPr="0095056C" w:rsidRDefault="006643AB" w:rsidP="00A50FEF">
            <w:pPr>
              <w:rPr>
                <w:rFonts w:asciiTheme="majorHAnsi" w:hAnsiTheme="majorHAnsi"/>
              </w:rPr>
            </w:pPr>
            <w:r w:rsidRPr="0095056C">
              <w:rPr>
                <w:rFonts w:asciiTheme="majorHAnsi" w:hAnsiTheme="majorHAnsi"/>
              </w:rPr>
              <w:t>3</w:t>
            </w:r>
          </w:p>
        </w:tc>
        <w:tc>
          <w:tcPr>
            <w:tcW w:w="5528" w:type="dxa"/>
            <w:tcMar>
              <w:top w:w="74" w:type="dxa"/>
              <w:bottom w:w="74" w:type="dxa"/>
            </w:tcMar>
          </w:tcPr>
          <w:p w:rsidR="001463CC" w:rsidRPr="0095056C" w:rsidRDefault="001463CC" w:rsidP="00A50FEF">
            <w:pPr>
              <w:rPr>
                <w:rFonts w:asciiTheme="majorHAnsi" w:hAnsiTheme="majorHAnsi"/>
              </w:rPr>
            </w:pPr>
            <w:r w:rsidRPr="0095056C">
              <w:rPr>
                <w:rFonts w:asciiTheme="majorHAnsi" w:hAnsiTheme="majorHAnsi"/>
              </w:rPr>
              <w:t>Discussion on the specific topic within the theme for the tutorial (record briefly the discussion and the decision)</w:t>
            </w:r>
          </w:p>
          <w:p w:rsidR="006643AB" w:rsidRPr="0095056C" w:rsidRDefault="006643AB" w:rsidP="00A50FEF">
            <w:pPr>
              <w:rPr>
                <w:rFonts w:asciiTheme="majorHAnsi" w:hAnsiTheme="majorHAnsi"/>
              </w:rPr>
            </w:pPr>
          </w:p>
        </w:tc>
        <w:tc>
          <w:tcPr>
            <w:tcW w:w="4204" w:type="dxa"/>
            <w:tcMar>
              <w:top w:w="74" w:type="dxa"/>
              <w:bottom w:w="74" w:type="dxa"/>
            </w:tcMar>
          </w:tcPr>
          <w:p w:rsidR="006643AB" w:rsidRPr="0095056C" w:rsidRDefault="006A2785" w:rsidP="00A50FEF">
            <w:pPr>
              <w:rPr>
                <w:rFonts w:asciiTheme="majorHAnsi" w:hAnsiTheme="majorHAnsi"/>
              </w:rPr>
            </w:pPr>
            <w:r w:rsidRPr="0095056C">
              <w:rPr>
                <w:rFonts w:asciiTheme="majorHAnsi" w:hAnsiTheme="majorHAnsi"/>
              </w:rPr>
              <w:t>Discussed about what type of system we will be making. Finalised on a network/ performance monitor. E.g. (Nagios, Windows Task Manager)</w:t>
            </w:r>
          </w:p>
        </w:tc>
      </w:tr>
      <w:tr w:rsidR="006A2785" w:rsidRPr="00A50FEF" w:rsidTr="00DD0B2E">
        <w:trPr>
          <w:jc w:val="center"/>
        </w:trPr>
        <w:tc>
          <w:tcPr>
            <w:tcW w:w="988" w:type="dxa"/>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4</w:t>
            </w:r>
          </w:p>
        </w:tc>
        <w:tc>
          <w:tcPr>
            <w:tcW w:w="5528" w:type="dxa"/>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Next week’s Objectives</w:t>
            </w:r>
          </w:p>
        </w:tc>
        <w:tc>
          <w:tcPr>
            <w:tcW w:w="4204" w:type="dxa"/>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 xml:space="preserve">Initial requirements and features. Meet up as a group </w:t>
            </w:r>
          </w:p>
          <w:p w:rsidR="006A2785" w:rsidRPr="0095056C" w:rsidRDefault="006A2785" w:rsidP="00A50FEF">
            <w:pPr>
              <w:rPr>
                <w:rFonts w:asciiTheme="majorHAnsi" w:hAnsiTheme="majorHAnsi"/>
              </w:rPr>
            </w:pPr>
          </w:p>
        </w:tc>
      </w:tr>
    </w:tbl>
    <w:p w:rsidR="00987049" w:rsidRDefault="00987049" w:rsidP="0015419A">
      <w:pPr>
        <w:rPr>
          <w:rFonts w:asciiTheme="majorHAnsi" w:hAnsiTheme="majorHAnsi"/>
          <w:bCs/>
          <w:szCs w:val="20"/>
        </w:rPr>
      </w:pPr>
    </w:p>
    <w:p w:rsidR="00DD0B2E" w:rsidRDefault="00DD0B2E" w:rsidP="0015419A">
      <w:pPr>
        <w:rPr>
          <w:rFonts w:asciiTheme="majorHAnsi" w:hAnsiTheme="majorHAnsi"/>
          <w:bCs/>
          <w:szCs w:val="20"/>
        </w:rPr>
      </w:pPr>
    </w:p>
    <w:tbl>
      <w:tblPr>
        <w:tblStyle w:val="TableGrid"/>
        <w:tblW w:w="10567" w:type="dxa"/>
        <w:tblBorders>
          <w:top w:val="none" w:sz="0" w:space="0" w:color="auto"/>
          <w:left w:val="none" w:sz="0" w:space="0" w:color="auto"/>
          <w:bottom w:val="none" w:sz="0" w:space="0" w:color="auto"/>
          <w:right w:val="none" w:sz="0" w:space="0" w:color="auto"/>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090"/>
        <w:gridCol w:w="4989"/>
        <w:gridCol w:w="3488"/>
      </w:tblGrid>
      <w:tr w:rsidR="00DD0B2E" w:rsidTr="00DD0B2E">
        <w:tc>
          <w:tcPr>
            <w:tcW w:w="2090" w:type="dxa"/>
            <w:tcBorders>
              <w:top w:val="single" w:sz="4" w:space="0" w:color="2E74B5" w:themeColor="accent1" w:themeShade="BF"/>
              <w:bottom w:val="single" w:sz="4" w:space="0" w:color="2E74B5" w:themeColor="accent1" w:themeShade="BF"/>
            </w:tcBorders>
          </w:tcPr>
          <w:p w:rsidR="00DD0B2E" w:rsidRDefault="00DD0B2E" w:rsidP="0015419A">
            <w:pPr>
              <w:rPr>
                <w:rFonts w:asciiTheme="majorHAnsi" w:hAnsiTheme="majorHAnsi"/>
                <w:bCs/>
                <w:szCs w:val="20"/>
              </w:rPr>
            </w:pPr>
            <w:r>
              <w:rPr>
                <w:rFonts w:asciiTheme="majorHAnsi" w:hAnsiTheme="majorHAnsi"/>
                <w:bCs/>
                <w:szCs w:val="20"/>
              </w:rPr>
              <w:t>Group Member Name</w:t>
            </w:r>
          </w:p>
        </w:tc>
        <w:tc>
          <w:tcPr>
            <w:tcW w:w="4989" w:type="dxa"/>
            <w:tcBorders>
              <w:top w:val="single" w:sz="4" w:space="0" w:color="2E74B5" w:themeColor="accent1" w:themeShade="BF"/>
              <w:bottom w:val="single" w:sz="4" w:space="0" w:color="2E74B5" w:themeColor="accent1" w:themeShade="BF"/>
            </w:tcBorders>
          </w:tcPr>
          <w:p w:rsidR="00DD0B2E" w:rsidRDefault="00DD0B2E" w:rsidP="0015419A">
            <w:pPr>
              <w:rPr>
                <w:rFonts w:asciiTheme="majorHAnsi" w:hAnsiTheme="majorHAnsi"/>
                <w:bCs/>
                <w:szCs w:val="20"/>
              </w:rPr>
            </w:pPr>
            <w:r>
              <w:rPr>
                <w:rFonts w:asciiTheme="majorHAnsi" w:hAnsiTheme="majorHAnsi"/>
                <w:bCs/>
                <w:szCs w:val="20"/>
              </w:rPr>
              <w:t>Group contribution by members present</w:t>
            </w:r>
          </w:p>
        </w:tc>
        <w:tc>
          <w:tcPr>
            <w:tcW w:w="3488" w:type="dxa"/>
            <w:tcBorders>
              <w:top w:val="single" w:sz="4" w:space="0" w:color="2E74B5" w:themeColor="accent1" w:themeShade="BF"/>
              <w:bottom w:val="single" w:sz="4" w:space="0" w:color="2E74B5" w:themeColor="accent1" w:themeShade="BF"/>
            </w:tcBorders>
          </w:tcPr>
          <w:p w:rsidR="00DD0B2E" w:rsidRDefault="00DD0B2E" w:rsidP="0015419A">
            <w:pPr>
              <w:rPr>
                <w:rFonts w:asciiTheme="majorHAnsi" w:hAnsiTheme="majorHAnsi"/>
                <w:bCs/>
                <w:szCs w:val="20"/>
              </w:rPr>
            </w:pPr>
            <w:r>
              <w:rPr>
                <w:rFonts w:asciiTheme="majorHAnsi" w:hAnsiTheme="majorHAnsi"/>
                <w:bCs/>
                <w:szCs w:val="20"/>
              </w:rPr>
              <w:t>Effort (Out of 100%)</w:t>
            </w:r>
          </w:p>
        </w:tc>
      </w:tr>
      <w:tr w:rsidR="00DD0B2E" w:rsidTr="00DD0B2E">
        <w:tc>
          <w:tcPr>
            <w:tcW w:w="2090" w:type="dxa"/>
            <w:tcBorders>
              <w:top w:val="single" w:sz="4" w:space="0" w:color="2E74B5" w:themeColor="accent1" w:themeShade="BF"/>
            </w:tcBorders>
          </w:tcPr>
          <w:p w:rsidR="00DD0B2E" w:rsidRDefault="00DD0B2E" w:rsidP="0015419A">
            <w:pPr>
              <w:rPr>
                <w:rFonts w:asciiTheme="majorHAnsi" w:hAnsiTheme="majorHAnsi"/>
                <w:bCs/>
                <w:szCs w:val="20"/>
              </w:rPr>
            </w:pPr>
            <w:proofErr w:type="spellStart"/>
            <w:r>
              <w:rPr>
                <w:rFonts w:asciiTheme="majorHAnsi" w:hAnsiTheme="majorHAnsi"/>
                <w:bCs/>
                <w:szCs w:val="20"/>
              </w:rPr>
              <w:t>Abubaker</w:t>
            </w:r>
            <w:proofErr w:type="spellEnd"/>
          </w:p>
        </w:tc>
        <w:tc>
          <w:tcPr>
            <w:tcW w:w="4989" w:type="dxa"/>
            <w:tcBorders>
              <w:top w:val="single" w:sz="4" w:space="0" w:color="2E74B5" w:themeColor="accent1" w:themeShade="BF"/>
            </w:tcBorders>
          </w:tcPr>
          <w:p w:rsidR="00DD0B2E" w:rsidRDefault="00DD0B2E" w:rsidP="0015419A">
            <w:pPr>
              <w:rPr>
                <w:rFonts w:asciiTheme="majorHAnsi" w:hAnsiTheme="majorHAnsi"/>
                <w:bCs/>
                <w:szCs w:val="20"/>
              </w:rPr>
            </w:pPr>
            <w:r>
              <w:rPr>
                <w:rFonts w:asciiTheme="majorHAnsi" w:hAnsiTheme="majorHAnsi"/>
                <w:bCs/>
                <w:szCs w:val="20"/>
              </w:rPr>
              <w:t>Assigned Role of group leader, confirmed choice of expert system to create.</w:t>
            </w:r>
          </w:p>
        </w:tc>
        <w:tc>
          <w:tcPr>
            <w:tcW w:w="3488" w:type="dxa"/>
            <w:tcBorders>
              <w:top w:val="single" w:sz="4" w:space="0" w:color="2E74B5" w:themeColor="accent1" w:themeShade="BF"/>
            </w:tcBorders>
          </w:tcPr>
          <w:p w:rsidR="00DD0B2E" w:rsidRDefault="00DD0B2E" w:rsidP="0015419A">
            <w:pPr>
              <w:rPr>
                <w:rFonts w:asciiTheme="majorHAnsi" w:hAnsiTheme="majorHAnsi"/>
                <w:bCs/>
                <w:szCs w:val="20"/>
              </w:rPr>
            </w:pPr>
            <w:r>
              <w:rPr>
                <w:rFonts w:asciiTheme="majorHAnsi" w:hAnsiTheme="majorHAnsi"/>
                <w:bCs/>
                <w:szCs w:val="20"/>
              </w:rPr>
              <w:t>100%</w:t>
            </w:r>
          </w:p>
        </w:tc>
      </w:tr>
      <w:tr w:rsidR="00DD0B2E" w:rsidTr="00DD0B2E">
        <w:tc>
          <w:tcPr>
            <w:tcW w:w="2090" w:type="dxa"/>
          </w:tcPr>
          <w:p w:rsidR="00DD0B2E" w:rsidRDefault="00DD0B2E" w:rsidP="0015419A">
            <w:pPr>
              <w:rPr>
                <w:rFonts w:asciiTheme="majorHAnsi" w:hAnsiTheme="majorHAnsi"/>
                <w:bCs/>
                <w:szCs w:val="20"/>
              </w:rPr>
            </w:pPr>
            <w:r>
              <w:rPr>
                <w:rFonts w:asciiTheme="majorHAnsi" w:hAnsiTheme="majorHAnsi"/>
                <w:bCs/>
                <w:szCs w:val="20"/>
              </w:rPr>
              <w:t>Harsh</w:t>
            </w:r>
          </w:p>
        </w:tc>
        <w:tc>
          <w:tcPr>
            <w:tcW w:w="4989" w:type="dxa"/>
          </w:tcPr>
          <w:p w:rsidR="00DD0B2E" w:rsidRDefault="00DD0B2E" w:rsidP="00DD0B2E">
            <w:pPr>
              <w:rPr>
                <w:rFonts w:asciiTheme="majorHAnsi" w:hAnsiTheme="majorHAnsi"/>
                <w:bCs/>
                <w:szCs w:val="20"/>
              </w:rPr>
            </w:pPr>
            <w:r>
              <w:rPr>
                <w:rFonts w:asciiTheme="majorHAnsi" w:hAnsiTheme="majorHAnsi"/>
                <w:bCs/>
                <w:szCs w:val="20"/>
              </w:rPr>
              <w:t xml:space="preserve">Assigned Role of </w:t>
            </w:r>
            <w:r>
              <w:rPr>
                <w:rFonts w:asciiTheme="majorHAnsi" w:hAnsiTheme="majorHAnsi"/>
                <w:bCs/>
                <w:szCs w:val="20"/>
              </w:rPr>
              <w:t>software Engineer</w:t>
            </w:r>
            <w:r>
              <w:rPr>
                <w:rFonts w:asciiTheme="majorHAnsi" w:hAnsiTheme="majorHAnsi"/>
                <w:bCs/>
                <w:szCs w:val="20"/>
              </w:rPr>
              <w:t>, confirmed choice of expert system to create.</w:t>
            </w:r>
          </w:p>
        </w:tc>
        <w:tc>
          <w:tcPr>
            <w:tcW w:w="3488" w:type="dxa"/>
          </w:tcPr>
          <w:p w:rsidR="00DD0B2E" w:rsidRDefault="00DD0B2E" w:rsidP="0015419A">
            <w:pPr>
              <w:rPr>
                <w:rFonts w:asciiTheme="majorHAnsi" w:hAnsiTheme="majorHAnsi"/>
                <w:bCs/>
                <w:szCs w:val="20"/>
              </w:rPr>
            </w:pPr>
            <w:r>
              <w:rPr>
                <w:rFonts w:asciiTheme="majorHAnsi" w:hAnsiTheme="majorHAnsi"/>
                <w:bCs/>
                <w:szCs w:val="20"/>
              </w:rPr>
              <w:t>100%</w:t>
            </w:r>
          </w:p>
        </w:tc>
      </w:tr>
      <w:tr w:rsidR="00DD0B2E" w:rsidTr="00DD0B2E">
        <w:tc>
          <w:tcPr>
            <w:tcW w:w="2090" w:type="dxa"/>
          </w:tcPr>
          <w:p w:rsidR="00DD0B2E" w:rsidRDefault="00DD0B2E" w:rsidP="0015419A">
            <w:pPr>
              <w:rPr>
                <w:rFonts w:asciiTheme="majorHAnsi" w:hAnsiTheme="majorHAnsi"/>
                <w:bCs/>
                <w:szCs w:val="20"/>
              </w:rPr>
            </w:pPr>
            <w:r>
              <w:rPr>
                <w:rFonts w:asciiTheme="majorHAnsi" w:hAnsiTheme="majorHAnsi"/>
                <w:bCs/>
                <w:szCs w:val="20"/>
              </w:rPr>
              <w:t>Martin</w:t>
            </w:r>
          </w:p>
        </w:tc>
        <w:tc>
          <w:tcPr>
            <w:tcW w:w="4989" w:type="dxa"/>
          </w:tcPr>
          <w:p w:rsidR="00DD0B2E" w:rsidRDefault="00DD0B2E" w:rsidP="00DD0B2E">
            <w:pPr>
              <w:rPr>
                <w:rFonts w:asciiTheme="majorHAnsi" w:hAnsiTheme="majorHAnsi"/>
                <w:bCs/>
                <w:szCs w:val="20"/>
              </w:rPr>
            </w:pPr>
            <w:r>
              <w:rPr>
                <w:rFonts w:asciiTheme="majorHAnsi" w:hAnsiTheme="majorHAnsi"/>
                <w:bCs/>
                <w:szCs w:val="20"/>
              </w:rPr>
              <w:t xml:space="preserve">Assigned Role of </w:t>
            </w:r>
            <w:r>
              <w:rPr>
                <w:rFonts w:asciiTheme="majorHAnsi" w:hAnsiTheme="majorHAnsi"/>
                <w:bCs/>
                <w:szCs w:val="20"/>
              </w:rPr>
              <w:t>lead programmer</w:t>
            </w:r>
            <w:r>
              <w:rPr>
                <w:rFonts w:asciiTheme="majorHAnsi" w:hAnsiTheme="majorHAnsi"/>
                <w:bCs/>
                <w:szCs w:val="20"/>
              </w:rPr>
              <w:t>, confirmed choice of expert system to create.</w:t>
            </w:r>
          </w:p>
        </w:tc>
        <w:tc>
          <w:tcPr>
            <w:tcW w:w="3488" w:type="dxa"/>
          </w:tcPr>
          <w:p w:rsidR="00DD0B2E" w:rsidRDefault="00DD0B2E" w:rsidP="0015419A">
            <w:pPr>
              <w:rPr>
                <w:rFonts w:asciiTheme="majorHAnsi" w:hAnsiTheme="majorHAnsi"/>
                <w:bCs/>
                <w:szCs w:val="20"/>
              </w:rPr>
            </w:pPr>
            <w:r>
              <w:rPr>
                <w:rFonts w:asciiTheme="majorHAnsi" w:hAnsiTheme="majorHAnsi"/>
                <w:bCs/>
                <w:szCs w:val="20"/>
              </w:rPr>
              <w:t>100%</w:t>
            </w:r>
          </w:p>
        </w:tc>
      </w:tr>
      <w:tr w:rsidR="00DD0B2E" w:rsidTr="00DD0B2E">
        <w:tc>
          <w:tcPr>
            <w:tcW w:w="2090" w:type="dxa"/>
            <w:tcBorders>
              <w:bottom w:val="single" w:sz="4" w:space="0" w:color="2E74B5" w:themeColor="accent1" w:themeShade="BF"/>
            </w:tcBorders>
          </w:tcPr>
          <w:p w:rsidR="00DD0B2E" w:rsidRDefault="00DD0B2E" w:rsidP="0015419A">
            <w:pPr>
              <w:rPr>
                <w:rFonts w:asciiTheme="majorHAnsi" w:hAnsiTheme="majorHAnsi"/>
                <w:bCs/>
                <w:szCs w:val="20"/>
              </w:rPr>
            </w:pPr>
            <w:proofErr w:type="spellStart"/>
            <w:r>
              <w:rPr>
                <w:rFonts w:asciiTheme="majorHAnsi" w:hAnsiTheme="majorHAnsi"/>
                <w:bCs/>
                <w:szCs w:val="20"/>
              </w:rPr>
              <w:t>Niral</w:t>
            </w:r>
            <w:proofErr w:type="spellEnd"/>
          </w:p>
        </w:tc>
        <w:tc>
          <w:tcPr>
            <w:tcW w:w="4989" w:type="dxa"/>
            <w:tcBorders>
              <w:bottom w:val="single" w:sz="4" w:space="0" w:color="2E74B5" w:themeColor="accent1" w:themeShade="BF"/>
            </w:tcBorders>
          </w:tcPr>
          <w:p w:rsidR="00DD0B2E" w:rsidRDefault="00DD0B2E" w:rsidP="00DD0B2E">
            <w:pPr>
              <w:rPr>
                <w:rFonts w:asciiTheme="majorHAnsi" w:hAnsiTheme="majorHAnsi"/>
                <w:bCs/>
                <w:szCs w:val="20"/>
              </w:rPr>
            </w:pPr>
            <w:r>
              <w:rPr>
                <w:rFonts w:asciiTheme="majorHAnsi" w:hAnsiTheme="majorHAnsi"/>
                <w:bCs/>
                <w:szCs w:val="20"/>
              </w:rPr>
              <w:t xml:space="preserve">Assigned Role of </w:t>
            </w:r>
            <w:r>
              <w:rPr>
                <w:rFonts w:asciiTheme="majorHAnsi" w:hAnsiTheme="majorHAnsi"/>
                <w:bCs/>
                <w:szCs w:val="20"/>
              </w:rPr>
              <w:t>GUI designer</w:t>
            </w:r>
            <w:r>
              <w:rPr>
                <w:rFonts w:asciiTheme="majorHAnsi" w:hAnsiTheme="majorHAnsi"/>
                <w:bCs/>
                <w:szCs w:val="20"/>
              </w:rPr>
              <w:t>, confirmed choice of expert system to create.</w:t>
            </w:r>
          </w:p>
        </w:tc>
        <w:tc>
          <w:tcPr>
            <w:tcW w:w="3488" w:type="dxa"/>
            <w:tcBorders>
              <w:bottom w:val="single" w:sz="4" w:space="0" w:color="2E74B5" w:themeColor="accent1" w:themeShade="BF"/>
            </w:tcBorders>
          </w:tcPr>
          <w:p w:rsidR="00DD0B2E" w:rsidRDefault="00DD0B2E" w:rsidP="0015419A">
            <w:pPr>
              <w:rPr>
                <w:rFonts w:asciiTheme="majorHAnsi" w:hAnsiTheme="majorHAnsi"/>
                <w:bCs/>
                <w:szCs w:val="20"/>
              </w:rPr>
            </w:pPr>
            <w:r>
              <w:rPr>
                <w:rFonts w:asciiTheme="majorHAnsi" w:hAnsiTheme="majorHAnsi"/>
                <w:bCs/>
                <w:szCs w:val="20"/>
              </w:rPr>
              <w:t>100%</w:t>
            </w:r>
          </w:p>
        </w:tc>
      </w:tr>
      <w:tr w:rsidR="00DD0B2E" w:rsidTr="00DD0B2E">
        <w:tc>
          <w:tcPr>
            <w:tcW w:w="2090" w:type="dxa"/>
            <w:tcBorders>
              <w:top w:val="single" w:sz="4" w:space="0" w:color="2E74B5" w:themeColor="accent1" w:themeShade="BF"/>
              <w:bottom w:val="single" w:sz="4" w:space="0" w:color="2E74B5" w:themeColor="accent1" w:themeShade="BF"/>
            </w:tcBorders>
          </w:tcPr>
          <w:p w:rsidR="00DD0B2E" w:rsidRDefault="00DD0B2E" w:rsidP="0015419A">
            <w:pPr>
              <w:rPr>
                <w:rFonts w:asciiTheme="majorHAnsi" w:hAnsiTheme="majorHAnsi"/>
                <w:bCs/>
                <w:szCs w:val="20"/>
              </w:rPr>
            </w:pPr>
            <w:proofErr w:type="spellStart"/>
            <w:r>
              <w:rPr>
                <w:rFonts w:asciiTheme="majorHAnsi" w:hAnsiTheme="majorHAnsi"/>
                <w:bCs/>
                <w:szCs w:val="20"/>
              </w:rPr>
              <w:t>Romina</w:t>
            </w:r>
            <w:proofErr w:type="spellEnd"/>
          </w:p>
        </w:tc>
        <w:tc>
          <w:tcPr>
            <w:tcW w:w="4989" w:type="dxa"/>
            <w:tcBorders>
              <w:top w:val="single" w:sz="4" w:space="0" w:color="2E74B5" w:themeColor="accent1" w:themeShade="BF"/>
              <w:bottom w:val="single" w:sz="4" w:space="0" w:color="2E74B5" w:themeColor="accent1" w:themeShade="BF"/>
            </w:tcBorders>
          </w:tcPr>
          <w:p w:rsidR="00DD0B2E" w:rsidRDefault="00DD0B2E" w:rsidP="00DD0B2E">
            <w:pPr>
              <w:rPr>
                <w:rFonts w:asciiTheme="majorHAnsi" w:hAnsiTheme="majorHAnsi"/>
                <w:bCs/>
                <w:szCs w:val="20"/>
              </w:rPr>
            </w:pPr>
            <w:r>
              <w:rPr>
                <w:rFonts w:asciiTheme="majorHAnsi" w:hAnsiTheme="majorHAnsi"/>
                <w:bCs/>
                <w:szCs w:val="20"/>
              </w:rPr>
              <w:t xml:space="preserve">Assigned Role of </w:t>
            </w:r>
            <w:r>
              <w:rPr>
                <w:rFonts w:asciiTheme="majorHAnsi" w:hAnsiTheme="majorHAnsi"/>
                <w:bCs/>
                <w:szCs w:val="20"/>
              </w:rPr>
              <w:t>chief system architect</w:t>
            </w:r>
            <w:r>
              <w:rPr>
                <w:rFonts w:asciiTheme="majorHAnsi" w:hAnsiTheme="majorHAnsi"/>
                <w:bCs/>
                <w:szCs w:val="20"/>
              </w:rPr>
              <w:t xml:space="preserve"> confirmed choice of expert system to create.</w:t>
            </w:r>
          </w:p>
        </w:tc>
        <w:tc>
          <w:tcPr>
            <w:tcW w:w="3488" w:type="dxa"/>
            <w:tcBorders>
              <w:top w:val="single" w:sz="4" w:space="0" w:color="2E74B5" w:themeColor="accent1" w:themeShade="BF"/>
              <w:bottom w:val="single" w:sz="4" w:space="0" w:color="2E74B5" w:themeColor="accent1" w:themeShade="BF"/>
            </w:tcBorders>
          </w:tcPr>
          <w:p w:rsidR="00DD0B2E" w:rsidRDefault="00DD0B2E" w:rsidP="0015419A">
            <w:pPr>
              <w:rPr>
                <w:rFonts w:asciiTheme="majorHAnsi" w:hAnsiTheme="majorHAnsi"/>
                <w:bCs/>
                <w:szCs w:val="20"/>
              </w:rPr>
            </w:pPr>
            <w:r>
              <w:rPr>
                <w:rFonts w:asciiTheme="majorHAnsi" w:hAnsiTheme="majorHAnsi"/>
                <w:bCs/>
                <w:szCs w:val="20"/>
              </w:rPr>
              <w:t>100%</w:t>
            </w:r>
          </w:p>
        </w:tc>
      </w:tr>
    </w:tbl>
    <w:p w:rsidR="00DD0B2E" w:rsidRPr="00A50FEF" w:rsidRDefault="00DD0B2E" w:rsidP="0015419A">
      <w:pPr>
        <w:rPr>
          <w:rFonts w:asciiTheme="majorHAnsi" w:hAnsiTheme="majorHAnsi"/>
          <w:bCs/>
          <w:szCs w:val="20"/>
        </w:rPr>
      </w:pPr>
    </w:p>
    <w:sectPr w:rsidR="00DD0B2E" w:rsidRPr="00A50FEF" w:rsidSect="00A50FEF">
      <w:headerReference w:type="default" r:id="rId8"/>
      <w:footerReference w:type="default" r:id="rId9"/>
      <w:headerReference w:type="first" r:id="rId10"/>
      <w:footerReference w:type="first" r:id="rId11"/>
      <w:pgSz w:w="11899" w:h="16838"/>
      <w:pgMar w:top="720" w:right="720" w:bottom="720" w:left="720" w:header="0" w:footer="510" w:gutter="0"/>
      <w:cols w:space="708"/>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421" w:rsidRDefault="00775421">
      <w:r>
        <w:separator/>
      </w:r>
    </w:p>
  </w:endnote>
  <w:endnote w:type="continuationSeparator" w:id="0">
    <w:p w:rsidR="00775421" w:rsidRDefault="00775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Pr="00CE62C9" w:rsidRDefault="005500E7" w:rsidP="00463A9A">
    <w:pPr>
      <w:pStyle w:val="Footer"/>
      <w:tabs>
        <w:tab w:val="clear" w:pos="4320"/>
        <w:tab w:val="clear" w:pos="8640"/>
        <w:tab w:val="right" w:pos="9639"/>
      </w:tabs>
    </w:pPr>
    <w:r>
      <w:t>CSSE Department Meeting</w:t>
    </w:r>
    <w:r w:rsidRPr="009B22E7">
      <w:t xml:space="preserve">, </w:t>
    </w:r>
    <w:r>
      <w:t>8 January 2014</w:t>
    </w:r>
    <w:r w:rsidRPr="009B22E7">
      <w:tab/>
      <w:t xml:space="preserve">page </w:t>
    </w:r>
    <w:r w:rsidRPr="009B22E7">
      <w:rPr>
        <w:rStyle w:val="PageNumber"/>
      </w:rPr>
      <w:fldChar w:fldCharType="begin"/>
    </w:r>
    <w:r w:rsidRPr="009B22E7">
      <w:rPr>
        <w:rStyle w:val="PageNumber"/>
      </w:rPr>
      <w:instrText xml:space="preserve"> PAGE </w:instrText>
    </w:r>
    <w:r w:rsidRPr="009B22E7">
      <w:rPr>
        <w:rStyle w:val="PageNumber"/>
      </w:rPr>
      <w:fldChar w:fldCharType="separate"/>
    </w:r>
    <w:r w:rsidR="00A50FEF">
      <w:rPr>
        <w:rStyle w:val="PageNumber"/>
        <w:noProof/>
      </w:rPr>
      <w:t>2</w:t>
    </w:r>
    <w:r w:rsidRPr="009B22E7">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50F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Pr="00CE62C9" w:rsidRDefault="005500E7" w:rsidP="00463A9A">
    <w:pPr>
      <w:pStyle w:val="Footer"/>
      <w:tabs>
        <w:tab w:val="clear" w:pos="4320"/>
        <w:tab w:val="clear" w:pos="8640"/>
        <w:tab w:val="right" w:pos="9639"/>
      </w:tabs>
    </w:pPr>
    <w:r w:rsidRPr="009B22E7">
      <w:tab/>
      <w:t xml:space="preserve">page </w:t>
    </w:r>
    <w:r w:rsidRPr="009B22E7">
      <w:rPr>
        <w:rStyle w:val="PageNumber"/>
      </w:rPr>
      <w:fldChar w:fldCharType="begin"/>
    </w:r>
    <w:r w:rsidRPr="009B22E7">
      <w:rPr>
        <w:rStyle w:val="PageNumber"/>
      </w:rPr>
      <w:instrText xml:space="preserve"> PAGE </w:instrText>
    </w:r>
    <w:r w:rsidRPr="009B22E7">
      <w:rPr>
        <w:rStyle w:val="PageNumber"/>
      </w:rPr>
      <w:fldChar w:fldCharType="separate"/>
    </w:r>
    <w:r w:rsidR="000516F3">
      <w:rPr>
        <w:rStyle w:val="PageNumber"/>
        <w:noProof/>
      </w:rPr>
      <w:t>1</w:t>
    </w:r>
    <w:r w:rsidRPr="009B22E7">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516F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421" w:rsidRDefault="00775421">
      <w:r>
        <w:separator/>
      </w:r>
    </w:p>
  </w:footnote>
  <w:footnote w:type="continuationSeparator" w:id="0">
    <w:p w:rsidR="00775421" w:rsidRDefault="007754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Default="005500E7" w:rsidP="006D17B9">
    <w:pPr>
      <w:pStyle w:val="Header"/>
      <w:jc w:val="right"/>
      <w:rPr>
        <w:b/>
      </w:rPr>
    </w:pPr>
    <w:r>
      <w:rPr>
        <w:b/>
      </w:rPr>
      <w:tab/>
    </w:r>
    <w:r>
      <w:rPr>
        <w:b/>
      </w:rPr>
      <w:tab/>
    </w:r>
  </w:p>
  <w:p w:rsidR="005500E7" w:rsidRDefault="005500E7" w:rsidP="006D17B9">
    <w:pPr>
      <w:pStyle w:val="Header"/>
      <w:jc w:val="right"/>
      <w:rPr>
        <w:b/>
      </w:rPr>
    </w:pPr>
  </w:p>
  <w:p w:rsidR="005500E7" w:rsidRPr="007A4776" w:rsidRDefault="005500E7" w:rsidP="006D17B9">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FEF" w:rsidRDefault="00A50FEF" w:rsidP="001F0860">
    <w:pPr>
      <w:pStyle w:val="Header"/>
    </w:pPr>
  </w:p>
  <w:p w:rsidR="00A50FEF" w:rsidRDefault="00A50FEF" w:rsidP="001F0860">
    <w:pPr>
      <w:pStyle w:val="Header"/>
    </w:pPr>
  </w:p>
  <w:p w:rsidR="001F0860" w:rsidRDefault="001F0860" w:rsidP="00A50FEF">
    <w:pPr>
      <w:pStyle w:val="Header"/>
      <w:tabs>
        <w:tab w:val="clear" w:pos="8640"/>
        <w:tab w:val="left" w:pos="7305"/>
      </w:tabs>
    </w:pPr>
    <w:r>
      <w:t>MODULE ECSC503</w:t>
    </w:r>
    <w:r w:rsidR="00A50FEF">
      <w:t xml:space="preserve">.y - </w:t>
    </w:r>
    <w:r>
      <w:t>Software Development Group Project</w:t>
    </w:r>
    <w:r w:rsidR="00A50FEF">
      <w:tab/>
    </w:r>
  </w:p>
  <w:p w:rsidR="005500E7" w:rsidRPr="00A50FEF" w:rsidRDefault="005500E7" w:rsidP="00A50FEF">
    <w:pPr>
      <w:pStyle w:val="Header"/>
      <w:tabs>
        <w:tab w:val="clear" w:pos="8640"/>
        <w:tab w:val="right" w:pos="9781"/>
      </w:tabs>
      <w:rPr>
        <w:b/>
      </w:rP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8A67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4B8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6A0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1411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46B9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9A72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BEA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AC50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F094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0A22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30BD2"/>
    <w:multiLevelType w:val="hybridMultilevel"/>
    <w:tmpl w:val="3F9E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FF1405"/>
    <w:multiLevelType w:val="hybridMultilevel"/>
    <w:tmpl w:val="50321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7F3DEB"/>
    <w:multiLevelType w:val="hybridMultilevel"/>
    <w:tmpl w:val="55D2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CF1C1D"/>
    <w:multiLevelType w:val="hybridMultilevel"/>
    <w:tmpl w:val="782CA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DA2150"/>
    <w:multiLevelType w:val="hybridMultilevel"/>
    <w:tmpl w:val="4FD03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BD41E9"/>
    <w:multiLevelType w:val="hybridMultilevel"/>
    <w:tmpl w:val="A3BE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F6035D"/>
    <w:multiLevelType w:val="hybridMultilevel"/>
    <w:tmpl w:val="513A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A91A87"/>
    <w:multiLevelType w:val="hybridMultilevel"/>
    <w:tmpl w:val="CA0CC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1C404B"/>
    <w:multiLevelType w:val="hybridMultilevel"/>
    <w:tmpl w:val="3814E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B37124"/>
    <w:multiLevelType w:val="hybridMultilevel"/>
    <w:tmpl w:val="A4A0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760BD1"/>
    <w:multiLevelType w:val="multilevel"/>
    <w:tmpl w:val="08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21" w15:restartNumberingAfterBreak="0">
    <w:nsid w:val="23CD1A9C"/>
    <w:multiLevelType w:val="hybridMultilevel"/>
    <w:tmpl w:val="1804B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117DD4"/>
    <w:multiLevelType w:val="hybridMultilevel"/>
    <w:tmpl w:val="EE12E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312EB9"/>
    <w:multiLevelType w:val="hybridMultilevel"/>
    <w:tmpl w:val="7A580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CB15C6"/>
    <w:multiLevelType w:val="multilevel"/>
    <w:tmpl w:val="E02EC980"/>
    <w:styleLink w:val="ArticleSection"/>
    <w:lvl w:ilvl="0">
      <w:start w:val="1"/>
      <w:numFmt w:val="decimal"/>
      <w:lvlText w:val="%1."/>
      <w:lvlJc w:val="left"/>
      <w:pPr>
        <w:tabs>
          <w:tab w:val="num" w:pos="1008"/>
        </w:tabs>
        <w:ind w:left="648" w:hanging="360"/>
      </w:pPr>
    </w:lvl>
    <w:lvl w:ilvl="1">
      <w:start w:val="1"/>
      <w:numFmt w:val="decimal"/>
      <w:lvlText w:val="%1.%2."/>
      <w:lvlJc w:val="left"/>
      <w:pPr>
        <w:tabs>
          <w:tab w:val="num" w:pos="1728"/>
        </w:tabs>
        <w:ind w:left="1080" w:hanging="432"/>
      </w:pPr>
    </w:lvl>
    <w:lvl w:ilvl="2">
      <w:start w:val="1"/>
      <w:numFmt w:val="decimal"/>
      <w:lvlText w:val="%1.%2.%3."/>
      <w:lvlJc w:val="left"/>
      <w:pPr>
        <w:tabs>
          <w:tab w:val="num" w:pos="2448"/>
        </w:tabs>
        <w:ind w:left="1512" w:hanging="504"/>
      </w:pPr>
    </w:lvl>
    <w:lvl w:ilvl="3">
      <w:start w:val="1"/>
      <w:numFmt w:val="decimal"/>
      <w:lvlText w:val="%1.%2.%3.%4."/>
      <w:lvlJc w:val="left"/>
      <w:pPr>
        <w:tabs>
          <w:tab w:val="num" w:pos="3168"/>
        </w:tabs>
        <w:ind w:left="2016" w:hanging="648"/>
      </w:pPr>
    </w:lvl>
    <w:lvl w:ilvl="4">
      <w:start w:val="1"/>
      <w:numFmt w:val="decimal"/>
      <w:lvlText w:val="%1.%2.%3.%4.%5."/>
      <w:lvlJc w:val="left"/>
      <w:pPr>
        <w:tabs>
          <w:tab w:val="num" w:pos="4248"/>
        </w:tabs>
        <w:ind w:left="2520" w:hanging="792"/>
      </w:pPr>
    </w:lvl>
    <w:lvl w:ilvl="5">
      <w:start w:val="1"/>
      <w:numFmt w:val="decimal"/>
      <w:lvlText w:val="%1.%2.%3.%4.%5.%6."/>
      <w:lvlJc w:val="left"/>
      <w:pPr>
        <w:tabs>
          <w:tab w:val="num" w:pos="4968"/>
        </w:tabs>
        <w:ind w:left="3024" w:hanging="936"/>
      </w:pPr>
    </w:lvl>
    <w:lvl w:ilvl="6">
      <w:start w:val="1"/>
      <w:numFmt w:val="decimal"/>
      <w:lvlText w:val="%1.%2.%3.%4.%5.%6.%7."/>
      <w:lvlJc w:val="left"/>
      <w:pPr>
        <w:tabs>
          <w:tab w:val="num" w:pos="5688"/>
        </w:tabs>
        <w:ind w:left="3528" w:hanging="1080"/>
      </w:pPr>
    </w:lvl>
    <w:lvl w:ilvl="7">
      <w:start w:val="1"/>
      <w:numFmt w:val="decimal"/>
      <w:lvlText w:val="%1.%2.%3.%4.%5.%6.%7.%8."/>
      <w:lvlJc w:val="left"/>
      <w:pPr>
        <w:tabs>
          <w:tab w:val="num" w:pos="6408"/>
        </w:tabs>
        <w:ind w:left="4032" w:hanging="1224"/>
      </w:pPr>
    </w:lvl>
    <w:lvl w:ilvl="8">
      <w:start w:val="1"/>
      <w:numFmt w:val="decimal"/>
      <w:lvlText w:val="%1.%2.%3.%4.%5.%6.%7.%8.%9."/>
      <w:lvlJc w:val="left"/>
      <w:pPr>
        <w:tabs>
          <w:tab w:val="num" w:pos="7488"/>
        </w:tabs>
        <w:ind w:left="4608" w:hanging="1440"/>
      </w:pPr>
    </w:lvl>
  </w:abstractNum>
  <w:abstractNum w:abstractNumId="25" w15:restartNumberingAfterBreak="0">
    <w:nsid w:val="3CE56646"/>
    <w:multiLevelType w:val="hybridMultilevel"/>
    <w:tmpl w:val="96AE3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682833"/>
    <w:multiLevelType w:val="hybridMultilevel"/>
    <w:tmpl w:val="E26E111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C75F96"/>
    <w:multiLevelType w:val="hybridMultilevel"/>
    <w:tmpl w:val="88CC6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0C0F73"/>
    <w:multiLevelType w:val="hybridMultilevel"/>
    <w:tmpl w:val="DF742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394DFB"/>
    <w:multiLevelType w:val="hybridMultilevel"/>
    <w:tmpl w:val="DBB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AF6C08"/>
    <w:multiLevelType w:val="hybridMultilevel"/>
    <w:tmpl w:val="62A8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E022F8"/>
    <w:multiLevelType w:val="hybridMultilevel"/>
    <w:tmpl w:val="94620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A92B44"/>
    <w:multiLevelType w:val="hybridMultilevel"/>
    <w:tmpl w:val="F348B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53289D"/>
    <w:multiLevelType w:val="hybridMultilevel"/>
    <w:tmpl w:val="91249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B7458F"/>
    <w:multiLevelType w:val="hybridMultilevel"/>
    <w:tmpl w:val="87DA5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C32BF3"/>
    <w:multiLevelType w:val="hybridMultilevel"/>
    <w:tmpl w:val="9F76E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0D6612"/>
    <w:multiLevelType w:val="hybridMultilevel"/>
    <w:tmpl w:val="3DC29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5C0182"/>
    <w:multiLevelType w:val="hybridMultilevel"/>
    <w:tmpl w:val="1C08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6970FE"/>
    <w:multiLevelType w:val="hybridMultilevel"/>
    <w:tmpl w:val="3730B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392F42"/>
    <w:multiLevelType w:val="hybridMultilevel"/>
    <w:tmpl w:val="720E1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BE0A08"/>
    <w:multiLevelType w:val="hybridMultilevel"/>
    <w:tmpl w:val="E8F0E7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FD39C8"/>
    <w:multiLevelType w:val="hybridMultilevel"/>
    <w:tmpl w:val="C344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C065B0"/>
    <w:multiLevelType w:val="hybridMultilevel"/>
    <w:tmpl w:val="A5DC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035ACA"/>
    <w:multiLevelType w:val="hybridMultilevel"/>
    <w:tmpl w:val="34EA4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6B7BED"/>
    <w:multiLevelType w:val="hybridMultilevel"/>
    <w:tmpl w:val="EDF2F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BE40EF"/>
    <w:multiLevelType w:val="hybridMultilevel"/>
    <w:tmpl w:val="AE1CF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3B46F4"/>
    <w:multiLevelType w:val="hybridMultilevel"/>
    <w:tmpl w:val="6FF0D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44"/>
  </w:num>
  <w:num w:numId="4">
    <w:abstractNumId w:val="30"/>
  </w:num>
  <w:num w:numId="5">
    <w:abstractNumId w:val="43"/>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6"/>
  </w:num>
  <w:num w:numId="18">
    <w:abstractNumId w:val="27"/>
  </w:num>
  <w:num w:numId="19">
    <w:abstractNumId w:val="11"/>
  </w:num>
  <w:num w:numId="20">
    <w:abstractNumId w:val="35"/>
  </w:num>
  <w:num w:numId="21">
    <w:abstractNumId w:val="33"/>
  </w:num>
  <w:num w:numId="22">
    <w:abstractNumId w:val="41"/>
  </w:num>
  <w:num w:numId="23">
    <w:abstractNumId w:val="13"/>
  </w:num>
  <w:num w:numId="24">
    <w:abstractNumId w:val="34"/>
  </w:num>
  <w:num w:numId="25">
    <w:abstractNumId w:val="45"/>
  </w:num>
  <w:num w:numId="26">
    <w:abstractNumId w:val="26"/>
  </w:num>
  <w:num w:numId="27">
    <w:abstractNumId w:val="40"/>
  </w:num>
  <w:num w:numId="28">
    <w:abstractNumId w:val="42"/>
  </w:num>
  <w:num w:numId="29">
    <w:abstractNumId w:val="36"/>
  </w:num>
  <w:num w:numId="30">
    <w:abstractNumId w:val="39"/>
  </w:num>
  <w:num w:numId="31">
    <w:abstractNumId w:val="16"/>
  </w:num>
  <w:num w:numId="32">
    <w:abstractNumId w:val="32"/>
  </w:num>
  <w:num w:numId="33">
    <w:abstractNumId w:val="14"/>
  </w:num>
  <w:num w:numId="34">
    <w:abstractNumId w:val="18"/>
  </w:num>
  <w:num w:numId="35">
    <w:abstractNumId w:val="15"/>
  </w:num>
  <w:num w:numId="36">
    <w:abstractNumId w:val="31"/>
  </w:num>
  <w:num w:numId="37">
    <w:abstractNumId w:val="37"/>
  </w:num>
  <w:num w:numId="38">
    <w:abstractNumId w:val="23"/>
  </w:num>
  <w:num w:numId="39">
    <w:abstractNumId w:val="19"/>
  </w:num>
  <w:num w:numId="40">
    <w:abstractNumId w:val="28"/>
  </w:num>
  <w:num w:numId="41">
    <w:abstractNumId w:val="38"/>
  </w:num>
  <w:num w:numId="42">
    <w:abstractNumId w:val="22"/>
  </w:num>
  <w:num w:numId="43">
    <w:abstractNumId w:val="21"/>
  </w:num>
  <w:num w:numId="44">
    <w:abstractNumId w:val="25"/>
  </w:num>
  <w:num w:numId="45">
    <w:abstractNumId w:val="12"/>
  </w:num>
  <w:num w:numId="46">
    <w:abstractNumId w:val="29"/>
  </w:num>
  <w:num w:numId="47">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C6"/>
    <w:rsid w:val="00001397"/>
    <w:rsid w:val="00002218"/>
    <w:rsid w:val="00003875"/>
    <w:rsid w:val="00004F09"/>
    <w:rsid w:val="00005337"/>
    <w:rsid w:val="00005482"/>
    <w:rsid w:val="000060EA"/>
    <w:rsid w:val="00006FE9"/>
    <w:rsid w:val="000108B3"/>
    <w:rsid w:val="00010D22"/>
    <w:rsid w:val="000111D4"/>
    <w:rsid w:val="000114B4"/>
    <w:rsid w:val="00011D22"/>
    <w:rsid w:val="00012511"/>
    <w:rsid w:val="00013397"/>
    <w:rsid w:val="00015432"/>
    <w:rsid w:val="00016C40"/>
    <w:rsid w:val="00021246"/>
    <w:rsid w:val="0002372A"/>
    <w:rsid w:val="0002710E"/>
    <w:rsid w:val="00027191"/>
    <w:rsid w:val="00027C95"/>
    <w:rsid w:val="00031A6A"/>
    <w:rsid w:val="0003236D"/>
    <w:rsid w:val="00032731"/>
    <w:rsid w:val="00032C37"/>
    <w:rsid w:val="00034FAA"/>
    <w:rsid w:val="00037131"/>
    <w:rsid w:val="00037CCE"/>
    <w:rsid w:val="00040D4D"/>
    <w:rsid w:val="00041E41"/>
    <w:rsid w:val="000421C3"/>
    <w:rsid w:val="000421D4"/>
    <w:rsid w:val="000422C0"/>
    <w:rsid w:val="00042570"/>
    <w:rsid w:val="000437F6"/>
    <w:rsid w:val="0004419C"/>
    <w:rsid w:val="000444FB"/>
    <w:rsid w:val="00045753"/>
    <w:rsid w:val="000457D9"/>
    <w:rsid w:val="00046BDE"/>
    <w:rsid w:val="00046BFF"/>
    <w:rsid w:val="00047333"/>
    <w:rsid w:val="0004763F"/>
    <w:rsid w:val="0005050C"/>
    <w:rsid w:val="000516F3"/>
    <w:rsid w:val="00051E70"/>
    <w:rsid w:val="000523CC"/>
    <w:rsid w:val="0005374F"/>
    <w:rsid w:val="00053EA0"/>
    <w:rsid w:val="00054279"/>
    <w:rsid w:val="00055593"/>
    <w:rsid w:val="000564A6"/>
    <w:rsid w:val="0005699B"/>
    <w:rsid w:val="00057176"/>
    <w:rsid w:val="00061ED5"/>
    <w:rsid w:val="000632AD"/>
    <w:rsid w:val="00063E80"/>
    <w:rsid w:val="00064693"/>
    <w:rsid w:val="00066460"/>
    <w:rsid w:val="0006692D"/>
    <w:rsid w:val="00066C15"/>
    <w:rsid w:val="00067BBF"/>
    <w:rsid w:val="000703C4"/>
    <w:rsid w:val="00070DF3"/>
    <w:rsid w:val="000716A9"/>
    <w:rsid w:val="00071D99"/>
    <w:rsid w:val="0007249B"/>
    <w:rsid w:val="000731D4"/>
    <w:rsid w:val="00073DA4"/>
    <w:rsid w:val="00074CDC"/>
    <w:rsid w:val="00075252"/>
    <w:rsid w:val="00075469"/>
    <w:rsid w:val="00075FA0"/>
    <w:rsid w:val="000772C7"/>
    <w:rsid w:val="0008088A"/>
    <w:rsid w:val="00080C4E"/>
    <w:rsid w:val="000817C6"/>
    <w:rsid w:val="00081ABC"/>
    <w:rsid w:val="00082E88"/>
    <w:rsid w:val="000848DA"/>
    <w:rsid w:val="00084B43"/>
    <w:rsid w:val="000851C3"/>
    <w:rsid w:val="0008617A"/>
    <w:rsid w:val="00086495"/>
    <w:rsid w:val="0008658B"/>
    <w:rsid w:val="00086C41"/>
    <w:rsid w:val="00086E0B"/>
    <w:rsid w:val="000878F9"/>
    <w:rsid w:val="0009021A"/>
    <w:rsid w:val="00090926"/>
    <w:rsid w:val="00090AE5"/>
    <w:rsid w:val="00090D6B"/>
    <w:rsid w:val="000912B3"/>
    <w:rsid w:val="00092061"/>
    <w:rsid w:val="0009288A"/>
    <w:rsid w:val="000963A5"/>
    <w:rsid w:val="00097071"/>
    <w:rsid w:val="000A0871"/>
    <w:rsid w:val="000A1105"/>
    <w:rsid w:val="000A1725"/>
    <w:rsid w:val="000A1987"/>
    <w:rsid w:val="000A36B1"/>
    <w:rsid w:val="000A3890"/>
    <w:rsid w:val="000A3A7F"/>
    <w:rsid w:val="000A3CA0"/>
    <w:rsid w:val="000A5440"/>
    <w:rsid w:val="000A5D4A"/>
    <w:rsid w:val="000A6205"/>
    <w:rsid w:val="000A68F8"/>
    <w:rsid w:val="000A7AC5"/>
    <w:rsid w:val="000A7BC8"/>
    <w:rsid w:val="000B211A"/>
    <w:rsid w:val="000B257C"/>
    <w:rsid w:val="000B35D8"/>
    <w:rsid w:val="000B39F8"/>
    <w:rsid w:val="000B3D2D"/>
    <w:rsid w:val="000B4286"/>
    <w:rsid w:val="000B511B"/>
    <w:rsid w:val="000B51AE"/>
    <w:rsid w:val="000B5B2E"/>
    <w:rsid w:val="000B6ECC"/>
    <w:rsid w:val="000B6F70"/>
    <w:rsid w:val="000B7A1E"/>
    <w:rsid w:val="000C0671"/>
    <w:rsid w:val="000C108E"/>
    <w:rsid w:val="000C1C3B"/>
    <w:rsid w:val="000C2F2E"/>
    <w:rsid w:val="000C3088"/>
    <w:rsid w:val="000C35CF"/>
    <w:rsid w:val="000C47CD"/>
    <w:rsid w:val="000C4963"/>
    <w:rsid w:val="000C4B73"/>
    <w:rsid w:val="000C528B"/>
    <w:rsid w:val="000C5476"/>
    <w:rsid w:val="000C56DE"/>
    <w:rsid w:val="000C5B2C"/>
    <w:rsid w:val="000C631E"/>
    <w:rsid w:val="000C63A4"/>
    <w:rsid w:val="000C64F4"/>
    <w:rsid w:val="000C6894"/>
    <w:rsid w:val="000C6A45"/>
    <w:rsid w:val="000C6AD7"/>
    <w:rsid w:val="000C7D9D"/>
    <w:rsid w:val="000D106D"/>
    <w:rsid w:val="000D15E5"/>
    <w:rsid w:val="000D1CA2"/>
    <w:rsid w:val="000D305A"/>
    <w:rsid w:val="000D4CDC"/>
    <w:rsid w:val="000D4E75"/>
    <w:rsid w:val="000D52BD"/>
    <w:rsid w:val="000D59E4"/>
    <w:rsid w:val="000D7284"/>
    <w:rsid w:val="000D7F27"/>
    <w:rsid w:val="000E016A"/>
    <w:rsid w:val="000E018E"/>
    <w:rsid w:val="000E06FB"/>
    <w:rsid w:val="000E14D4"/>
    <w:rsid w:val="000E19BE"/>
    <w:rsid w:val="000E2109"/>
    <w:rsid w:val="000E23EA"/>
    <w:rsid w:val="000E304B"/>
    <w:rsid w:val="000E4430"/>
    <w:rsid w:val="000E4CE6"/>
    <w:rsid w:val="000E53D5"/>
    <w:rsid w:val="000E5902"/>
    <w:rsid w:val="000E641A"/>
    <w:rsid w:val="000E69D6"/>
    <w:rsid w:val="000F0A8F"/>
    <w:rsid w:val="000F158F"/>
    <w:rsid w:val="000F291A"/>
    <w:rsid w:val="000F37B6"/>
    <w:rsid w:val="000F3929"/>
    <w:rsid w:val="000F3D11"/>
    <w:rsid w:val="000F5832"/>
    <w:rsid w:val="000F626A"/>
    <w:rsid w:val="000F6854"/>
    <w:rsid w:val="000F6C40"/>
    <w:rsid w:val="000F7AB2"/>
    <w:rsid w:val="00100094"/>
    <w:rsid w:val="00100BCD"/>
    <w:rsid w:val="001019BA"/>
    <w:rsid w:val="00101A3D"/>
    <w:rsid w:val="00101A91"/>
    <w:rsid w:val="00101E73"/>
    <w:rsid w:val="00102E1E"/>
    <w:rsid w:val="0010327B"/>
    <w:rsid w:val="00104315"/>
    <w:rsid w:val="00104A07"/>
    <w:rsid w:val="00105493"/>
    <w:rsid w:val="00106752"/>
    <w:rsid w:val="00107A1C"/>
    <w:rsid w:val="00107E59"/>
    <w:rsid w:val="001104B9"/>
    <w:rsid w:val="001105C9"/>
    <w:rsid w:val="00110970"/>
    <w:rsid w:val="0011247B"/>
    <w:rsid w:val="00113B3D"/>
    <w:rsid w:val="00114EF3"/>
    <w:rsid w:val="00115D84"/>
    <w:rsid w:val="00115DD8"/>
    <w:rsid w:val="00116A85"/>
    <w:rsid w:val="00116D59"/>
    <w:rsid w:val="0011727D"/>
    <w:rsid w:val="00117C9C"/>
    <w:rsid w:val="0012055B"/>
    <w:rsid w:val="00120FF1"/>
    <w:rsid w:val="00121CB4"/>
    <w:rsid w:val="00123C97"/>
    <w:rsid w:val="00123C9C"/>
    <w:rsid w:val="001243BB"/>
    <w:rsid w:val="00124AAA"/>
    <w:rsid w:val="00125581"/>
    <w:rsid w:val="0012584B"/>
    <w:rsid w:val="00126933"/>
    <w:rsid w:val="00126FCD"/>
    <w:rsid w:val="0013054D"/>
    <w:rsid w:val="0013205D"/>
    <w:rsid w:val="00132193"/>
    <w:rsid w:val="00132EBB"/>
    <w:rsid w:val="00134C2F"/>
    <w:rsid w:val="00134D28"/>
    <w:rsid w:val="00135D4D"/>
    <w:rsid w:val="00135DA4"/>
    <w:rsid w:val="00135DE0"/>
    <w:rsid w:val="00136D25"/>
    <w:rsid w:val="00137EE8"/>
    <w:rsid w:val="001415ED"/>
    <w:rsid w:val="001419BC"/>
    <w:rsid w:val="00142C22"/>
    <w:rsid w:val="001438EC"/>
    <w:rsid w:val="00143DC4"/>
    <w:rsid w:val="001455EB"/>
    <w:rsid w:val="00145C7A"/>
    <w:rsid w:val="001463CC"/>
    <w:rsid w:val="00147268"/>
    <w:rsid w:val="001476DC"/>
    <w:rsid w:val="00147E38"/>
    <w:rsid w:val="00151976"/>
    <w:rsid w:val="00152399"/>
    <w:rsid w:val="0015299C"/>
    <w:rsid w:val="0015323E"/>
    <w:rsid w:val="001538BD"/>
    <w:rsid w:val="0015419A"/>
    <w:rsid w:val="00154C3A"/>
    <w:rsid w:val="00155367"/>
    <w:rsid w:val="001553A6"/>
    <w:rsid w:val="00155BD0"/>
    <w:rsid w:val="00155F47"/>
    <w:rsid w:val="00156B29"/>
    <w:rsid w:val="00156E8B"/>
    <w:rsid w:val="0015765D"/>
    <w:rsid w:val="0015793E"/>
    <w:rsid w:val="00157B01"/>
    <w:rsid w:val="0016006A"/>
    <w:rsid w:val="00160810"/>
    <w:rsid w:val="00160F16"/>
    <w:rsid w:val="00162B27"/>
    <w:rsid w:val="00163D85"/>
    <w:rsid w:val="001648E1"/>
    <w:rsid w:val="00164935"/>
    <w:rsid w:val="001650E6"/>
    <w:rsid w:val="001651CD"/>
    <w:rsid w:val="001654F9"/>
    <w:rsid w:val="0017120A"/>
    <w:rsid w:val="00171B38"/>
    <w:rsid w:val="0017210D"/>
    <w:rsid w:val="0017228B"/>
    <w:rsid w:val="0017268A"/>
    <w:rsid w:val="001742B1"/>
    <w:rsid w:val="00174779"/>
    <w:rsid w:val="0017551D"/>
    <w:rsid w:val="00176B4E"/>
    <w:rsid w:val="001774F2"/>
    <w:rsid w:val="00177ED4"/>
    <w:rsid w:val="00181D0A"/>
    <w:rsid w:val="00182845"/>
    <w:rsid w:val="0018287B"/>
    <w:rsid w:val="00182E6F"/>
    <w:rsid w:val="001830A0"/>
    <w:rsid w:val="0018313B"/>
    <w:rsid w:val="00183D47"/>
    <w:rsid w:val="00184588"/>
    <w:rsid w:val="001850D7"/>
    <w:rsid w:val="0018582A"/>
    <w:rsid w:val="001861EF"/>
    <w:rsid w:val="00187163"/>
    <w:rsid w:val="00187D70"/>
    <w:rsid w:val="00191502"/>
    <w:rsid w:val="00191C79"/>
    <w:rsid w:val="00193380"/>
    <w:rsid w:val="00193444"/>
    <w:rsid w:val="001938F9"/>
    <w:rsid w:val="001948F3"/>
    <w:rsid w:val="00194D62"/>
    <w:rsid w:val="00195184"/>
    <w:rsid w:val="001952A9"/>
    <w:rsid w:val="001953E2"/>
    <w:rsid w:val="001971A8"/>
    <w:rsid w:val="001A0895"/>
    <w:rsid w:val="001A10CF"/>
    <w:rsid w:val="001A1498"/>
    <w:rsid w:val="001A1616"/>
    <w:rsid w:val="001A1CDC"/>
    <w:rsid w:val="001A1D3F"/>
    <w:rsid w:val="001A1DFA"/>
    <w:rsid w:val="001A2D40"/>
    <w:rsid w:val="001A3629"/>
    <w:rsid w:val="001A3AA3"/>
    <w:rsid w:val="001A3E5B"/>
    <w:rsid w:val="001A4A71"/>
    <w:rsid w:val="001A52DB"/>
    <w:rsid w:val="001A5A96"/>
    <w:rsid w:val="001A5B28"/>
    <w:rsid w:val="001A5EF5"/>
    <w:rsid w:val="001A5FF6"/>
    <w:rsid w:val="001A63BB"/>
    <w:rsid w:val="001A7A97"/>
    <w:rsid w:val="001A7B8A"/>
    <w:rsid w:val="001B064A"/>
    <w:rsid w:val="001B06E7"/>
    <w:rsid w:val="001B0AF9"/>
    <w:rsid w:val="001B1302"/>
    <w:rsid w:val="001B19E9"/>
    <w:rsid w:val="001B21D3"/>
    <w:rsid w:val="001B2AF9"/>
    <w:rsid w:val="001B2EEB"/>
    <w:rsid w:val="001B326A"/>
    <w:rsid w:val="001B419C"/>
    <w:rsid w:val="001B443F"/>
    <w:rsid w:val="001B4DB6"/>
    <w:rsid w:val="001B5815"/>
    <w:rsid w:val="001B5E70"/>
    <w:rsid w:val="001B7AFA"/>
    <w:rsid w:val="001C025D"/>
    <w:rsid w:val="001C04D7"/>
    <w:rsid w:val="001C1E7B"/>
    <w:rsid w:val="001C3B68"/>
    <w:rsid w:val="001C3C2E"/>
    <w:rsid w:val="001C4360"/>
    <w:rsid w:val="001C4CDF"/>
    <w:rsid w:val="001C541F"/>
    <w:rsid w:val="001C6C1B"/>
    <w:rsid w:val="001C7564"/>
    <w:rsid w:val="001D0152"/>
    <w:rsid w:val="001D04CB"/>
    <w:rsid w:val="001D14D9"/>
    <w:rsid w:val="001D1BBB"/>
    <w:rsid w:val="001D34F5"/>
    <w:rsid w:val="001D3CDF"/>
    <w:rsid w:val="001D40B9"/>
    <w:rsid w:val="001D4A2D"/>
    <w:rsid w:val="001D531B"/>
    <w:rsid w:val="001D5B14"/>
    <w:rsid w:val="001D6071"/>
    <w:rsid w:val="001D6826"/>
    <w:rsid w:val="001D696F"/>
    <w:rsid w:val="001D6E67"/>
    <w:rsid w:val="001D7062"/>
    <w:rsid w:val="001D77AC"/>
    <w:rsid w:val="001E032B"/>
    <w:rsid w:val="001E03BE"/>
    <w:rsid w:val="001E1E30"/>
    <w:rsid w:val="001E23E4"/>
    <w:rsid w:val="001E2661"/>
    <w:rsid w:val="001E2A52"/>
    <w:rsid w:val="001E2B5C"/>
    <w:rsid w:val="001E368F"/>
    <w:rsid w:val="001E3CAA"/>
    <w:rsid w:val="001E3CF9"/>
    <w:rsid w:val="001E3E43"/>
    <w:rsid w:val="001E51D1"/>
    <w:rsid w:val="001E6850"/>
    <w:rsid w:val="001F0163"/>
    <w:rsid w:val="001F0860"/>
    <w:rsid w:val="001F0A9D"/>
    <w:rsid w:val="001F1660"/>
    <w:rsid w:val="001F1675"/>
    <w:rsid w:val="001F2544"/>
    <w:rsid w:val="001F25E2"/>
    <w:rsid w:val="001F27A6"/>
    <w:rsid w:val="001F452A"/>
    <w:rsid w:val="001F4C7E"/>
    <w:rsid w:val="001F541E"/>
    <w:rsid w:val="001F596E"/>
    <w:rsid w:val="001F6F82"/>
    <w:rsid w:val="001F7066"/>
    <w:rsid w:val="00200171"/>
    <w:rsid w:val="00201434"/>
    <w:rsid w:val="00202559"/>
    <w:rsid w:val="00203C82"/>
    <w:rsid w:val="00205532"/>
    <w:rsid w:val="00205DED"/>
    <w:rsid w:val="00206498"/>
    <w:rsid w:val="0020669B"/>
    <w:rsid w:val="00206BAD"/>
    <w:rsid w:val="0020777F"/>
    <w:rsid w:val="00207804"/>
    <w:rsid w:val="00207B32"/>
    <w:rsid w:val="00207CEA"/>
    <w:rsid w:val="00207F70"/>
    <w:rsid w:val="002103D6"/>
    <w:rsid w:val="00210B5C"/>
    <w:rsid w:val="00211B13"/>
    <w:rsid w:val="00211F86"/>
    <w:rsid w:val="0021232E"/>
    <w:rsid w:val="00212CF6"/>
    <w:rsid w:val="00213320"/>
    <w:rsid w:val="002137A7"/>
    <w:rsid w:val="00215CE4"/>
    <w:rsid w:val="00216665"/>
    <w:rsid w:val="00216CDA"/>
    <w:rsid w:val="002200ED"/>
    <w:rsid w:val="0022090E"/>
    <w:rsid w:val="002209DB"/>
    <w:rsid w:val="00220AC5"/>
    <w:rsid w:val="00220D71"/>
    <w:rsid w:val="00223AD2"/>
    <w:rsid w:val="00223DE0"/>
    <w:rsid w:val="002240A7"/>
    <w:rsid w:val="00224719"/>
    <w:rsid w:val="002247D9"/>
    <w:rsid w:val="00225098"/>
    <w:rsid w:val="00226D56"/>
    <w:rsid w:val="0022763F"/>
    <w:rsid w:val="002278FD"/>
    <w:rsid w:val="00227F91"/>
    <w:rsid w:val="00230A0A"/>
    <w:rsid w:val="00230C6A"/>
    <w:rsid w:val="002313A9"/>
    <w:rsid w:val="002320E1"/>
    <w:rsid w:val="002325AA"/>
    <w:rsid w:val="00233374"/>
    <w:rsid w:val="00233596"/>
    <w:rsid w:val="002360F7"/>
    <w:rsid w:val="00236A05"/>
    <w:rsid w:val="00236FFF"/>
    <w:rsid w:val="00237185"/>
    <w:rsid w:val="002378F2"/>
    <w:rsid w:val="002404C9"/>
    <w:rsid w:val="00240959"/>
    <w:rsid w:val="00241A4A"/>
    <w:rsid w:val="00242904"/>
    <w:rsid w:val="00242D38"/>
    <w:rsid w:val="00242FC5"/>
    <w:rsid w:val="002431C0"/>
    <w:rsid w:val="00243624"/>
    <w:rsid w:val="002449CE"/>
    <w:rsid w:val="00244A03"/>
    <w:rsid w:val="00244D59"/>
    <w:rsid w:val="0024558F"/>
    <w:rsid w:val="00245852"/>
    <w:rsid w:val="00245F6B"/>
    <w:rsid w:val="00246028"/>
    <w:rsid w:val="00247A08"/>
    <w:rsid w:val="00250507"/>
    <w:rsid w:val="00250548"/>
    <w:rsid w:val="00250882"/>
    <w:rsid w:val="0025172E"/>
    <w:rsid w:val="00252E09"/>
    <w:rsid w:val="00255B56"/>
    <w:rsid w:val="00257AB7"/>
    <w:rsid w:val="002613B7"/>
    <w:rsid w:val="00261819"/>
    <w:rsid w:val="00261B02"/>
    <w:rsid w:val="00261B89"/>
    <w:rsid w:val="002626AC"/>
    <w:rsid w:val="0026399A"/>
    <w:rsid w:val="00263A9D"/>
    <w:rsid w:val="00263C28"/>
    <w:rsid w:val="00263FB6"/>
    <w:rsid w:val="002648B1"/>
    <w:rsid w:val="00264A5F"/>
    <w:rsid w:val="00264E46"/>
    <w:rsid w:val="002650D7"/>
    <w:rsid w:val="00265C7F"/>
    <w:rsid w:val="00266052"/>
    <w:rsid w:val="00266C3E"/>
    <w:rsid w:val="00267842"/>
    <w:rsid w:val="00267FD5"/>
    <w:rsid w:val="00270199"/>
    <w:rsid w:val="00270E64"/>
    <w:rsid w:val="0027220A"/>
    <w:rsid w:val="002729EB"/>
    <w:rsid w:val="0027337C"/>
    <w:rsid w:val="002735AE"/>
    <w:rsid w:val="002739AD"/>
    <w:rsid w:val="00273EB7"/>
    <w:rsid w:val="00273F49"/>
    <w:rsid w:val="00274399"/>
    <w:rsid w:val="00274881"/>
    <w:rsid w:val="002749A7"/>
    <w:rsid w:val="00274D56"/>
    <w:rsid w:val="00275539"/>
    <w:rsid w:val="0027620D"/>
    <w:rsid w:val="00276850"/>
    <w:rsid w:val="00277500"/>
    <w:rsid w:val="00277766"/>
    <w:rsid w:val="00277872"/>
    <w:rsid w:val="002821B5"/>
    <w:rsid w:val="002824AE"/>
    <w:rsid w:val="00282AC4"/>
    <w:rsid w:val="002830A1"/>
    <w:rsid w:val="002852FE"/>
    <w:rsid w:val="002856CF"/>
    <w:rsid w:val="002856E1"/>
    <w:rsid w:val="002858BB"/>
    <w:rsid w:val="002858BC"/>
    <w:rsid w:val="002867FC"/>
    <w:rsid w:val="00287A5E"/>
    <w:rsid w:val="002902DE"/>
    <w:rsid w:val="00290442"/>
    <w:rsid w:val="00291247"/>
    <w:rsid w:val="00291E17"/>
    <w:rsid w:val="0029268D"/>
    <w:rsid w:val="00292962"/>
    <w:rsid w:val="00292BF4"/>
    <w:rsid w:val="00293CD3"/>
    <w:rsid w:val="0029520F"/>
    <w:rsid w:val="00295325"/>
    <w:rsid w:val="00295749"/>
    <w:rsid w:val="00297531"/>
    <w:rsid w:val="00297F37"/>
    <w:rsid w:val="002A0775"/>
    <w:rsid w:val="002A1A7F"/>
    <w:rsid w:val="002A1BE4"/>
    <w:rsid w:val="002A210D"/>
    <w:rsid w:val="002A2237"/>
    <w:rsid w:val="002A5081"/>
    <w:rsid w:val="002A51F4"/>
    <w:rsid w:val="002A544A"/>
    <w:rsid w:val="002A54A5"/>
    <w:rsid w:val="002A5C83"/>
    <w:rsid w:val="002A5FDD"/>
    <w:rsid w:val="002A63CE"/>
    <w:rsid w:val="002A73CA"/>
    <w:rsid w:val="002A7B4E"/>
    <w:rsid w:val="002A7C1A"/>
    <w:rsid w:val="002B02CC"/>
    <w:rsid w:val="002B0E61"/>
    <w:rsid w:val="002B0F0F"/>
    <w:rsid w:val="002B2939"/>
    <w:rsid w:val="002B29AE"/>
    <w:rsid w:val="002B38D9"/>
    <w:rsid w:val="002B533A"/>
    <w:rsid w:val="002B6A1B"/>
    <w:rsid w:val="002B6EA0"/>
    <w:rsid w:val="002B7278"/>
    <w:rsid w:val="002B77EB"/>
    <w:rsid w:val="002C0190"/>
    <w:rsid w:val="002C0AC5"/>
    <w:rsid w:val="002C11C9"/>
    <w:rsid w:val="002C18F6"/>
    <w:rsid w:val="002C1E00"/>
    <w:rsid w:val="002C253D"/>
    <w:rsid w:val="002C2950"/>
    <w:rsid w:val="002C2A18"/>
    <w:rsid w:val="002C2B43"/>
    <w:rsid w:val="002C31E2"/>
    <w:rsid w:val="002C4240"/>
    <w:rsid w:val="002C4ACC"/>
    <w:rsid w:val="002C56DA"/>
    <w:rsid w:val="002C5FCD"/>
    <w:rsid w:val="002C6030"/>
    <w:rsid w:val="002C7963"/>
    <w:rsid w:val="002C7D13"/>
    <w:rsid w:val="002D05F0"/>
    <w:rsid w:val="002D0AFB"/>
    <w:rsid w:val="002D0C5F"/>
    <w:rsid w:val="002D0CE1"/>
    <w:rsid w:val="002D0EA2"/>
    <w:rsid w:val="002D10B7"/>
    <w:rsid w:val="002D1998"/>
    <w:rsid w:val="002D19BF"/>
    <w:rsid w:val="002D27B2"/>
    <w:rsid w:val="002D2ACC"/>
    <w:rsid w:val="002D3414"/>
    <w:rsid w:val="002D34CF"/>
    <w:rsid w:val="002D4D21"/>
    <w:rsid w:val="002D56B4"/>
    <w:rsid w:val="002D5943"/>
    <w:rsid w:val="002D71A0"/>
    <w:rsid w:val="002D721E"/>
    <w:rsid w:val="002D7F4A"/>
    <w:rsid w:val="002E0940"/>
    <w:rsid w:val="002E098A"/>
    <w:rsid w:val="002E0E7B"/>
    <w:rsid w:val="002E1293"/>
    <w:rsid w:val="002E13AA"/>
    <w:rsid w:val="002E1CBA"/>
    <w:rsid w:val="002E38EB"/>
    <w:rsid w:val="002E501F"/>
    <w:rsid w:val="002E774F"/>
    <w:rsid w:val="002E7A35"/>
    <w:rsid w:val="002F095B"/>
    <w:rsid w:val="002F13F2"/>
    <w:rsid w:val="002F2067"/>
    <w:rsid w:val="002F2ED7"/>
    <w:rsid w:val="002F344A"/>
    <w:rsid w:val="002F35D3"/>
    <w:rsid w:val="002F3ADB"/>
    <w:rsid w:val="002F5652"/>
    <w:rsid w:val="002F57B3"/>
    <w:rsid w:val="002F58FD"/>
    <w:rsid w:val="002F64F5"/>
    <w:rsid w:val="002F6634"/>
    <w:rsid w:val="002F6A2D"/>
    <w:rsid w:val="002F70DD"/>
    <w:rsid w:val="002F7472"/>
    <w:rsid w:val="002F7EDD"/>
    <w:rsid w:val="003005D1"/>
    <w:rsid w:val="00302A44"/>
    <w:rsid w:val="00303528"/>
    <w:rsid w:val="00303548"/>
    <w:rsid w:val="00303E49"/>
    <w:rsid w:val="0030420E"/>
    <w:rsid w:val="003046BD"/>
    <w:rsid w:val="0030506B"/>
    <w:rsid w:val="00305D51"/>
    <w:rsid w:val="003067D0"/>
    <w:rsid w:val="003068FC"/>
    <w:rsid w:val="00307365"/>
    <w:rsid w:val="0030741A"/>
    <w:rsid w:val="0031076B"/>
    <w:rsid w:val="00311343"/>
    <w:rsid w:val="003124E5"/>
    <w:rsid w:val="00312857"/>
    <w:rsid w:val="0031301E"/>
    <w:rsid w:val="00314376"/>
    <w:rsid w:val="00315670"/>
    <w:rsid w:val="00315BAB"/>
    <w:rsid w:val="00317035"/>
    <w:rsid w:val="003170FB"/>
    <w:rsid w:val="00320416"/>
    <w:rsid w:val="003207F6"/>
    <w:rsid w:val="0032132F"/>
    <w:rsid w:val="0032185C"/>
    <w:rsid w:val="00322BF0"/>
    <w:rsid w:val="00323278"/>
    <w:rsid w:val="003233AD"/>
    <w:rsid w:val="0032373F"/>
    <w:rsid w:val="003251A3"/>
    <w:rsid w:val="00325224"/>
    <w:rsid w:val="003274EE"/>
    <w:rsid w:val="003302CF"/>
    <w:rsid w:val="0033054D"/>
    <w:rsid w:val="00330B7C"/>
    <w:rsid w:val="0033146F"/>
    <w:rsid w:val="0033197C"/>
    <w:rsid w:val="003345E2"/>
    <w:rsid w:val="00334AED"/>
    <w:rsid w:val="00334D8A"/>
    <w:rsid w:val="00334E76"/>
    <w:rsid w:val="00334FAC"/>
    <w:rsid w:val="00335A2E"/>
    <w:rsid w:val="00335DD0"/>
    <w:rsid w:val="00336E21"/>
    <w:rsid w:val="00336F7A"/>
    <w:rsid w:val="00337168"/>
    <w:rsid w:val="0034006D"/>
    <w:rsid w:val="00340BE4"/>
    <w:rsid w:val="00341A25"/>
    <w:rsid w:val="00342A4E"/>
    <w:rsid w:val="0034397F"/>
    <w:rsid w:val="003439DA"/>
    <w:rsid w:val="00343BDE"/>
    <w:rsid w:val="00344EE5"/>
    <w:rsid w:val="00346688"/>
    <w:rsid w:val="00346B20"/>
    <w:rsid w:val="003473F2"/>
    <w:rsid w:val="0034755D"/>
    <w:rsid w:val="00347828"/>
    <w:rsid w:val="00347BCB"/>
    <w:rsid w:val="00347C35"/>
    <w:rsid w:val="00350403"/>
    <w:rsid w:val="00352593"/>
    <w:rsid w:val="00353FF4"/>
    <w:rsid w:val="003547E5"/>
    <w:rsid w:val="00355722"/>
    <w:rsid w:val="00356F42"/>
    <w:rsid w:val="00357700"/>
    <w:rsid w:val="00357B59"/>
    <w:rsid w:val="00357D2E"/>
    <w:rsid w:val="0036042F"/>
    <w:rsid w:val="00360C9D"/>
    <w:rsid w:val="00361A38"/>
    <w:rsid w:val="003628A1"/>
    <w:rsid w:val="0036318A"/>
    <w:rsid w:val="00363434"/>
    <w:rsid w:val="00364113"/>
    <w:rsid w:val="003641E1"/>
    <w:rsid w:val="003642A3"/>
    <w:rsid w:val="0036464C"/>
    <w:rsid w:val="00364759"/>
    <w:rsid w:val="00365625"/>
    <w:rsid w:val="003677BE"/>
    <w:rsid w:val="00367D7B"/>
    <w:rsid w:val="00370251"/>
    <w:rsid w:val="00370560"/>
    <w:rsid w:val="00370868"/>
    <w:rsid w:val="00370882"/>
    <w:rsid w:val="00371DA8"/>
    <w:rsid w:val="00372441"/>
    <w:rsid w:val="0037306B"/>
    <w:rsid w:val="00373907"/>
    <w:rsid w:val="00376335"/>
    <w:rsid w:val="00377645"/>
    <w:rsid w:val="003803E6"/>
    <w:rsid w:val="00380934"/>
    <w:rsid w:val="00380EEE"/>
    <w:rsid w:val="00380FE3"/>
    <w:rsid w:val="003813F6"/>
    <w:rsid w:val="00381C55"/>
    <w:rsid w:val="0038330B"/>
    <w:rsid w:val="00385A1B"/>
    <w:rsid w:val="003865E4"/>
    <w:rsid w:val="0038700B"/>
    <w:rsid w:val="00387C79"/>
    <w:rsid w:val="00390351"/>
    <w:rsid w:val="00390599"/>
    <w:rsid w:val="00390803"/>
    <w:rsid w:val="0039095F"/>
    <w:rsid w:val="00390AED"/>
    <w:rsid w:val="00390C4A"/>
    <w:rsid w:val="00391148"/>
    <w:rsid w:val="0039128D"/>
    <w:rsid w:val="003917B5"/>
    <w:rsid w:val="00391AD3"/>
    <w:rsid w:val="00391C7C"/>
    <w:rsid w:val="00391E27"/>
    <w:rsid w:val="00392291"/>
    <w:rsid w:val="003933CF"/>
    <w:rsid w:val="00394DF1"/>
    <w:rsid w:val="003963AC"/>
    <w:rsid w:val="00396538"/>
    <w:rsid w:val="003967A2"/>
    <w:rsid w:val="003968E0"/>
    <w:rsid w:val="003A0763"/>
    <w:rsid w:val="003A11DB"/>
    <w:rsid w:val="003A146E"/>
    <w:rsid w:val="003A1FAB"/>
    <w:rsid w:val="003A2370"/>
    <w:rsid w:val="003A3615"/>
    <w:rsid w:val="003A3D3F"/>
    <w:rsid w:val="003A4236"/>
    <w:rsid w:val="003A4912"/>
    <w:rsid w:val="003A4E2B"/>
    <w:rsid w:val="003A4EC5"/>
    <w:rsid w:val="003A52AB"/>
    <w:rsid w:val="003A5496"/>
    <w:rsid w:val="003A5582"/>
    <w:rsid w:val="003A5779"/>
    <w:rsid w:val="003A5BDA"/>
    <w:rsid w:val="003A5BE2"/>
    <w:rsid w:val="003A6266"/>
    <w:rsid w:val="003A695B"/>
    <w:rsid w:val="003A7ABD"/>
    <w:rsid w:val="003A7BC6"/>
    <w:rsid w:val="003B2163"/>
    <w:rsid w:val="003B2C00"/>
    <w:rsid w:val="003B2FAB"/>
    <w:rsid w:val="003B60E0"/>
    <w:rsid w:val="003B7637"/>
    <w:rsid w:val="003C0306"/>
    <w:rsid w:val="003C076B"/>
    <w:rsid w:val="003C0B03"/>
    <w:rsid w:val="003C0DCD"/>
    <w:rsid w:val="003C100E"/>
    <w:rsid w:val="003C1036"/>
    <w:rsid w:val="003C22E6"/>
    <w:rsid w:val="003C2DD9"/>
    <w:rsid w:val="003C446A"/>
    <w:rsid w:val="003C455C"/>
    <w:rsid w:val="003C478C"/>
    <w:rsid w:val="003C58AE"/>
    <w:rsid w:val="003C5BF5"/>
    <w:rsid w:val="003C5C6F"/>
    <w:rsid w:val="003C5E4A"/>
    <w:rsid w:val="003C6F57"/>
    <w:rsid w:val="003C7C7F"/>
    <w:rsid w:val="003D019B"/>
    <w:rsid w:val="003D0985"/>
    <w:rsid w:val="003D1DF2"/>
    <w:rsid w:val="003D20A0"/>
    <w:rsid w:val="003D2543"/>
    <w:rsid w:val="003D3044"/>
    <w:rsid w:val="003D367B"/>
    <w:rsid w:val="003D389D"/>
    <w:rsid w:val="003D3CFA"/>
    <w:rsid w:val="003D3DB9"/>
    <w:rsid w:val="003D3DD7"/>
    <w:rsid w:val="003D546D"/>
    <w:rsid w:val="003D5C6B"/>
    <w:rsid w:val="003D61C4"/>
    <w:rsid w:val="003D61F2"/>
    <w:rsid w:val="003D66DF"/>
    <w:rsid w:val="003D66FA"/>
    <w:rsid w:val="003D684A"/>
    <w:rsid w:val="003D6AC1"/>
    <w:rsid w:val="003D7C64"/>
    <w:rsid w:val="003D7CE4"/>
    <w:rsid w:val="003E0255"/>
    <w:rsid w:val="003E1197"/>
    <w:rsid w:val="003E11AC"/>
    <w:rsid w:val="003E24EA"/>
    <w:rsid w:val="003E3482"/>
    <w:rsid w:val="003E3A6A"/>
    <w:rsid w:val="003E4482"/>
    <w:rsid w:val="003E4599"/>
    <w:rsid w:val="003E46D1"/>
    <w:rsid w:val="003E55C3"/>
    <w:rsid w:val="003E56B3"/>
    <w:rsid w:val="003E64B3"/>
    <w:rsid w:val="003E6EF4"/>
    <w:rsid w:val="003E7C43"/>
    <w:rsid w:val="003F0428"/>
    <w:rsid w:val="003F0A86"/>
    <w:rsid w:val="003F1DF6"/>
    <w:rsid w:val="003F24D4"/>
    <w:rsid w:val="003F2E47"/>
    <w:rsid w:val="003F31E6"/>
    <w:rsid w:val="003F4DB5"/>
    <w:rsid w:val="003F4DC0"/>
    <w:rsid w:val="003F67F7"/>
    <w:rsid w:val="003F6C7F"/>
    <w:rsid w:val="003F6F6E"/>
    <w:rsid w:val="003F7BB4"/>
    <w:rsid w:val="003F7DA2"/>
    <w:rsid w:val="00400309"/>
    <w:rsid w:val="0040098C"/>
    <w:rsid w:val="00400AC2"/>
    <w:rsid w:val="0040123C"/>
    <w:rsid w:val="0040394F"/>
    <w:rsid w:val="0040398D"/>
    <w:rsid w:val="00403FB7"/>
    <w:rsid w:val="00405E3D"/>
    <w:rsid w:val="00407BFA"/>
    <w:rsid w:val="0041074F"/>
    <w:rsid w:val="00410C27"/>
    <w:rsid w:val="004112FD"/>
    <w:rsid w:val="004115A9"/>
    <w:rsid w:val="00411D70"/>
    <w:rsid w:val="00411DAE"/>
    <w:rsid w:val="004124DE"/>
    <w:rsid w:val="004130EA"/>
    <w:rsid w:val="00413500"/>
    <w:rsid w:val="00413EA7"/>
    <w:rsid w:val="00414AE6"/>
    <w:rsid w:val="00414BB6"/>
    <w:rsid w:val="00414BED"/>
    <w:rsid w:val="00416C9D"/>
    <w:rsid w:val="004172F3"/>
    <w:rsid w:val="0041760C"/>
    <w:rsid w:val="004207F8"/>
    <w:rsid w:val="004234FD"/>
    <w:rsid w:val="00423E5E"/>
    <w:rsid w:val="00424984"/>
    <w:rsid w:val="00425148"/>
    <w:rsid w:val="004255F9"/>
    <w:rsid w:val="00430B85"/>
    <w:rsid w:val="00430CB8"/>
    <w:rsid w:val="00431A4B"/>
    <w:rsid w:val="00431C11"/>
    <w:rsid w:val="00431DE1"/>
    <w:rsid w:val="0043211F"/>
    <w:rsid w:val="00432F99"/>
    <w:rsid w:val="004330F2"/>
    <w:rsid w:val="00434FA4"/>
    <w:rsid w:val="004353ED"/>
    <w:rsid w:val="00436884"/>
    <w:rsid w:val="00436DF2"/>
    <w:rsid w:val="00436FA9"/>
    <w:rsid w:val="004374FF"/>
    <w:rsid w:val="00437605"/>
    <w:rsid w:val="004376D3"/>
    <w:rsid w:val="0043786B"/>
    <w:rsid w:val="00440875"/>
    <w:rsid w:val="00440A0F"/>
    <w:rsid w:val="00440F14"/>
    <w:rsid w:val="004420CB"/>
    <w:rsid w:val="00442644"/>
    <w:rsid w:val="0044314B"/>
    <w:rsid w:val="00444A2B"/>
    <w:rsid w:val="00445409"/>
    <w:rsid w:val="00446424"/>
    <w:rsid w:val="0044654C"/>
    <w:rsid w:val="004467AD"/>
    <w:rsid w:val="00446950"/>
    <w:rsid w:val="004469AF"/>
    <w:rsid w:val="00446C90"/>
    <w:rsid w:val="00446D51"/>
    <w:rsid w:val="00446F72"/>
    <w:rsid w:val="004470F5"/>
    <w:rsid w:val="0044723C"/>
    <w:rsid w:val="00447596"/>
    <w:rsid w:val="00450422"/>
    <w:rsid w:val="0045234C"/>
    <w:rsid w:val="00452CCC"/>
    <w:rsid w:val="00452D2F"/>
    <w:rsid w:val="00453257"/>
    <w:rsid w:val="0045378A"/>
    <w:rsid w:val="00453A76"/>
    <w:rsid w:val="004543F2"/>
    <w:rsid w:val="0045452A"/>
    <w:rsid w:val="00454E13"/>
    <w:rsid w:val="00455503"/>
    <w:rsid w:val="00455AE8"/>
    <w:rsid w:val="0045674A"/>
    <w:rsid w:val="00456FBB"/>
    <w:rsid w:val="004575E9"/>
    <w:rsid w:val="0046140B"/>
    <w:rsid w:val="00461654"/>
    <w:rsid w:val="00461FAC"/>
    <w:rsid w:val="00462450"/>
    <w:rsid w:val="00463A9A"/>
    <w:rsid w:val="00463C2E"/>
    <w:rsid w:val="00463EE0"/>
    <w:rsid w:val="00465585"/>
    <w:rsid w:val="00465891"/>
    <w:rsid w:val="004662CB"/>
    <w:rsid w:val="00466784"/>
    <w:rsid w:val="00466CAA"/>
    <w:rsid w:val="00467348"/>
    <w:rsid w:val="00467872"/>
    <w:rsid w:val="00467DAF"/>
    <w:rsid w:val="0047081D"/>
    <w:rsid w:val="00471850"/>
    <w:rsid w:val="0047243A"/>
    <w:rsid w:val="00472AD3"/>
    <w:rsid w:val="004743A1"/>
    <w:rsid w:val="00474593"/>
    <w:rsid w:val="0047515F"/>
    <w:rsid w:val="00475245"/>
    <w:rsid w:val="00475D4C"/>
    <w:rsid w:val="004763D6"/>
    <w:rsid w:val="00476CAB"/>
    <w:rsid w:val="00477A3B"/>
    <w:rsid w:val="00477BFA"/>
    <w:rsid w:val="00477C1A"/>
    <w:rsid w:val="00477E71"/>
    <w:rsid w:val="00481304"/>
    <w:rsid w:val="004820C7"/>
    <w:rsid w:val="0048303E"/>
    <w:rsid w:val="00483A5D"/>
    <w:rsid w:val="0048418B"/>
    <w:rsid w:val="0048529C"/>
    <w:rsid w:val="00485A11"/>
    <w:rsid w:val="00485D69"/>
    <w:rsid w:val="00485F4F"/>
    <w:rsid w:val="0048645E"/>
    <w:rsid w:val="00487197"/>
    <w:rsid w:val="004871EA"/>
    <w:rsid w:val="00487FA9"/>
    <w:rsid w:val="004902BF"/>
    <w:rsid w:val="004913C9"/>
    <w:rsid w:val="00494E4D"/>
    <w:rsid w:val="00494F01"/>
    <w:rsid w:val="004953E8"/>
    <w:rsid w:val="00496E8D"/>
    <w:rsid w:val="004972A9"/>
    <w:rsid w:val="00497C7D"/>
    <w:rsid w:val="004A0008"/>
    <w:rsid w:val="004A02D4"/>
    <w:rsid w:val="004A0A4D"/>
    <w:rsid w:val="004A11DA"/>
    <w:rsid w:val="004A23F0"/>
    <w:rsid w:val="004A2988"/>
    <w:rsid w:val="004A2A6F"/>
    <w:rsid w:val="004A3185"/>
    <w:rsid w:val="004A4135"/>
    <w:rsid w:val="004A4750"/>
    <w:rsid w:val="004A4A03"/>
    <w:rsid w:val="004A4DF8"/>
    <w:rsid w:val="004A5782"/>
    <w:rsid w:val="004A60A8"/>
    <w:rsid w:val="004B056B"/>
    <w:rsid w:val="004B1F9E"/>
    <w:rsid w:val="004B2503"/>
    <w:rsid w:val="004B25C9"/>
    <w:rsid w:val="004B341D"/>
    <w:rsid w:val="004C06EC"/>
    <w:rsid w:val="004C0EE2"/>
    <w:rsid w:val="004C1836"/>
    <w:rsid w:val="004C1A63"/>
    <w:rsid w:val="004C1E51"/>
    <w:rsid w:val="004C29B6"/>
    <w:rsid w:val="004C2D8E"/>
    <w:rsid w:val="004C462F"/>
    <w:rsid w:val="004C4E42"/>
    <w:rsid w:val="004C631B"/>
    <w:rsid w:val="004C6FCF"/>
    <w:rsid w:val="004C725E"/>
    <w:rsid w:val="004C7489"/>
    <w:rsid w:val="004D0673"/>
    <w:rsid w:val="004D0A4F"/>
    <w:rsid w:val="004D22D9"/>
    <w:rsid w:val="004D2C45"/>
    <w:rsid w:val="004D2F1A"/>
    <w:rsid w:val="004D4FA0"/>
    <w:rsid w:val="004D4FB0"/>
    <w:rsid w:val="004D5A3C"/>
    <w:rsid w:val="004D5FC0"/>
    <w:rsid w:val="004D630B"/>
    <w:rsid w:val="004D64D7"/>
    <w:rsid w:val="004D69AA"/>
    <w:rsid w:val="004D7CEA"/>
    <w:rsid w:val="004E0001"/>
    <w:rsid w:val="004E09D9"/>
    <w:rsid w:val="004E0E2E"/>
    <w:rsid w:val="004E0E4B"/>
    <w:rsid w:val="004E1158"/>
    <w:rsid w:val="004E1C6A"/>
    <w:rsid w:val="004E2143"/>
    <w:rsid w:val="004E2626"/>
    <w:rsid w:val="004E4290"/>
    <w:rsid w:val="004E48AB"/>
    <w:rsid w:val="004E4E45"/>
    <w:rsid w:val="004E6300"/>
    <w:rsid w:val="004E67E4"/>
    <w:rsid w:val="004E6A96"/>
    <w:rsid w:val="004E6CF8"/>
    <w:rsid w:val="004E7013"/>
    <w:rsid w:val="004E7F13"/>
    <w:rsid w:val="004F0178"/>
    <w:rsid w:val="004F0C3C"/>
    <w:rsid w:val="004F0F0D"/>
    <w:rsid w:val="004F1519"/>
    <w:rsid w:val="004F2B2B"/>
    <w:rsid w:val="004F343C"/>
    <w:rsid w:val="004F3E4D"/>
    <w:rsid w:val="004F49AD"/>
    <w:rsid w:val="004F5523"/>
    <w:rsid w:val="004F5A51"/>
    <w:rsid w:val="004F5B5E"/>
    <w:rsid w:val="004F65EE"/>
    <w:rsid w:val="004F6FBC"/>
    <w:rsid w:val="004F73F0"/>
    <w:rsid w:val="00500D5C"/>
    <w:rsid w:val="00501AFE"/>
    <w:rsid w:val="0050208D"/>
    <w:rsid w:val="005028F7"/>
    <w:rsid w:val="00503A88"/>
    <w:rsid w:val="00503DD5"/>
    <w:rsid w:val="005051D9"/>
    <w:rsid w:val="0050590E"/>
    <w:rsid w:val="00505AEB"/>
    <w:rsid w:val="005061A2"/>
    <w:rsid w:val="00507120"/>
    <w:rsid w:val="00511092"/>
    <w:rsid w:val="005111CE"/>
    <w:rsid w:val="005115E3"/>
    <w:rsid w:val="00511BB8"/>
    <w:rsid w:val="00512085"/>
    <w:rsid w:val="0051270F"/>
    <w:rsid w:val="005131DD"/>
    <w:rsid w:val="005138C9"/>
    <w:rsid w:val="00513998"/>
    <w:rsid w:val="0051439D"/>
    <w:rsid w:val="0051488F"/>
    <w:rsid w:val="005149EF"/>
    <w:rsid w:val="00514A19"/>
    <w:rsid w:val="005159F1"/>
    <w:rsid w:val="00515D3C"/>
    <w:rsid w:val="005165FC"/>
    <w:rsid w:val="005171CB"/>
    <w:rsid w:val="00517818"/>
    <w:rsid w:val="0051787E"/>
    <w:rsid w:val="0051791E"/>
    <w:rsid w:val="00517D14"/>
    <w:rsid w:val="005209CA"/>
    <w:rsid w:val="00520BDB"/>
    <w:rsid w:val="00521DFA"/>
    <w:rsid w:val="005223C1"/>
    <w:rsid w:val="0052348D"/>
    <w:rsid w:val="00524162"/>
    <w:rsid w:val="005255F9"/>
    <w:rsid w:val="00530277"/>
    <w:rsid w:val="005302C9"/>
    <w:rsid w:val="00530445"/>
    <w:rsid w:val="00530615"/>
    <w:rsid w:val="00530ADF"/>
    <w:rsid w:val="005311D8"/>
    <w:rsid w:val="005312C9"/>
    <w:rsid w:val="00531382"/>
    <w:rsid w:val="0053201A"/>
    <w:rsid w:val="005322E8"/>
    <w:rsid w:val="00532646"/>
    <w:rsid w:val="00532F87"/>
    <w:rsid w:val="0053352D"/>
    <w:rsid w:val="00533C67"/>
    <w:rsid w:val="00534C10"/>
    <w:rsid w:val="00535011"/>
    <w:rsid w:val="00535353"/>
    <w:rsid w:val="00535535"/>
    <w:rsid w:val="00536C35"/>
    <w:rsid w:val="00536CB7"/>
    <w:rsid w:val="0053741A"/>
    <w:rsid w:val="00537C1D"/>
    <w:rsid w:val="0054168E"/>
    <w:rsid w:val="00541FCD"/>
    <w:rsid w:val="00542581"/>
    <w:rsid w:val="00543CE7"/>
    <w:rsid w:val="00544FE4"/>
    <w:rsid w:val="00545851"/>
    <w:rsid w:val="005460BF"/>
    <w:rsid w:val="00546B63"/>
    <w:rsid w:val="005471E6"/>
    <w:rsid w:val="0054781A"/>
    <w:rsid w:val="005500E7"/>
    <w:rsid w:val="00550A92"/>
    <w:rsid w:val="00551A8D"/>
    <w:rsid w:val="00551B02"/>
    <w:rsid w:val="00551B13"/>
    <w:rsid w:val="00551BBC"/>
    <w:rsid w:val="005528BD"/>
    <w:rsid w:val="00552CC8"/>
    <w:rsid w:val="00553318"/>
    <w:rsid w:val="00553617"/>
    <w:rsid w:val="0055387A"/>
    <w:rsid w:val="00554FF9"/>
    <w:rsid w:val="00555DDF"/>
    <w:rsid w:val="00556009"/>
    <w:rsid w:val="005561B5"/>
    <w:rsid w:val="005569BC"/>
    <w:rsid w:val="005569CC"/>
    <w:rsid w:val="005575C1"/>
    <w:rsid w:val="00557886"/>
    <w:rsid w:val="00557B0F"/>
    <w:rsid w:val="005614EC"/>
    <w:rsid w:val="00561C05"/>
    <w:rsid w:val="00561FAE"/>
    <w:rsid w:val="0056252D"/>
    <w:rsid w:val="00562D5A"/>
    <w:rsid w:val="00562DAA"/>
    <w:rsid w:val="00563BA2"/>
    <w:rsid w:val="00563FC8"/>
    <w:rsid w:val="00564D73"/>
    <w:rsid w:val="005654EB"/>
    <w:rsid w:val="005667D8"/>
    <w:rsid w:val="00567A48"/>
    <w:rsid w:val="00571536"/>
    <w:rsid w:val="0057189E"/>
    <w:rsid w:val="005744D3"/>
    <w:rsid w:val="00574CDD"/>
    <w:rsid w:val="00575269"/>
    <w:rsid w:val="00575CE2"/>
    <w:rsid w:val="00575DC3"/>
    <w:rsid w:val="00577780"/>
    <w:rsid w:val="00580774"/>
    <w:rsid w:val="005816FA"/>
    <w:rsid w:val="00582D18"/>
    <w:rsid w:val="00582D2F"/>
    <w:rsid w:val="00583521"/>
    <w:rsid w:val="00583757"/>
    <w:rsid w:val="005843D1"/>
    <w:rsid w:val="0058441C"/>
    <w:rsid w:val="005847B7"/>
    <w:rsid w:val="00586CF9"/>
    <w:rsid w:val="00587653"/>
    <w:rsid w:val="00587FAB"/>
    <w:rsid w:val="0059119C"/>
    <w:rsid w:val="00591890"/>
    <w:rsid w:val="005943D7"/>
    <w:rsid w:val="00594A56"/>
    <w:rsid w:val="00594F46"/>
    <w:rsid w:val="00595018"/>
    <w:rsid w:val="00595EF6"/>
    <w:rsid w:val="005967E4"/>
    <w:rsid w:val="00596F2F"/>
    <w:rsid w:val="005A1231"/>
    <w:rsid w:val="005A23E0"/>
    <w:rsid w:val="005A24F4"/>
    <w:rsid w:val="005A3ABA"/>
    <w:rsid w:val="005A4275"/>
    <w:rsid w:val="005A4D6F"/>
    <w:rsid w:val="005A5263"/>
    <w:rsid w:val="005A5345"/>
    <w:rsid w:val="005A6349"/>
    <w:rsid w:val="005A6F09"/>
    <w:rsid w:val="005B0779"/>
    <w:rsid w:val="005B0BAE"/>
    <w:rsid w:val="005B14B9"/>
    <w:rsid w:val="005B29FE"/>
    <w:rsid w:val="005B3A56"/>
    <w:rsid w:val="005B4011"/>
    <w:rsid w:val="005B45E3"/>
    <w:rsid w:val="005B4E75"/>
    <w:rsid w:val="005B5E4E"/>
    <w:rsid w:val="005B724F"/>
    <w:rsid w:val="005B7C13"/>
    <w:rsid w:val="005C05E8"/>
    <w:rsid w:val="005C1440"/>
    <w:rsid w:val="005C188A"/>
    <w:rsid w:val="005C2662"/>
    <w:rsid w:val="005C2916"/>
    <w:rsid w:val="005C2A02"/>
    <w:rsid w:val="005C4A9F"/>
    <w:rsid w:val="005C4DFF"/>
    <w:rsid w:val="005C53FF"/>
    <w:rsid w:val="005C5900"/>
    <w:rsid w:val="005C7228"/>
    <w:rsid w:val="005C7957"/>
    <w:rsid w:val="005D0100"/>
    <w:rsid w:val="005D03F7"/>
    <w:rsid w:val="005D113A"/>
    <w:rsid w:val="005D32A6"/>
    <w:rsid w:val="005D37B5"/>
    <w:rsid w:val="005D3864"/>
    <w:rsid w:val="005D5034"/>
    <w:rsid w:val="005D6118"/>
    <w:rsid w:val="005D69AC"/>
    <w:rsid w:val="005D6A7E"/>
    <w:rsid w:val="005D77AB"/>
    <w:rsid w:val="005D7A28"/>
    <w:rsid w:val="005E0C9B"/>
    <w:rsid w:val="005E13F5"/>
    <w:rsid w:val="005E33F8"/>
    <w:rsid w:val="005E3D7C"/>
    <w:rsid w:val="005E4FB5"/>
    <w:rsid w:val="005E5926"/>
    <w:rsid w:val="005E5BFB"/>
    <w:rsid w:val="005E6567"/>
    <w:rsid w:val="005E7151"/>
    <w:rsid w:val="005E76B4"/>
    <w:rsid w:val="005F0D2B"/>
    <w:rsid w:val="005F0E31"/>
    <w:rsid w:val="005F1737"/>
    <w:rsid w:val="005F1FD6"/>
    <w:rsid w:val="005F3266"/>
    <w:rsid w:val="005F3A25"/>
    <w:rsid w:val="005F462F"/>
    <w:rsid w:val="005F486F"/>
    <w:rsid w:val="005F5655"/>
    <w:rsid w:val="005F5E4D"/>
    <w:rsid w:val="005F5F38"/>
    <w:rsid w:val="005F75CA"/>
    <w:rsid w:val="00600939"/>
    <w:rsid w:val="00600A0A"/>
    <w:rsid w:val="00600AB1"/>
    <w:rsid w:val="00600E64"/>
    <w:rsid w:val="006015EA"/>
    <w:rsid w:val="00601738"/>
    <w:rsid w:val="006017F0"/>
    <w:rsid w:val="00602722"/>
    <w:rsid w:val="00602E1A"/>
    <w:rsid w:val="00603285"/>
    <w:rsid w:val="00603DE0"/>
    <w:rsid w:val="006043F2"/>
    <w:rsid w:val="00604553"/>
    <w:rsid w:val="00604F39"/>
    <w:rsid w:val="00605233"/>
    <w:rsid w:val="006058AB"/>
    <w:rsid w:val="00607BC6"/>
    <w:rsid w:val="00611881"/>
    <w:rsid w:val="006121E7"/>
    <w:rsid w:val="006121EB"/>
    <w:rsid w:val="00613ADF"/>
    <w:rsid w:val="00615C4D"/>
    <w:rsid w:val="00615C53"/>
    <w:rsid w:val="006162C3"/>
    <w:rsid w:val="00616477"/>
    <w:rsid w:val="006178BA"/>
    <w:rsid w:val="006200AA"/>
    <w:rsid w:val="00621126"/>
    <w:rsid w:val="00621934"/>
    <w:rsid w:val="00621B62"/>
    <w:rsid w:val="00621C6C"/>
    <w:rsid w:val="00621D15"/>
    <w:rsid w:val="00622689"/>
    <w:rsid w:val="00622BF7"/>
    <w:rsid w:val="006235D8"/>
    <w:rsid w:val="00623BBC"/>
    <w:rsid w:val="00623EE0"/>
    <w:rsid w:val="00626132"/>
    <w:rsid w:val="00626475"/>
    <w:rsid w:val="00626659"/>
    <w:rsid w:val="00626AB4"/>
    <w:rsid w:val="00627961"/>
    <w:rsid w:val="00627F91"/>
    <w:rsid w:val="00630093"/>
    <w:rsid w:val="0063097C"/>
    <w:rsid w:val="0063168D"/>
    <w:rsid w:val="00632075"/>
    <w:rsid w:val="006321B0"/>
    <w:rsid w:val="006331A5"/>
    <w:rsid w:val="006337D5"/>
    <w:rsid w:val="00633830"/>
    <w:rsid w:val="00633BEB"/>
    <w:rsid w:val="00633D34"/>
    <w:rsid w:val="00634076"/>
    <w:rsid w:val="006349DA"/>
    <w:rsid w:val="00635A23"/>
    <w:rsid w:val="0063778B"/>
    <w:rsid w:val="006410C6"/>
    <w:rsid w:val="00642DE4"/>
    <w:rsid w:val="00642E2C"/>
    <w:rsid w:val="0064489A"/>
    <w:rsid w:val="00644C13"/>
    <w:rsid w:val="00645ECF"/>
    <w:rsid w:val="00646FA1"/>
    <w:rsid w:val="00647177"/>
    <w:rsid w:val="00647AED"/>
    <w:rsid w:val="00650086"/>
    <w:rsid w:val="00650322"/>
    <w:rsid w:val="00650702"/>
    <w:rsid w:val="006515B8"/>
    <w:rsid w:val="00651C94"/>
    <w:rsid w:val="006522F2"/>
    <w:rsid w:val="00652A6B"/>
    <w:rsid w:val="0065368D"/>
    <w:rsid w:val="00654D28"/>
    <w:rsid w:val="00654D5C"/>
    <w:rsid w:val="0065527B"/>
    <w:rsid w:val="00655812"/>
    <w:rsid w:val="00655A47"/>
    <w:rsid w:val="00655EDE"/>
    <w:rsid w:val="006565F9"/>
    <w:rsid w:val="00656D64"/>
    <w:rsid w:val="0065703D"/>
    <w:rsid w:val="0065704A"/>
    <w:rsid w:val="0065728B"/>
    <w:rsid w:val="00660794"/>
    <w:rsid w:val="0066081E"/>
    <w:rsid w:val="006618E6"/>
    <w:rsid w:val="00661C30"/>
    <w:rsid w:val="0066291B"/>
    <w:rsid w:val="006643AB"/>
    <w:rsid w:val="00664DA2"/>
    <w:rsid w:val="00665DBD"/>
    <w:rsid w:val="00667066"/>
    <w:rsid w:val="006674B7"/>
    <w:rsid w:val="006674E5"/>
    <w:rsid w:val="00667D88"/>
    <w:rsid w:val="00670AED"/>
    <w:rsid w:val="00670DA2"/>
    <w:rsid w:val="00670F37"/>
    <w:rsid w:val="006714BC"/>
    <w:rsid w:val="00671696"/>
    <w:rsid w:val="00671BA9"/>
    <w:rsid w:val="00671F84"/>
    <w:rsid w:val="00672817"/>
    <w:rsid w:val="00673333"/>
    <w:rsid w:val="00673853"/>
    <w:rsid w:val="00673C1A"/>
    <w:rsid w:val="00674C8E"/>
    <w:rsid w:val="00674DB7"/>
    <w:rsid w:val="00674FC3"/>
    <w:rsid w:val="006759EE"/>
    <w:rsid w:val="00675C3F"/>
    <w:rsid w:val="006760BE"/>
    <w:rsid w:val="00676581"/>
    <w:rsid w:val="00676E75"/>
    <w:rsid w:val="0067791D"/>
    <w:rsid w:val="006802CA"/>
    <w:rsid w:val="0068042F"/>
    <w:rsid w:val="00680475"/>
    <w:rsid w:val="00680A2F"/>
    <w:rsid w:val="00680AFE"/>
    <w:rsid w:val="00680B95"/>
    <w:rsid w:val="00682ADE"/>
    <w:rsid w:val="00682B45"/>
    <w:rsid w:val="00682DCE"/>
    <w:rsid w:val="0068324C"/>
    <w:rsid w:val="00683624"/>
    <w:rsid w:val="006842D1"/>
    <w:rsid w:val="006845E0"/>
    <w:rsid w:val="00684CE7"/>
    <w:rsid w:val="00685490"/>
    <w:rsid w:val="00685940"/>
    <w:rsid w:val="006859FE"/>
    <w:rsid w:val="00685C6E"/>
    <w:rsid w:val="00685D92"/>
    <w:rsid w:val="006879C9"/>
    <w:rsid w:val="00690B42"/>
    <w:rsid w:val="00690FAD"/>
    <w:rsid w:val="00691DDE"/>
    <w:rsid w:val="0069296F"/>
    <w:rsid w:val="006932C3"/>
    <w:rsid w:val="006937A2"/>
    <w:rsid w:val="00693CFC"/>
    <w:rsid w:val="00694463"/>
    <w:rsid w:val="00694E90"/>
    <w:rsid w:val="00694F35"/>
    <w:rsid w:val="00695B96"/>
    <w:rsid w:val="00697211"/>
    <w:rsid w:val="006A0B3A"/>
    <w:rsid w:val="006A1EAB"/>
    <w:rsid w:val="006A2471"/>
    <w:rsid w:val="006A2785"/>
    <w:rsid w:val="006A2863"/>
    <w:rsid w:val="006A2CB0"/>
    <w:rsid w:val="006A3E4F"/>
    <w:rsid w:val="006A3E56"/>
    <w:rsid w:val="006A5E91"/>
    <w:rsid w:val="006A6E2D"/>
    <w:rsid w:val="006A6FAC"/>
    <w:rsid w:val="006B13F3"/>
    <w:rsid w:val="006B3368"/>
    <w:rsid w:val="006B38B1"/>
    <w:rsid w:val="006B4AEA"/>
    <w:rsid w:val="006B4F8E"/>
    <w:rsid w:val="006B52CB"/>
    <w:rsid w:val="006B5337"/>
    <w:rsid w:val="006B639B"/>
    <w:rsid w:val="006B688B"/>
    <w:rsid w:val="006B6CED"/>
    <w:rsid w:val="006B79AC"/>
    <w:rsid w:val="006B7B12"/>
    <w:rsid w:val="006B7BF1"/>
    <w:rsid w:val="006B7F9D"/>
    <w:rsid w:val="006C01F9"/>
    <w:rsid w:val="006C0402"/>
    <w:rsid w:val="006C168F"/>
    <w:rsid w:val="006C21F1"/>
    <w:rsid w:val="006C2F20"/>
    <w:rsid w:val="006C3070"/>
    <w:rsid w:val="006C432C"/>
    <w:rsid w:val="006C5CB4"/>
    <w:rsid w:val="006C7985"/>
    <w:rsid w:val="006C7F87"/>
    <w:rsid w:val="006D17B9"/>
    <w:rsid w:val="006D2265"/>
    <w:rsid w:val="006D27AE"/>
    <w:rsid w:val="006D3206"/>
    <w:rsid w:val="006D3CAF"/>
    <w:rsid w:val="006D5211"/>
    <w:rsid w:val="006D554D"/>
    <w:rsid w:val="006D594F"/>
    <w:rsid w:val="006D6888"/>
    <w:rsid w:val="006D7481"/>
    <w:rsid w:val="006D7719"/>
    <w:rsid w:val="006D7F77"/>
    <w:rsid w:val="006E0A98"/>
    <w:rsid w:val="006E10CE"/>
    <w:rsid w:val="006E1968"/>
    <w:rsid w:val="006E346E"/>
    <w:rsid w:val="006E3581"/>
    <w:rsid w:val="006E4F04"/>
    <w:rsid w:val="006E59EA"/>
    <w:rsid w:val="006E6F89"/>
    <w:rsid w:val="006E7262"/>
    <w:rsid w:val="006E789B"/>
    <w:rsid w:val="006F08EA"/>
    <w:rsid w:val="006F0E93"/>
    <w:rsid w:val="006F1512"/>
    <w:rsid w:val="006F1A97"/>
    <w:rsid w:val="006F1E8F"/>
    <w:rsid w:val="006F218E"/>
    <w:rsid w:val="006F21A6"/>
    <w:rsid w:val="006F223E"/>
    <w:rsid w:val="006F24A8"/>
    <w:rsid w:val="006F2506"/>
    <w:rsid w:val="006F2CBE"/>
    <w:rsid w:val="006F2FD0"/>
    <w:rsid w:val="006F3287"/>
    <w:rsid w:val="006F35FE"/>
    <w:rsid w:val="006F49A5"/>
    <w:rsid w:val="006F5ADE"/>
    <w:rsid w:val="006F632E"/>
    <w:rsid w:val="006F6C59"/>
    <w:rsid w:val="006F6D05"/>
    <w:rsid w:val="006F7E49"/>
    <w:rsid w:val="006F7E94"/>
    <w:rsid w:val="006F7F57"/>
    <w:rsid w:val="00700C47"/>
    <w:rsid w:val="007010C8"/>
    <w:rsid w:val="00701EF3"/>
    <w:rsid w:val="0070315F"/>
    <w:rsid w:val="00703337"/>
    <w:rsid w:val="0070364B"/>
    <w:rsid w:val="00703666"/>
    <w:rsid w:val="007043D9"/>
    <w:rsid w:val="00704E26"/>
    <w:rsid w:val="00704E27"/>
    <w:rsid w:val="00704F24"/>
    <w:rsid w:val="00707786"/>
    <w:rsid w:val="00707EA8"/>
    <w:rsid w:val="0071067D"/>
    <w:rsid w:val="007115E2"/>
    <w:rsid w:val="007118B8"/>
    <w:rsid w:val="0071292F"/>
    <w:rsid w:val="00712ECC"/>
    <w:rsid w:val="00712F86"/>
    <w:rsid w:val="00713247"/>
    <w:rsid w:val="0071371B"/>
    <w:rsid w:val="00713CAF"/>
    <w:rsid w:val="0071437D"/>
    <w:rsid w:val="00715FD6"/>
    <w:rsid w:val="00716116"/>
    <w:rsid w:val="00716240"/>
    <w:rsid w:val="007177CE"/>
    <w:rsid w:val="00717EA7"/>
    <w:rsid w:val="0072079D"/>
    <w:rsid w:val="00721529"/>
    <w:rsid w:val="007217B1"/>
    <w:rsid w:val="00722CEA"/>
    <w:rsid w:val="00723520"/>
    <w:rsid w:val="00723C11"/>
    <w:rsid w:val="007243E1"/>
    <w:rsid w:val="0072477D"/>
    <w:rsid w:val="00724CBA"/>
    <w:rsid w:val="00725566"/>
    <w:rsid w:val="00730685"/>
    <w:rsid w:val="00730FA6"/>
    <w:rsid w:val="00731431"/>
    <w:rsid w:val="007314DC"/>
    <w:rsid w:val="00731D7A"/>
    <w:rsid w:val="007328C9"/>
    <w:rsid w:val="0073389B"/>
    <w:rsid w:val="007339E7"/>
    <w:rsid w:val="00733B8C"/>
    <w:rsid w:val="0073418C"/>
    <w:rsid w:val="00734C8D"/>
    <w:rsid w:val="00736BAA"/>
    <w:rsid w:val="00740271"/>
    <w:rsid w:val="00740C02"/>
    <w:rsid w:val="00741155"/>
    <w:rsid w:val="00741260"/>
    <w:rsid w:val="0074172C"/>
    <w:rsid w:val="00741FCA"/>
    <w:rsid w:val="007424EA"/>
    <w:rsid w:val="00742890"/>
    <w:rsid w:val="00742A68"/>
    <w:rsid w:val="00742AA5"/>
    <w:rsid w:val="00742FF7"/>
    <w:rsid w:val="007433FC"/>
    <w:rsid w:val="0074392E"/>
    <w:rsid w:val="00745135"/>
    <w:rsid w:val="007453AA"/>
    <w:rsid w:val="00745E18"/>
    <w:rsid w:val="00745E62"/>
    <w:rsid w:val="007460D1"/>
    <w:rsid w:val="00746297"/>
    <w:rsid w:val="007465E7"/>
    <w:rsid w:val="00746C0F"/>
    <w:rsid w:val="0075039F"/>
    <w:rsid w:val="0075135C"/>
    <w:rsid w:val="0075271C"/>
    <w:rsid w:val="007534DC"/>
    <w:rsid w:val="00754A4E"/>
    <w:rsid w:val="00754F1F"/>
    <w:rsid w:val="00755825"/>
    <w:rsid w:val="007561E6"/>
    <w:rsid w:val="007577AA"/>
    <w:rsid w:val="007579E4"/>
    <w:rsid w:val="007607C7"/>
    <w:rsid w:val="00761165"/>
    <w:rsid w:val="00761544"/>
    <w:rsid w:val="007615F5"/>
    <w:rsid w:val="00761D53"/>
    <w:rsid w:val="00761F8A"/>
    <w:rsid w:val="007622A8"/>
    <w:rsid w:val="007639A0"/>
    <w:rsid w:val="00764772"/>
    <w:rsid w:val="00764C21"/>
    <w:rsid w:val="007654E9"/>
    <w:rsid w:val="007656E6"/>
    <w:rsid w:val="007658AC"/>
    <w:rsid w:val="007658C7"/>
    <w:rsid w:val="00765FBD"/>
    <w:rsid w:val="0076661D"/>
    <w:rsid w:val="007667DA"/>
    <w:rsid w:val="00767977"/>
    <w:rsid w:val="00767C95"/>
    <w:rsid w:val="00767DFA"/>
    <w:rsid w:val="0077040D"/>
    <w:rsid w:val="00771456"/>
    <w:rsid w:val="00771496"/>
    <w:rsid w:val="007715E2"/>
    <w:rsid w:val="00771FDE"/>
    <w:rsid w:val="00772A5E"/>
    <w:rsid w:val="00773494"/>
    <w:rsid w:val="0077383F"/>
    <w:rsid w:val="00773A2B"/>
    <w:rsid w:val="0077423D"/>
    <w:rsid w:val="00774DB4"/>
    <w:rsid w:val="00775421"/>
    <w:rsid w:val="007755C9"/>
    <w:rsid w:val="00775E10"/>
    <w:rsid w:val="007774D8"/>
    <w:rsid w:val="00777867"/>
    <w:rsid w:val="00780B91"/>
    <w:rsid w:val="00782103"/>
    <w:rsid w:val="007821ED"/>
    <w:rsid w:val="0078227B"/>
    <w:rsid w:val="00783156"/>
    <w:rsid w:val="007843F8"/>
    <w:rsid w:val="00786879"/>
    <w:rsid w:val="00786FA8"/>
    <w:rsid w:val="007874DC"/>
    <w:rsid w:val="00787CA7"/>
    <w:rsid w:val="00787F00"/>
    <w:rsid w:val="00790833"/>
    <w:rsid w:val="0079112F"/>
    <w:rsid w:val="0079118E"/>
    <w:rsid w:val="00795100"/>
    <w:rsid w:val="007956C3"/>
    <w:rsid w:val="00795F4E"/>
    <w:rsid w:val="00796415"/>
    <w:rsid w:val="007A0AD6"/>
    <w:rsid w:val="007A0C37"/>
    <w:rsid w:val="007A1452"/>
    <w:rsid w:val="007A1901"/>
    <w:rsid w:val="007A271E"/>
    <w:rsid w:val="007A2E57"/>
    <w:rsid w:val="007A3227"/>
    <w:rsid w:val="007A4776"/>
    <w:rsid w:val="007A5032"/>
    <w:rsid w:val="007A50A4"/>
    <w:rsid w:val="007A5112"/>
    <w:rsid w:val="007A5672"/>
    <w:rsid w:val="007A5B80"/>
    <w:rsid w:val="007A5CC2"/>
    <w:rsid w:val="007A60AC"/>
    <w:rsid w:val="007A6C71"/>
    <w:rsid w:val="007A6CE7"/>
    <w:rsid w:val="007A79AA"/>
    <w:rsid w:val="007B07D8"/>
    <w:rsid w:val="007B10DD"/>
    <w:rsid w:val="007B24C0"/>
    <w:rsid w:val="007B2DE5"/>
    <w:rsid w:val="007B2EBF"/>
    <w:rsid w:val="007B43F5"/>
    <w:rsid w:val="007B49DA"/>
    <w:rsid w:val="007B4EFC"/>
    <w:rsid w:val="007B500F"/>
    <w:rsid w:val="007B54A3"/>
    <w:rsid w:val="007B55EF"/>
    <w:rsid w:val="007B5865"/>
    <w:rsid w:val="007B6279"/>
    <w:rsid w:val="007B6ED1"/>
    <w:rsid w:val="007B6F80"/>
    <w:rsid w:val="007B7743"/>
    <w:rsid w:val="007B79D5"/>
    <w:rsid w:val="007C0BF1"/>
    <w:rsid w:val="007C3652"/>
    <w:rsid w:val="007C3B9B"/>
    <w:rsid w:val="007C45AF"/>
    <w:rsid w:val="007C4B56"/>
    <w:rsid w:val="007C5B6B"/>
    <w:rsid w:val="007C6443"/>
    <w:rsid w:val="007C6A94"/>
    <w:rsid w:val="007C7B10"/>
    <w:rsid w:val="007D13BC"/>
    <w:rsid w:val="007D242D"/>
    <w:rsid w:val="007D2985"/>
    <w:rsid w:val="007D32D0"/>
    <w:rsid w:val="007D3971"/>
    <w:rsid w:val="007D3EC3"/>
    <w:rsid w:val="007D4318"/>
    <w:rsid w:val="007D456B"/>
    <w:rsid w:val="007D4EEE"/>
    <w:rsid w:val="007D547D"/>
    <w:rsid w:val="007D6C33"/>
    <w:rsid w:val="007D70EC"/>
    <w:rsid w:val="007D7834"/>
    <w:rsid w:val="007D7C22"/>
    <w:rsid w:val="007E06C6"/>
    <w:rsid w:val="007E0B3A"/>
    <w:rsid w:val="007E10B6"/>
    <w:rsid w:val="007E1BD7"/>
    <w:rsid w:val="007E2CAB"/>
    <w:rsid w:val="007E348B"/>
    <w:rsid w:val="007E42C0"/>
    <w:rsid w:val="007E4829"/>
    <w:rsid w:val="007E623B"/>
    <w:rsid w:val="007E678A"/>
    <w:rsid w:val="007E69EE"/>
    <w:rsid w:val="007E7D73"/>
    <w:rsid w:val="007F05E1"/>
    <w:rsid w:val="007F0608"/>
    <w:rsid w:val="007F095E"/>
    <w:rsid w:val="007F09C2"/>
    <w:rsid w:val="007F0BAB"/>
    <w:rsid w:val="007F16D6"/>
    <w:rsid w:val="007F1F71"/>
    <w:rsid w:val="007F25F5"/>
    <w:rsid w:val="007F401A"/>
    <w:rsid w:val="007F4885"/>
    <w:rsid w:val="007F4AAB"/>
    <w:rsid w:val="007F5586"/>
    <w:rsid w:val="007F5B4E"/>
    <w:rsid w:val="007F62DC"/>
    <w:rsid w:val="007F6922"/>
    <w:rsid w:val="007F6B1A"/>
    <w:rsid w:val="00800CE4"/>
    <w:rsid w:val="00800D4C"/>
    <w:rsid w:val="008013D4"/>
    <w:rsid w:val="0080184A"/>
    <w:rsid w:val="00801E47"/>
    <w:rsid w:val="00802583"/>
    <w:rsid w:val="00803320"/>
    <w:rsid w:val="00805913"/>
    <w:rsid w:val="008065C6"/>
    <w:rsid w:val="00806AC0"/>
    <w:rsid w:val="00807854"/>
    <w:rsid w:val="00811F8D"/>
    <w:rsid w:val="00813066"/>
    <w:rsid w:val="0081330F"/>
    <w:rsid w:val="00814012"/>
    <w:rsid w:val="00814971"/>
    <w:rsid w:val="00814F8C"/>
    <w:rsid w:val="00815190"/>
    <w:rsid w:val="008161AC"/>
    <w:rsid w:val="0081638D"/>
    <w:rsid w:val="00816717"/>
    <w:rsid w:val="0081749B"/>
    <w:rsid w:val="00817AAD"/>
    <w:rsid w:val="00821BA7"/>
    <w:rsid w:val="008225D1"/>
    <w:rsid w:val="00822767"/>
    <w:rsid w:val="00822FBE"/>
    <w:rsid w:val="008233A3"/>
    <w:rsid w:val="008234B0"/>
    <w:rsid w:val="00823948"/>
    <w:rsid w:val="00825DCD"/>
    <w:rsid w:val="00826774"/>
    <w:rsid w:val="008277E1"/>
    <w:rsid w:val="008277E8"/>
    <w:rsid w:val="0083062E"/>
    <w:rsid w:val="0083136D"/>
    <w:rsid w:val="00831BD3"/>
    <w:rsid w:val="00831F99"/>
    <w:rsid w:val="008327C9"/>
    <w:rsid w:val="00832952"/>
    <w:rsid w:val="00832E8A"/>
    <w:rsid w:val="008335E7"/>
    <w:rsid w:val="00833634"/>
    <w:rsid w:val="008341A8"/>
    <w:rsid w:val="00834FCA"/>
    <w:rsid w:val="008352AE"/>
    <w:rsid w:val="008355B7"/>
    <w:rsid w:val="00835735"/>
    <w:rsid w:val="00835D8E"/>
    <w:rsid w:val="0083620A"/>
    <w:rsid w:val="00836312"/>
    <w:rsid w:val="0083657A"/>
    <w:rsid w:val="008400D6"/>
    <w:rsid w:val="00840B7F"/>
    <w:rsid w:val="008417B3"/>
    <w:rsid w:val="008417EF"/>
    <w:rsid w:val="008420F6"/>
    <w:rsid w:val="008424E1"/>
    <w:rsid w:val="008437CE"/>
    <w:rsid w:val="00844059"/>
    <w:rsid w:val="00844E94"/>
    <w:rsid w:val="0084517A"/>
    <w:rsid w:val="00845386"/>
    <w:rsid w:val="00845454"/>
    <w:rsid w:val="0084546D"/>
    <w:rsid w:val="008454B0"/>
    <w:rsid w:val="00845B4F"/>
    <w:rsid w:val="00845BA1"/>
    <w:rsid w:val="008460FC"/>
    <w:rsid w:val="008464FB"/>
    <w:rsid w:val="00847D70"/>
    <w:rsid w:val="00850088"/>
    <w:rsid w:val="00850128"/>
    <w:rsid w:val="008504B8"/>
    <w:rsid w:val="008507BC"/>
    <w:rsid w:val="008512D9"/>
    <w:rsid w:val="0085197B"/>
    <w:rsid w:val="008539DA"/>
    <w:rsid w:val="00854A26"/>
    <w:rsid w:val="008554B2"/>
    <w:rsid w:val="00855989"/>
    <w:rsid w:val="00856A1B"/>
    <w:rsid w:val="00856D18"/>
    <w:rsid w:val="00857247"/>
    <w:rsid w:val="00857F7A"/>
    <w:rsid w:val="00860701"/>
    <w:rsid w:val="00860D1E"/>
    <w:rsid w:val="00861721"/>
    <w:rsid w:val="00861782"/>
    <w:rsid w:val="008620FD"/>
    <w:rsid w:val="00862228"/>
    <w:rsid w:val="008623B9"/>
    <w:rsid w:val="008628AC"/>
    <w:rsid w:val="008634E7"/>
    <w:rsid w:val="00863BE7"/>
    <w:rsid w:val="00866CBB"/>
    <w:rsid w:val="008704E5"/>
    <w:rsid w:val="00871332"/>
    <w:rsid w:val="00871DC6"/>
    <w:rsid w:val="00871DF3"/>
    <w:rsid w:val="008725F6"/>
    <w:rsid w:val="00872BA0"/>
    <w:rsid w:val="0087317C"/>
    <w:rsid w:val="008735F7"/>
    <w:rsid w:val="0087487F"/>
    <w:rsid w:val="00874C50"/>
    <w:rsid w:val="00875B3A"/>
    <w:rsid w:val="00875DB5"/>
    <w:rsid w:val="00876062"/>
    <w:rsid w:val="0087656A"/>
    <w:rsid w:val="00876960"/>
    <w:rsid w:val="00876B71"/>
    <w:rsid w:val="00876ED2"/>
    <w:rsid w:val="00877D4C"/>
    <w:rsid w:val="00877DFE"/>
    <w:rsid w:val="00877F34"/>
    <w:rsid w:val="008801FF"/>
    <w:rsid w:val="00881BF1"/>
    <w:rsid w:val="00881E2F"/>
    <w:rsid w:val="0088280D"/>
    <w:rsid w:val="00882B97"/>
    <w:rsid w:val="00882BD2"/>
    <w:rsid w:val="00882E93"/>
    <w:rsid w:val="00883635"/>
    <w:rsid w:val="0088363A"/>
    <w:rsid w:val="008838E7"/>
    <w:rsid w:val="008839B0"/>
    <w:rsid w:val="00883D11"/>
    <w:rsid w:val="008841DF"/>
    <w:rsid w:val="00884727"/>
    <w:rsid w:val="00884818"/>
    <w:rsid w:val="00885CEC"/>
    <w:rsid w:val="00886154"/>
    <w:rsid w:val="00886487"/>
    <w:rsid w:val="008873C7"/>
    <w:rsid w:val="00891644"/>
    <w:rsid w:val="0089174E"/>
    <w:rsid w:val="00892775"/>
    <w:rsid w:val="00892EF2"/>
    <w:rsid w:val="008934EC"/>
    <w:rsid w:val="008937EE"/>
    <w:rsid w:val="00893E2B"/>
    <w:rsid w:val="00894088"/>
    <w:rsid w:val="00894461"/>
    <w:rsid w:val="008947D1"/>
    <w:rsid w:val="00894AB6"/>
    <w:rsid w:val="00896AE9"/>
    <w:rsid w:val="00896FA3"/>
    <w:rsid w:val="00897319"/>
    <w:rsid w:val="008979E6"/>
    <w:rsid w:val="00897A54"/>
    <w:rsid w:val="00897ABE"/>
    <w:rsid w:val="00897BFA"/>
    <w:rsid w:val="00897FBC"/>
    <w:rsid w:val="008A02E4"/>
    <w:rsid w:val="008A1251"/>
    <w:rsid w:val="008A1623"/>
    <w:rsid w:val="008A24F7"/>
    <w:rsid w:val="008A29AE"/>
    <w:rsid w:val="008A33EF"/>
    <w:rsid w:val="008A4E20"/>
    <w:rsid w:val="008A646C"/>
    <w:rsid w:val="008A68A0"/>
    <w:rsid w:val="008A6DD5"/>
    <w:rsid w:val="008A6FB5"/>
    <w:rsid w:val="008A7061"/>
    <w:rsid w:val="008A7D7F"/>
    <w:rsid w:val="008B0FC9"/>
    <w:rsid w:val="008B1735"/>
    <w:rsid w:val="008B20AE"/>
    <w:rsid w:val="008B3CF2"/>
    <w:rsid w:val="008B49BC"/>
    <w:rsid w:val="008B4DF6"/>
    <w:rsid w:val="008B589F"/>
    <w:rsid w:val="008B6A20"/>
    <w:rsid w:val="008B7A09"/>
    <w:rsid w:val="008C02D4"/>
    <w:rsid w:val="008C031F"/>
    <w:rsid w:val="008C05F4"/>
    <w:rsid w:val="008C09AF"/>
    <w:rsid w:val="008C0A21"/>
    <w:rsid w:val="008C16E0"/>
    <w:rsid w:val="008C1C40"/>
    <w:rsid w:val="008C2092"/>
    <w:rsid w:val="008C291B"/>
    <w:rsid w:val="008C31E7"/>
    <w:rsid w:val="008C37B4"/>
    <w:rsid w:val="008C3C08"/>
    <w:rsid w:val="008C3EE7"/>
    <w:rsid w:val="008C46C0"/>
    <w:rsid w:val="008C513B"/>
    <w:rsid w:val="008C6629"/>
    <w:rsid w:val="008C6C7E"/>
    <w:rsid w:val="008C6DFF"/>
    <w:rsid w:val="008C75EA"/>
    <w:rsid w:val="008D0C8C"/>
    <w:rsid w:val="008D0E98"/>
    <w:rsid w:val="008D117A"/>
    <w:rsid w:val="008D307E"/>
    <w:rsid w:val="008D3B45"/>
    <w:rsid w:val="008D4188"/>
    <w:rsid w:val="008D492D"/>
    <w:rsid w:val="008D61FD"/>
    <w:rsid w:val="008D704A"/>
    <w:rsid w:val="008E0F14"/>
    <w:rsid w:val="008E1195"/>
    <w:rsid w:val="008E11F3"/>
    <w:rsid w:val="008E1790"/>
    <w:rsid w:val="008E17C3"/>
    <w:rsid w:val="008E1D4B"/>
    <w:rsid w:val="008E1DE6"/>
    <w:rsid w:val="008E2CAF"/>
    <w:rsid w:val="008E3462"/>
    <w:rsid w:val="008E3D92"/>
    <w:rsid w:val="008E430D"/>
    <w:rsid w:val="008E4870"/>
    <w:rsid w:val="008E5090"/>
    <w:rsid w:val="008E5A34"/>
    <w:rsid w:val="008E65D8"/>
    <w:rsid w:val="008E70E7"/>
    <w:rsid w:val="008E7844"/>
    <w:rsid w:val="008F00A7"/>
    <w:rsid w:val="008F0D6E"/>
    <w:rsid w:val="008F1E2A"/>
    <w:rsid w:val="008F2354"/>
    <w:rsid w:val="008F270A"/>
    <w:rsid w:val="008F2B89"/>
    <w:rsid w:val="008F2BA0"/>
    <w:rsid w:val="008F4729"/>
    <w:rsid w:val="008F4D76"/>
    <w:rsid w:val="008F60B2"/>
    <w:rsid w:val="008F60DC"/>
    <w:rsid w:val="008F6D69"/>
    <w:rsid w:val="008F7E33"/>
    <w:rsid w:val="0090001E"/>
    <w:rsid w:val="009002D6"/>
    <w:rsid w:val="009009C5"/>
    <w:rsid w:val="00901AC9"/>
    <w:rsid w:val="00901BFF"/>
    <w:rsid w:val="00901D02"/>
    <w:rsid w:val="009024CB"/>
    <w:rsid w:val="00902F3C"/>
    <w:rsid w:val="0090305B"/>
    <w:rsid w:val="00903812"/>
    <w:rsid w:val="009048A5"/>
    <w:rsid w:val="00904AA8"/>
    <w:rsid w:val="00904B8F"/>
    <w:rsid w:val="00904BEB"/>
    <w:rsid w:val="009052C8"/>
    <w:rsid w:val="0090675C"/>
    <w:rsid w:val="00906F90"/>
    <w:rsid w:val="00907799"/>
    <w:rsid w:val="00907B8A"/>
    <w:rsid w:val="00911AD7"/>
    <w:rsid w:val="00911E19"/>
    <w:rsid w:val="00913992"/>
    <w:rsid w:val="00915009"/>
    <w:rsid w:val="0091582D"/>
    <w:rsid w:val="00915EDB"/>
    <w:rsid w:val="0091717B"/>
    <w:rsid w:val="00917629"/>
    <w:rsid w:val="0091797F"/>
    <w:rsid w:val="00920CC6"/>
    <w:rsid w:val="00921A16"/>
    <w:rsid w:val="009220B3"/>
    <w:rsid w:val="009225EF"/>
    <w:rsid w:val="009235A5"/>
    <w:rsid w:val="00923F9D"/>
    <w:rsid w:val="0092458A"/>
    <w:rsid w:val="00924735"/>
    <w:rsid w:val="00925F5D"/>
    <w:rsid w:val="00926F75"/>
    <w:rsid w:val="009278C6"/>
    <w:rsid w:val="00927E7A"/>
    <w:rsid w:val="00930344"/>
    <w:rsid w:val="0093130B"/>
    <w:rsid w:val="0093283F"/>
    <w:rsid w:val="00933FD1"/>
    <w:rsid w:val="00935300"/>
    <w:rsid w:val="00937736"/>
    <w:rsid w:val="00937EC3"/>
    <w:rsid w:val="00940105"/>
    <w:rsid w:val="009407F9"/>
    <w:rsid w:val="009409BA"/>
    <w:rsid w:val="00941670"/>
    <w:rsid w:val="00942172"/>
    <w:rsid w:val="0094282D"/>
    <w:rsid w:val="00942E6A"/>
    <w:rsid w:val="0094321D"/>
    <w:rsid w:val="00943AEB"/>
    <w:rsid w:val="00943C35"/>
    <w:rsid w:val="00944199"/>
    <w:rsid w:val="009444B6"/>
    <w:rsid w:val="00944D63"/>
    <w:rsid w:val="0094569E"/>
    <w:rsid w:val="00946907"/>
    <w:rsid w:val="00947934"/>
    <w:rsid w:val="0095056C"/>
    <w:rsid w:val="009515FD"/>
    <w:rsid w:val="00953E09"/>
    <w:rsid w:val="00955501"/>
    <w:rsid w:val="00955537"/>
    <w:rsid w:val="009557AF"/>
    <w:rsid w:val="0095596D"/>
    <w:rsid w:val="00955E45"/>
    <w:rsid w:val="0095685B"/>
    <w:rsid w:val="0095698E"/>
    <w:rsid w:val="00956A25"/>
    <w:rsid w:val="00956AB3"/>
    <w:rsid w:val="00956B9E"/>
    <w:rsid w:val="00957651"/>
    <w:rsid w:val="00960145"/>
    <w:rsid w:val="00960AFC"/>
    <w:rsid w:val="00960C2E"/>
    <w:rsid w:val="009623A7"/>
    <w:rsid w:val="00962D5B"/>
    <w:rsid w:val="00964A78"/>
    <w:rsid w:val="00964D41"/>
    <w:rsid w:val="0096530E"/>
    <w:rsid w:val="0096567A"/>
    <w:rsid w:val="00965E24"/>
    <w:rsid w:val="00967133"/>
    <w:rsid w:val="0096732B"/>
    <w:rsid w:val="00967F51"/>
    <w:rsid w:val="00970C77"/>
    <w:rsid w:val="00970F03"/>
    <w:rsid w:val="0097148C"/>
    <w:rsid w:val="00972176"/>
    <w:rsid w:val="00972A01"/>
    <w:rsid w:val="00972C23"/>
    <w:rsid w:val="00972C8D"/>
    <w:rsid w:val="00972FB9"/>
    <w:rsid w:val="009730AE"/>
    <w:rsid w:val="009737AC"/>
    <w:rsid w:val="009749C7"/>
    <w:rsid w:val="00974A26"/>
    <w:rsid w:val="00974C87"/>
    <w:rsid w:val="009753B9"/>
    <w:rsid w:val="00975510"/>
    <w:rsid w:val="00975D70"/>
    <w:rsid w:val="00976285"/>
    <w:rsid w:val="00976977"/>
    <w:rsid w:val="0098009C"/>
    <w:rsid w:val="00980B84"/>
    <w:rsid w:val="00980CDA"/>
    <w:rsid w:val="00980CEA"/>
    <w:rsid w:val="0098114A"/>
    <w:rsid w:val="00981381"/>
    <w:rsid w:val="00983AB7"/>
    <w:rsid w:val="00983E32"/>
    <w:rsid w:val="00984B4D"/>
    <w:rsid w:val="00985127"/>
    <w:rsid w:val="009869DF"/>
    <w:rsid w:val="00986D16"/>
    <w:rsid w:val="00986EDF"/>
    <w:rsid w:val="00987049"/>
    <w:rsid w:val="00987796"/>
    <w:rsid w:val="00987F68"/>
    <w:rsid w:val="0099163F"/>
    <w:rsid w:val="00991D3D"/>
    <w:rsid w:val="00991F16"/>
    <w:rsid w:val="009927DB"/>
    <w:rsid w:val="0099323B"/>
    <w:rsid w:val="009946A0"/>
    <w:rsid w:val="00994B25"/>
    <w:rsid w:val="00995430"/>
    <w:rsid w:val="009968A3"/>
    <w:rsid w:val="00996B6B"/>
    <w:rsid w:val="00997538"/>
    <w:rsid w:val="00997C20"/>
    <w:rsid w:val="00997E6E"/>
    <w:rsid w:val="009A0D5A"/>
    <w:rsid w:val="009A1074"/>
    <w:rsid w:val="009A1677"/>
    <w:rsid w:val="009A1F97"/>
    <w:rsid w:val="009A26C7"/>
    <w:rsid w:val="009A3388"/>
    <w:rsid w:val="009A459D"/>
    <w:rsid w:val="009A63BD"/>
    <w:rsid w:val="009A6430"/>
    <w:rsid w:val="009A6B95"/>
    <w:rsid w:val="009A79ED"/>
    <w:rsid w:val="009A7B17"/>
    <w:rsid w:val="009A7B9F"/>
    <w:rsid w:val="009A7EF5"/>
    <w:rsid w:val="009B01FF"/>
    <w:rsid w:val="009B0525"/>
    <w:rsid w:val="009B0613"/>
    <w:rsid w:val="009B10BE"/>
    <w:rsid w:val="009B10C1"/>
    <w:rsid w:val="009B2F85"/>
    <w:rsid w:val="009B3F66"/>
    <w:rsid w:val="009B5C5D"/>
    <w:rsid w:val="009B7314"/>
    <w:rsid w:val="009B73A0"/>
    <w:rsid w:val="009B79E4"/>
    <w:rsid w:val="009C25E9"/>
    <w:rsid w:val="009C274F"/>
    <w:rsid w:val="009C2D3C"/>
    <w:rsid w:val="009C2E52"/>
    <w:rsid w:val="009C442A"/>
    <w:rsid w:val="009C4C22"/>
    <w:rsid w:val="009C4C6E"/>
    <w:rsid w:val="009C4CEF"/>
    <w:rsid w:val="009C50BD"/>
    <w:rsid w:val="009C53B6"/>
    <w:rsid w:val="009C5A97"/>
    <w:rsid w:val="009C670B"/>
    <w:rsid w:val="009C6E0F"/>
    <w:rsid w:val="009C761A"/>
    <w:rsid w:val="009D048F"/>
    <w:rsid w:val="009D16EA"/>
    <w:rsid w:val="009D26B2"/>
    <w:rsid w:val="009D36F3"/>
    <w:rsid w:val="009D3EDA"/>
    <w:rsid w:val="009D413F"/>
    <w:rsid w:val="009D45BC"/>
    <w:rsid w:val="009D508D"/>
    <w:rsid w:val="009D58F8"/>
    <w:rsid w:val="009D5994"/>
    <w:rsid w:val="009D5F82"/>
    <w:rsid w:val="009D78D4"/>
    <w:rsid w:val="009D79CA"/>
    <w:rsid w:val="009E0270"/>
    <w:rsid w:val="009E084C"/>
    <w:rsid w:val="009E200E"/>
    <w:rsid w:val="009E2025"/>
    <w:rsid w:val="009E2206"/>
    <w:rsid w:val="009E3160"/>
    <w:rsid w:val="009E534A"/>
    <w:rsid w:val="009E5802"/>
    <w:rsid w:val="009E5A9A"/>
    <w:rsid w:val="009E6A5D"/>
    <w:rsid w:val="009E6ECA"/>
    <w:rsid w:val="009E7087"/>
    <w:rsid w:val="009F125A"/>
    <w:rsid w:val="009F1F04"/>
    <w:rsid w:val="009F249B"/>
    <w:rsid w:val="009F2BB5"/>
    <w:rsid w:val="009F3C6F"/>
    <w:rsid w:val="009F3E7D"/>
    <w:rsid w:val="009F47FC"/>
    <w:rsid w:val="009F51E9"/>
    <w:rsid w:val="009F5344"/>
    <w:rsid w:val="009F64B6"/>
    <w:rsid w:val="009F738F"/>
    <w:rsid w:val="009F7D21"/>
    <w:rsid w:val="009F7E98"/>
    <w:rsid w:val="00A02434"/>
    <w:rsid w:val="00A02722"/>
    <w:rsid w:val="00A02DFD"/>
    <w:rsid w:val="00A03021"/>
    <w:rsid w:val="00A030A4"/>
    <w:rsid w:val="00A03504"/>
    <w:rsid w:val="00A047E2"/>
    <w:rsid w:val="00A0618D"/>
    <w:rsid w:val="00A067C1"/>
    <w:rsid w:val="00A067EB"/>
    <w:rsid w:val="00A1028C"/>
    <w:rsid w:val="00A10492"/>
    <w:rsid w:val="00A10E0B"/>
    <w:rsid w:val="00A11346"/>
    <w:rsid w:val="00A11D18"/>
    <w:rsid w:val="00A13DF2"/>
    <w:rsid w:val="00A13F64"/>
    <w:rsid w:val="00A14679"/>
    <w:rsid w:val="00A14CA4"/>
    <w:rsid w:val="00A1552E"/>
    <w:rsid w:val="00A15D1F"/>
    <w:rsid w:val="00A16162"/>
    <w:rsid w:val="00A163AA"/>
    <w:rsid w:val="00A1674A"/>
    <w:rsid w:val="00A16E4C"/>
    <w:rsid w:val="00A1711C"/>
    <w:rsid w:val="00A17BDA"/>
    <w:rsid w:val="00A202B0"/>
    <w:rsid w:val="00A208F2"/>
    <w:rsid w:val="00A210DA"/>
    <w:rsid w:val="00A218E8"/>
    <w:rsid w:val="00A24610"/>
    <w:rsid w:val="00A25A5C"/>
    <w:rsid w:val="00A25AA3"/>
    <w:rsid w:val="00A25FFA"/>
    <w:rsid w:val="00A265B2"/>
    <w:rsid w:val="00A26B91"/>
    <w:rsid w:val="00A26E7C"/>
    <w:rsid w:val="00A27457"/>
    <w:rsid w:val="00A27D84"/>
    <w:rsid w:val="00A30A3B"/>
    <w:rsid w:val="00A30C6C"/>
    <w:rsid w:val="00A30E7B"/>
    <w:rsid w:val="00A32157"/>
    <w:rsid w:val="00A32F63"/>
    <w:rsid w:val="00A33368"/>
    <w:rsid w:val="00A333A6"/>
    <w:rsid w:val="00A33595"/>
    <w:rsid w:val="00A33867"/>
    <w:rsid w:val="00A35561"/>
    <w:rsid w:val="00A36353"/>
    <w:rsid w:val="00A37379"/>
    <w:rsid w:val="00A37590"/>
    <w:rsid w:val="00A375DD"/>
    <w:rsid w:val="00A40C53"/>
    <w:rsid w:val="00A41996"/>
    <w:rsid w:val="00A435D6"/>
    <w:rsid w:val="00A44340"/>
    <w:rsid w:val="00A4587A"/>
    <w:rsid w:val="00A4669F"/>
    <w:rsid w:val="00A46D4A"/>
    <w:rsid w:val="00A46EA3"/>
    <w:rsid w:val="00A47433"/>
    <w:rsid w:val="00A47501"/>
    <w:rsid w:val="00A50985"/>
    <w:rsid w:val="00A50C81"/>
    <w:rsid w:val="00A50FA7"/>
    <w:rsid w:val="00A50FC2"/>
    <w:rsid w:val="00A50FEF"/>
    <w:rsid w:val="00A511F6"/>
    <w:rsid w:val="00A5175E"/>
    <w:rsid w:val="00A51D59"/>
    <w:rsid w:val="00A51D9F"/>
    <w:rsid w:val="00A51F17"/>
    <w:rsid w:val="00A52199"/>
    <w:rsid w:val="00A52672"/>
    <w:rsid w:val="00A530A3"/>
    <w:rsid w:val="00A53BC7"/>
    <w:rsid w:val="00A54337"/>
    <w:rsid w:val="00A54391"/>
    <w:rsid w:val="00A54433"/>
    <w:rsid w:val="00A54CEB"/>
    <w:rsid w:val="00A54ECD"/>
    <w:rsid w:val="00A54EFC"/>
    <w:rsid w:val="00A56798"/>
    <w:rsid w:val="00A5708C"/>
    <w:rsid w:val="00A577DC"/>
    <w:rsid w:val="00A57BF5"/>
    <w:rsid w:val="00A6009E"/>
    <w:rsid w:val="00A6070D"/>
    <w:rsid w:val="00A60772"/>
    <w:rsid w:val="00A61B9B"/>
    <w:rsid w:val="00A62024"/>
    <w:rsid w:val="00A62432"/>
    <w:rsid w:val="00A62C21"/>
    <w:rsid w:val="00A6440B"/>
    <w:rsid w:val="00A64430"/>
    <w:rsid w:val="00A65077"/>
    <w:rsid w:val="00A65285"/>
    <w:rsid w:val="00A65978"/>
    <w:rsid w:val="00A65EA9"/>
    <w:rsid w:val="00A666C5"/>
    <w:rsid w:val="00A6679A"/>
    <w:rsid w:val="00A66C96"/>
    <w:rsid w:val="00A66F7B"/>
    <w:rsid w:val="00A71C53"/>
    <w:rsid w:val="00A72517"/>
    <w:rsid w:val="00A73D87"/>
    <w:rsid w:val="00A7417B"/>
    <w:rsid w:val="00A7480C"/>
    <w:rsid w:val="00A752AA"/>
    <w:rsid w:val="00A761E3"/>
    <w:rsid w:val="00A76468"/>
    <w:rsid w:val="00A7687B"/>
    <w:rsid w:val="00A77952"/>
    <w:rsid w:val="00A77C17"/>
    <w:rsid w:val="00A801B3"/>
    <w:rsid w:val="00A80597"/>
    <w:rsid w:val="00A81DB1"/>
    <w:rsid w:val="00A82074"/>
    <w:rsid w:val="00A82837"/>
    <w:rsid w:val="00A83BF5"/>
    <w:rsid w:val="00A83F17"/>
    <w:rsid w:val="00A85F3E"/>
    <w:rsid w:val="00A86682"/>
    <w:rsid w:val="00A86F59"/>
    <w:rsid w:val="00A87265"/>
    <w:rsid w:val="00A874F6"/>
    <w:rsid w:val="00A902C5"/>
    <w:rsid w:val="00A910DE"/>
    <w:rsid w:val="00A920D4"/>
    <w:rsid w:val="00A937E0"/>
    <w:rsid w:val="00A93A77"/>
    <w:rsid w:val="00A94CDA"/>
    <w:rsid w:val="00A94E87"/>
    <w:rsid w:val="00A95520"/>
    <w:rsid w:val="00A96755"/>
    <w:rsid w:val="00A97AFC"/>
    <w:rsid w:val="00AA03A1"/>
    <w:rsid w:val="00AA1241"/>
    <w:rsid w:val="00AA147D"/>
    <w:rsid w:val="00AA2643"/>
    <w:rsid w:val="00AA298A"/>
    <w:rsid w:val="00AA2DE6"/>
    <w:rsid w:val="00AA32FA"/>
    <w:rsid w:val="00AA4C12"/>
    <w:rsid w:val="00AA52C0"/>
    <w:rsid w:val="00AA59F3"/>
    <w:rsid w:val="00AA66C2"/>
    <w:rsid w:val="00AA69D8"/>
    <w:rsid w:val="00AA6C0C"/>
    <w:rsid w:val="00AA7E6B"/>
    <w:rsid w:val="00AB0063"/>
    <w:rsid w:val="00AB00F8"/>
    <w:rsid w:val="00AB0102"/>
    <w:rsid w:val="00AB024B"/>
    <w:rsid w:val="00AB0A55"/>
    <w:rsid w:val="00AB1734"/>
    <w:rsid w:val="00AB2739"/>
    <w:rsid w:val="00AB2E46"/>
    <w:rsid w:val="00AB4162"/>
    <w:rsid w:val="00AB4C40"/>
    <w:rsid w:val="00AB516F"/>
    <w:rsid w:val="00AB6DDD"/>
    <w:rsid w:val="00AB70E1"/>
    <w:rsid w:val="00AB750C"/>
    <w:rsid w:val="00AB7C78"/>
    <w:rsid w:val="00AC01E9"/>
    <w:rsid w:val="00AC049E"/>
    <w:rsid w:val="00AC12CB"/>
    <w:rsid w:val="00AC1CE0"/>
    <w:rsid w:val="00AC1FD6"/>
    <w:rsid w:val="00AC34CC"/>
    <w:rsid w:val="00AC5A87"/>
    <w:rsid w:val="00AC645B"/>
    <w:rsid w:val="00AC66ED"/>
    <w:rsid w:val="00AC6803"/>
    <w:rsid w:val="00AC79B0"/>
    <w:rsid w:val="00AD0903"/>
    <w:rsid w:val="00AD1A3A"/>
    <w:rsid w:val="00AD223D"/>
    <w:rsid w:val="00AD2928"/>
    <w:rsid w:val="00AD2CF4"/>
    <w:rsid w:val="00AD2EED"/>
    <w:rsid w:val="00AD35C3"/>
    <w:rsid w:val="00AD4126"/>
    <w:rsid w:val="00AD6C2B"/>
    <w:rsid w:val="00AD6E01"/>
    <w:rsid w:val="00AD76D9"/>
    <w:rsid w:val="00AD76E0"/>
    <w:rsid w:val="00AD7E58"/>
    <w:rsid w:val="00AE0D7E"/>
    <w:rsid w:val="00AE1205"/>
    <w:rsid w:val="00AE12CB"/>
    <w:rsid w:val="00AE282D"/>
    <w:rsid w:val="00AE33F4"/>
    <w:rsid w:val="00AE3550"/>
    <w:rsid w:val="00AE4024"/>
    <w:rsid w:val="00AE4204"/>
    <w:rsid w:val="00AE475A"/>
    <w:rsid w:val="00AE4819"/>
    <w:rsid w:val="00AE4CB8"/>
    <w:rsid w:val="00AE4FD4"/>
    <w:rsid w:val="00AE62D2"/>
    <w:rsid w:val="00AE6849"/>
    <w:rsid w:val="00AE6D33"/>
    <w:rsid w:val="00AE7A7B"/>
    <w:rsid w:val="00AF0717"/>
    <w:rsid w:val="00AF10EA"/>
    <w:rsid w:val="00AF133C"/>
    <w:rsid w:val="00AF23AA"/>
    <w:rsid w:val="00AF23E2"/>
    <w:rsid w:val="00AF27F1"/>
    <w:rsid w:val="00AF2849"/>
    <w:rsid w:val="00AF380A"/>
    <w:rsid w:val="00AF3D6A"/>
    <w:rsid w:val="00AF48C1"/>
    <w:rsid w:val="00AF4F21"/>
    <w:rsid w:val="00AF50C4"/>
    <w:rsid w:val="00AF50E1"/>
    <w:rsid w:val="00AF5685"/>
    <w:rsid w:val="00AF703A"/>
    <w:rsid w:val="00AF7262"/>
    <w:rsid w:val="00B00ACB"/>
    <w:rsid w:val="00B00FA2"/>
    <w:rsid w:val="00B011E1"/>
    <w:rsid w:val="00B02ABF"/>
    <w:rsid w:val="00B02CED"/>
    <w:rsid w:val="00B03226"/>
    <w:rsid w:val="00B04644"/>
    <w:rsid w:val="00B0484D"/>
    <w:rsid w:val="00B04964"/>
    <w:rsid w:val="00B04E0B"/>
    <w:rsid w:val="00B0565A"/>
    <w:rsid w:val="00B06D5C"/>
    <w:rsid w:val="00B07E66"/>
    <w:rsid w:val="00B07F99"/>
    <w:rsid w:val="00B1026F"/>
    <w:rsid w:val="00B10345"/>
    <w:rsid w:val="00B10738"/>
    <w:rsid w:val="00B10B2E"/>
    <w:rsid w:val="00B10B68"/>
    <w:rsid w:val="00B10CB7"/>
    <w:rsid w:val="00B117ED"/>
    <w:rsid w:val="00B126A4"/>
    <w:rsid w:val="00B12977"/>
    <w:rsid w:val="00B12C41"/>
    <w:rsid w:val="00B1367D"/>
    <w:rsid w:val="00B140E5"/>
    <w:rsid w:val="00B15A08"/>
    <w:rsid w:val="00B15D0A"/>
    <w:rsid w:val="00B16742"/>
    <w:rsid w:val="00B167DE"/>
    <w:rsid w:val="00B16B0A"/>
    <w:rsid w:val="00B22716"/>
    <w:rsid w:val="00B22A7F"/>
    <w:rsid w:val="00B255BB"/>
    <w:rsid w:val="00B2578B"/>
    <w:rsid w:val="00B25D88"/>
    <w:rsid w:val="00B27311"/>
    <w:rsid w:val="00B2779E"/>
    <w:rsid w:val="00B277D4"/>
    <w:rsid w:val="00B307A8"/>
    <w:rsid w:val="00B3096C"/>
    <w:rsid w:val="00B31601"/>
    <w:rsid w:val="00B316BD"/>
    <w:rsid w:val="00B32AAA"/>
    <w:rsid w:val="00B33818"/>
    <w:rsid w:val="00B34A1A"/>
    <w:rsid w:val="00B3514E"/>
    <w:rsid w:val="00B3630E"/>
    <w:rsid w:val="00B3686C"/>
    <w:rsid w:val="00B36A37"/>
    <w:rsid w:val="00B36D49"/>
    <w:rsid w:val="00B36F88"/>
    <w:rsid w:val="00B37798"/>
    <w:rsid w:val="00B40375"/>
    <w:rsid w:val="00B408E9"/>
    <w:rsid w:val="00B408FF"/>
    <w:rsid w:val="00B40E87"/>
    <w:rsid w:val="00B4119D"/>
    <w:rsid w:val="00B415E9"/>
    <w:rsid w:val="00B42A50"/>
    <w:rsid w:val="00B45881"/>
    <w:rsid w:val="00B45FAE"/>
    <w:rsid w:val="00B46854"/>
    <w:rsid w:val="00B46B44"/>
    <w:rsid w:val="00B46CAC"/>
    <w:rsid w:val="00B477A6"/>
    <w:rsid w:val="00B478BB"/>
    <w:rsid w:val="00B47A91"/>
    <w:rsid w:val="00B5060A"/>
    <w:rsid w:val="00B50E1E"/>
    <w:rsid w:val="00B50F7E"/>
    <w:rsid w:val="00B5243B"/>
    <w:rsid w:val="00B52B04"/>
    <w:rsid w:val="00B545C4"/>
    <w:rsid w:val="00B546F6"/>
    <w:rsid w:val="00B54A16"/>
    <w:rsid w:val="00B54C12"/>
    <w:rsid w:val="00B54DF5"/>
    <w:rsid w:val="00B5625C"/>
    <w:rsid w:val="00B60632"/>
    <w:rsid w:val="00B6065B"/>
    <w:rsid w:val="00B61CE9"/>
    <w:rsid w:val="00B6294E"/>
    <w:rsid w:val="00B62B85"/>
    <w:rsid w:val="00B636CC"/>
    <w:rsid w:val="00B64092"/>
    <w:rsid w:val="00B65088"/>
    <w:rsid w:val="00B65A2A"/>
    <w:rsid w:val="00B65CE4"/>
    <w:rsid w:val="00B6604D"/>
    <w:rsid w:val="00B667BF"/>
    <w:rsid w:val="00B66810"/>
    <w:rsid w:val="00B66F80"/>
    <w:rsid w:val="00B6709E"/>
    <w:rsid w:val="00B672E7"/>
    <w:rsid w:val="00B67C3C"/>
    <w:rsid w:val="00B67CFA"/>
    <w:rsid w:val="00B703FB"/>
    <w:rsid w:val="00B70E18"/>
    <w:rsid w:val="00B72C2D"/>
    <w:rsid w:val="00B72C95"/>
    <w:rsid w:val="00B73AFD"/>
    <w:rsid w:val="00B73E2A"/>
    <w:rsid w:val="00B7566B"/>
    <w:rsid w:val="00B758C6"/>
    <w:rsid w:val="00B75AB4"/>
    <w:rsid w:val="00B76B0B"/>
    <w:rsid w:val="00B80309"/>
    <w:rsid w:val="00B820E8"/>
    <w:rsid w:val="00B821E2"/>
    <w:rsid w:val="00B832CE"/>
    <w:rsid w:val="00B84D63"/>
    <w:rsid w:val="00B85421"/>
    <w:rsid w:val="00B85B34"/>
    <w:rsid w:val="00B85DAB"/>
    <w:rsid w:val="00B86BEB"/>
    <w:rsid w:val="00B877E3"/>
    <w:rsid w:val="00B87D88"/>
    <w:rsid w:val="00B91CE3"/>
    <w:rsid w:val="00B9216A"/>
    <w:rsid w:val="00B921BD"/>
    <w:rsid w:val="00B926AC"/>
    <w:rsid w:val="00B92A14"/>
    <w:rsid w:val="00B9307E"/>
    <w:rsid w:val="00B93136"/>
    <w:rsid w:val="00B93162"/>
    <w:rsid w:val="00B95510"/>
    <w:rsid w:val="00B95CCD"/>
    <w:rsid w:val="00B95E9F"/>
    <w:rsid w:val="00B96109"/>
    <w:rsid w:val="00B9656C"/>
    <w:rsid w:val="00B9675C"/>
    <w:rsid w:val="00B9708B"/>
    <w:rsid w:val="00BA02DD"/>
    <w:rsid w:val="00BA0509"/>
    <w:rsid w:val="00BA08F7"/>
    <w:rsid w:val="00BA09A7"/>
    <w:rsid w:val="00BA1B03"/>
    <w:rsid w:val="00BA2D22"/>
    <w:rsid w:val="00BA2D30"/>
    <w:rsid w:val="00BA33E0"/>
    <w:rsid w:val="00BA4773"/>
    <w:rsid w:val="00BA4BF5"/>
    <w:rsid w:val="00BA62DD"/>
    <w:rsid w:val="00BA68D1"/>
    <w:rsid w:val="00BA68D2"/>
    <w:rsid w:val="00BB1275"/>
    <w:rsid w:val="00BB22CE"/>
    <w:rsid w:val="00BB288C"/>
    <w:rsid w:val="00BB3CF3"/>
    <w:rsid w:val="00BB40A4"/>
    <w:rsid w:val="00BB50EE"/>
    <w:rsid w:val="00BB5259"/>
    <w:rsid w:val="00BB5C5F"/>
    <w:rsid w:val="00BB5E6B"/>
    <w:rsid w:val="00BB6093"/>
    <w:rsid w:val="00BB67CD"/>
    <w:rsid w:val="00BB687F"/>
    <w:rsid w:val="00BB6A5B"/>
    <w:rsid w:val="00BB728E"/>
    <w:rsid w:val="00BB74B1"/>
    <w:rsid w:val="00BB7607"/>
    <w:rsid w:val="00BB77E6"/>
    <w:rsid w:val="00BB7B6B"/>
    <w:rsid w:val="00BB7E1A"/>
    <w:rsid w:val="00BC010F"/>
    <w:rsid w:val="00BC21EB"/>
    <w:rsid w:val="00BC2451"/>
    <w:rsid w:val="00BC37C0"/>
    <w:rsid w:val="00BC3A96"/>
    <w:rsid w:val="00BC43C0"/>
    <w:rsid w:val="00BC45C8"/>
    <w:rsid w:val="00BC514D"/>
    <w:rsid w:val="00BC5819"/>
    <w:rsid w:val="00BC622F"/>
    <w:rsid w:val="00BC65C3"/>
    <w:rsid w:val="00BC7606"/>
    <w:rsid w:val="00BC7B0F"/>
    <w:rsid w:val="00BD02DE"/>
    <w:rsid w:val="00BD0309"/>
    <w:rsid w:val="00BD16D7"/>
    <w:rsid w:val="00BD1B89"/>
    <w:rsid w:val="00BD1F68"/>
    <w:rsid w:val="00BD1FAD"/>
    <w:rsid w:val="00BD39D8"/>
    <w:rsid w:val="00BD3A9D"/>
    <w:rsid w:val="00BD3F6F"/>
    <w:rsid w:val="00BD5A8E"/>
    <w:rsid w:val="00BD5F14"/>
    <w:rsid w:val="00BD5FAB"/>
    <w:rsid w:val="00BD63BE"/>
    <w:rsid w:val="00BD6F61"/>
    <w:rsid w:val="00BD7561"/>
    <w:rsid w:val="00BD7A23"/>
    <w:rsid w:val="00BD7AEC"/>
    <w:rsid w:val="00BE002F"/>
    <w:rsid w:val="00BE09AD"/>
    <w:rsid w:val="00BE14E7"/>
    <w:rsid w:val="00BE2158"/>
    <w:rsid w:val="00BE247E"/>
    <w:rsid w:val="00BE2F44"/>
    <w:rsid w:val="00BE2FA2"/>
    <w:rsid w:val="00BE33B2"/>
    <w:rsid w:val="00BE382E"/>
    <w:rsid w:val="00BE527E"/>
    <w:rsid w:val="00BE55CD"/>
    <w:rsid w:val="00BE5ACC"/>
    <w:rsid w:val="00BE604F"/>
    <w:rsid w:val="00BE67FB"/>
    <w:rsid w:val="00BE7202"/>
    <w:rsid w:val="00BF087C"/>
    <w:rsid w:val="00BF14EB"/>
    <w:rsid w:val="00BF182F"/>
    <w:rsid w:val="00BF3C96"/>
    <w:rsid w:val="00BF509D"/>
    <w:rsid w:val="00BF5174"/>
    <w:rsid w:val="00BF5D63"/>
    <w:rsid w:val="00BF65CF"/>
    <w:rsid w:val="00BF6B94"/>
    <w:rsid w:val="00BF6E0B"/>
    <w:rsid w:val="00BF6FFE"/>
    <w:rsid w:val="00C00C8C"/>
    <w:rsid w:val="00C01B5E"/>
    <w:rsid w:val="00C024E5"/>
    <w:rsid w:val="00C025FF"/>
    <w:rsid w:val="00C0269D"/>
    <w:rsid w:val="00C0412F"/>
    <w:rsid w:val="00C04597"/>
    <w:rsid w:val="00C04EAD"/>
    <w:rsid w:val="00C04FB7"/>
    <w:rsid w:val="00C056E7"/>
    <w:rsid w:val="00C058D2"/>
    <w:rsid w:val="00C05FF8"/>
    <w:rsid w:val="00C06150"/>
    <w:rsid w:val="00C062D0"/>
    <w:rsid w:val="00C064CF"/>
    <w:rsid w:val="00C06CBF"/>
    <w:rsid w:val="00C076CE"/>
    <w:rsid w:val="00C07731"/>
    <w:rsid w:val="00C10221"/>
    <w:rsid w:val="00C11983"/>
    <w:rsid w:val="00C12116"/>
    <w:rsid w:val="00C124A1"/>
    <w:rsid w:val="00C12D12"/>
    <w:rsid w:val="00C13471"/>
    <w:rsid w:val="00C134C5"/>
    <w:rsid w:val="00C17C7B"/>
    <w:rsid w:val="00C17C97"/>
    <w:rsid w:val="00C17D48"/>
    <w:rsid w:val="00C2113F"/>
    <w:rsid w:val="00C22BB1"/>
    <w:rsid w:val="00C243F1"/>
    <w:rsid w:val="00C2514E"/>
    <w:rsid w:val="00C2547B"/>
    <w:rsid w:val="00C2591D"/>
    <w:rsid w:val="00C25A13"/>
    <w:rsid w:val="00C26E42"/>
    <w:rsid w:val="00C30420"/>
    <w:rsid w:val="00C30B4F"/>
    <w:rsid w:val="00C30DBE"/>
    <w:rsid w:val="00C310D9"/>
    <w:rsid w:val="00C3133E"/>
    <w:rsid w:val="00C3327F"/>
    <w:rsid w:val="00C3391D"/>
    <w:rsid w:val="00C33F69"/>
    <w:rsid w:val="00C3463C"/>
    <w:rsid w:val="00C350A1"/>
    <w:rsid w:val="00C3559F"/>
    <w:rsid w:val="00C3582C"/>
    <w:rsid w:val="00C3674D"/>
    <w:rsid w:val="00C369BB"/>
    <w:rsid w:val="00C37092"/>
    <w:rsid w:val="00C3744B"/>
    <w:rsid w:val="00C37A27"/>
    <w:rsid w:val="00C40598"/>
    <w:rsid w:val="00C40C25"/>
    <w:rsid w:val="00C424DF"/>
    <w:rsid w:val="00C426C9"/>
    <w:rsid w:val="00C42F67"/>
    <w:rsid w:val="00C43631"/>
    <w:rsid w:val="00C437A7"/>
    <w:rsid w:val="00C44471"/>
    <w:rsid w:val="00C45512"/>
    <w:rsid w:val="00C4582E"/>
    <w:rsid w:val="00C4594F"/>
    <w:rsid w:val="00C460CE"/>
    <w:rsid w:val="00C46727"/>
    <w:rsid w:val="00C46C7E"/>
    <w:rsid w:val="00C46EFB"/>
    <w:rsid w:val="00C47241"/>
    <w:rsid w:val="00C47291"/>
    <w:rsid w:val="00C50E4D"/>
    <w:rsid w:val="00C51247"/>
    <w:rsid w:val="00C512CC"/>
    <w:rsid w:val="00C52087"/>
    <w:rsid w:val="00C522F7"/>
    <w:rsid w:val="00C52FDC"/>
    <w:rsid w:val="00C5309F"/>
    <w:rsid w:val="00C5324B"/>
    <w:rsid w:val="00C5336A"/>
    <w:rsid w:val="00C5386C"/>
    <w:rsid w:val="00C53FBC"/>
    <w:rsid w:val="00C54878"/>
    <w:rsid w:val="00C55442"/>
    <w:rsid w:val="00C55EC5"/>
    <w:rsid w:val="00C55F3C"/>
    <w:rsid w:val="00C57D62"/>
    <w:rsid w:val="00C61A25"/>
    <w:rsid w:val="00C61EC2"/>
    <w:rsid w:val="00C62663"/>
    <w:rsid w:val="00C6321D"/>
    <w:rsid w:val="00C643CD"/>
    <w:rsid w:val="00C643FF"/>
    <w:rsid w:val="00C66448"/>
    <w:rsid w:val="00C6681D"/>
    <w:rsid w:val="00C67156"/>
    <w:rsid w:val="00C6752F"/>
    <w:rsid w:val="00C67FAE"/>
    <w:rsid w:val="00C7082B"/>
    <w:rsid w:val="00C72170"/>
    <w:rsid w:val="00C729AE"/>
    <w:rsid w:val="00C7443A"/>
    <w:rsid w:val="00C74819"/>
    <w:rsid w:val="00C7690E"/>
    <w:rsid w:val="00C76F2A"/>
    <w:rsid w:val="00C76F61"/>
    <w:rsid w:val="00C772F6"/>
    <w:rsid w:val="00C77456"/>
    <w:rsid w:val="00C776F0"/>
    <w:rsid w:val="00C779E1"/>
    <w:rsid w:val="00C8124C"/>
    <w:rsid w:val="00C8132A"/>
    <w:rsid w:val="00C816F1"/>
    <w:rsid w:val="00C81716"/>
    <w:rsid w:val="00C81E2C"/>
    <w:rsid w:val="00C829EA"/>
    <w:rsid w:val="00C85068"/>
    <w:rsid w:val="00C853AC"/>
    <w:rsid w:val="00C85DC4"/>
    <w:rsid w:val="00C860C9"/>
    <w:rsid w:val="00C86DA4"/>
    <w:rsid w:val="00C87B68"/>
    <w:rsid w:val="00C87DC6"/>
    <w:rsid w:val="00C908D3"/>
    <w:rsid w:val="00C91C1D"/>
    <w:rsid w:val="00C93183"/>
    <w:rsid w:val="00C94351"/>
    <w:rsid w:val="00C94395"/>
    <w:rsid w:val="00C94C02"/>
    <w:rsid w:val="00C973DA"/>
    <w:rsid w:val="00C97657"/>
    <w:rsid w:val="00CA018E"/>
    <w:rsid w:val="00CA0987"/>
    <w:rsid w:val="00CA1477"/>
    <w:rsid w:val="00CA15CD"/>
    <w:rsid w:val="00CA2070"/>
    <w:rsid w:val="00CA20FA"/>
    <w:rsid w:val="00CA2315"/>
    <w:rsid w:val="00CA2351"/>
    <w:rsid w:val="00CA25AC"/>
    <w:rsid w:val="00CA27EB"/>
    <w:rsid w:val="00CA2C49"/>
    <w:rsid w:val="00CA376D"/>
    <w:rsid w:val="00CA3A38"/>
    <w:rsid w:val="00CA6E7C"/>
    <w:rsid w:val="00CA6EFC"/>
    <w:rsid w:val="00CB018C"/>
    <w:rsid w:val="00CB0272"/>
    <w:rsid w:val="00CB090A"/>
    <w:rsid w:val="00CB0C66"/>
    <w:rsid w:val="00CB0E8B"/>
    <w:rsid w:val="00CB17B2"/>
    <w:rsid w:val="00CB31FC"/>
    <w:rsid w:val="00CB3A2F"/>
    <w:rsid w:val="00CB574C"/>
    <w:rsid w:val="00CB5E82"/>
    <w:rsid w:val="00CB5F39"/>
    <w:rsid w:val="00CB6107"/>
    <w:rsid w:val="00CB6517"/>
    <w:rsid w:val="00CB7AB3"/>
    <w:rsid w:val="00CC01A5"/>
    <w:rsid w:val="00CC07EC"/>
    <w:rsid w:val="00CC0806"/>
    <w:rsid w:val="00CC1571"/>
    <w:rsid w:val="00CC2831"/>
    <w:rsid w:val="00CC3E43"/>
    <w:rsid w:val="00CC463E"/>
    <w:rsid w:val="00CC5BFB"/>
    <w:rsid w:val="00CC611A"/>
    <w:rsid w:val="00CC6831"/>
    <w:rsid w:val="00CC69E1"/>
    <w:rsid w:val="00CC7EEB"/>
    <w:rsid w:val="00CD0B3F"/>
    <w:rsid w:val="00CD39C4"/>
    <w:rsid w:val="00CD3D9F"/>
    <w:rsid w:val="00CD4D4B"/>
    <w:rsid w:val="00CD76C9"/>
    <w:rsid w:val="00CD7FA2"/>
    <w:rsid w:val="00CE0106"/>
    <w:rsid w:val="00CE1E33"/>
    <w:rsid w:val="00CE22DD"/>
    <w:rsid w:val="00CE291E"/>
    <w:rsid w:val="00CE3708"/>
    <w:rsid w:val="00CE4579"/>
    <w:rsid w:val="00CE4FE2"/>
    <w:rsid w:val="00CE68D6"/>
    <w:rsid w:val="00CE754A"/>
    <w:rsid w:val="00CE7976"/>
    <w:rsid w:val="00CE7D01"/>
    <w:rsid w:val="00CE7F7A"/>
    <w:rsid w:val="00CF069C"/>
    <w:rsid w:val="00CF0846"/>
    <w:rsid w:val="00CF1CA5"/>
    <w:rsid w:val="00CF2022"/>
    <w:rsid w:val="00CF2A92"/>
    <w:rsid w:val="00CF38FC"/>
    <w:rsid w:val="00CF3BB8"/>
    <w:rsid w:val="00CF3EC0"/>
    <w:rsid w:val="00CF5E98"/>
    <w:rsid w:val="00CF60B8"/>
    <w:rsid w:val="00CF78A0"/>
    <w:rsid w:val="00CF7928"/>
    <w:rsid w:val="00D01441"/>
    <w:rsid w:val="00D02224"/>
    <w:rsid w:val="00D022EB"/>
    <w:rsid w:val="00D02ADB"/>
    <w:rsid w:val="00D02EF4"/>
    <w:rsid w:val="00D03092"/>
    <w:rsid w:val="00D03248"/>
    <w:rsid w:val="00D039FE"/>
    <w:rsid w:val="00D03A10"/>
    <w:rsid w:val="00D03E12"/>
    <w:rsid w:val="00D03FA0"/>
    <w:rsid w:val="00D04406"/>
    <w:rsid w:val="00D04722"/>
    <w:rsid w:val="00D04F77"/>
    <w:rsid w:val="00D05CD9"/>
    <w:rsid w:val="00D069F0"/>
    <w:rsid w:val="00D073B0"/>
    <w:rsid w:val="00D1040E"/>
    <w:rsid w:val="00D10F0A"/>
    <w:rsid w:val="00D11D0A"/>
    <w:rsid w:val="00D11F3E"/>
    <w:rsid w:val="00D12634"/>
    <w:rsid w:val="00D149A5"/>
    <w:rsid w:val="00D149CB"/>
    <w:rsid w:val="00D14C64"/>
    <w:rsid w:val="00D15246"/>
    <w:rsid w:val="00D15CBB"/>
    <w:rsid w:val="00D15FCA"/>
    <w:rsid w:val="00D16E61"/>
    <w:rsid w:val="00D16FF2"/>
    <w:rsid w:val="00D173EC"/>
    <w:rsid w:val="00D17A57"/>
    <w:rsid w:val="00D20218"/>
    <w:rsid w:val="00D20992"/>
    <w:rsid w:val="00D225F4"/>
    <w:rsid w:val="00D22821"/>
    <w:rsid w:val="00D22A8D"/>
    <w:rsid w:val="00D22ACF"/>
    <w:rsid w:val="00D22E0E"/>
    <w:rsid w:val="00D237BA"/>
    <w:rsid w:val="00D23986"/>
    <w:rsid w:val="00D24801"/>
    <w:rsid w:val="00D24D2A"/>
    <w:rsid w:val="00D25382"/>
    <w:rsid w:val="00D254E6"/>
    <w:rsid w:val="00D25694"/>
    <w:rsid w:val="00D26DBF"/>
    <w:rsid w:val="00D274E1"/>
    <w:rsid w:val="00D27933"/>
    <w:rsid w:val="00D27D3D"/>
    <w:rsid w:val="00D30AA1"/>
    <w:rsid w:val="00D30C25"/>
    <w:rsid w:val="00D318A4"/>
    <w:rsid w:val="00D31FE1"/>
    <w:rsid w:val="00D3243A"/>
    <w:rsid w:val="00D32659"/>
    <w:rsid w:val="00D33D23"/>
    <w:rsid w:val="00D35940"/>
    <w:rsid w:val="00D35DF3"/>
    <w:rsid w:val="00D36B58"/>
    <w:rsid w:val="00D37ABF"/>
    <w:rsid w:val="00D4064F"/>
    <w:rsid w:val="00D40A21"/>
    <w:rsid w:val="00D4175B"/>
    <w:rsid w:val="00D422A5"/>
    <w:rsid w:val="00D430AB"/>
    <w:rsid w:val="00D430CE"/>
    <w:rsid w:val="00D4448C"/>
    <w:rsid w:val="00D44E9F"/>
    <w:rsid w:val="00D451CA"/>
    <w:rsid w:val="00D45CF3"/>
    <w:rsid w:val="00D462B9"/>
    <w:rsid w:val="00D4686B"/>
    <w:rsid w:val="00D46C34"/>
    <w:rsid w:val="00D471E8"/>
    <w:rsid w:val="00D472D9"/>
    <w:rsid w:val="00D5028D"/>
    <w:rsid w:val="00D502F6"/>
    <w:rsid w:val="00D50738"/>
    <w:rsid w:val="00D516A5"/>
    <w:rsid w:val="00D51D9D"/>
    <w:rsid w:val="00D51ED1"/>
    <w:rsid w:val="00D5535A"/>
    <w:rsid w:val="00D56208"/>
    <w:rsid w:val="00D57E2E"/>
    <w:rsid w:val="00D63457"/>
    <w:rsid w:val="00D643B7"/>
    <w:rsid w:val="00D64769"/>
    <w:rsid w:val="00D67496"/>
    <w:rsid w:val="00D6753B"/>
    <w:rsid w:val="00D67F41"/>
    <w:rsid w:val="00D70117"/>
    <w:rsid w:val="00D715A8"/>
    <w:rsid w:val="00D71A50"/>
    <w:rsid w:val="00D7252B"/>
    <w:rsid w:val="00D728F1"/>
    <w:rsid w:val="00D73549"/>
    <w:rsid w:val="00D738E4"/>
    <w:rsid w:val="00D73B8D"/>
    <w:rsid w:val="00D73E5D"/>
    <w:rsid w:val="00D74199"/>
    <w:rsid w:val="00D74856"/>
    <w:rsid w:val="00D74EAF"/>
    <w:rsid w:val="00D74FFC"/>
    <w:rsid w:val="00D75A68"/>
    <w:rsid w:val="00D76156"/>
    <w:rsid w:val="00D7677F"/>
    <w:rsid w:val="00D76A41"/>
    <w:rsid w:val="00D776F1"/>
    <w:rsid w:val="00D80512"/>
    <w:rsid w:val="00D809B0"/>
    <w:rsid w:val="00D812A3"/>
    <w:rsid w:val="00D814B4"/>
    <w:rsid w:val="00D8238D"/>
    <w:rsid w:val="00D83CF6"/>
    <w:rsid w:val="00D83E13"/>
    <w:rsid w:val="00D8419E"/>
    <w:rsid w:val="00D84935"/>
    <w:rsid w:val="00D851A2"/>
    <w:rsid w:val="00D851F1"/>
    <w:rsid w:val="00D87BAA"/>
    <w:rsid w:val="00D87F4B"/>
    <w:rsid w:val="00D901BC"/>
    <w:rsid w:val="00D90AC7"/>
    <w:rsid w:val="00D91018"/>
    <w:rsid w:val="00D9101E"/>
    <w:rsid w:val="00D9127F"/>
    <w:rsid w:val="00D91893"/>
    <w:rsid w:val="00D9286F"/>
    <w:rsid w:val="00D9296A"/>
    <w:rsid w:val="00D92AFC"/>
    <w:rsid w:val="00D9485E"/>
    <w:rsid w:val="00D9526B"/>
    <w:rsid w:val="00D96066"/>
    <w:rsid w:val="00D96E9A"/>
    <w:rsid w:val="00D96EF3"/>
    <w:rsid w:val="00D97B09"/>
    <w:rsid w:val="00DA0413"/>
    <w:rsid w:val="00DA0FAC"/>
    <w:rsid w:val="00DA122D"/>
    <w:rsid w:val="00DA1F70"/>
    <w:rsid w:val="00DA41E6"/>
    <w:rsid w:val="00DA4499"/>
    <w:rsid w:val="00DA475C"/>
    <w:rsid w:val="00DA5F12"/>
    <w:rsid w:val="00DA6116"/>
    <w:rsid w:val="00DA636D"/>
    <w:rsid w:val="00DA6E21"/>
    <w:rsid w:val="00DA786B"/>
    <w:rsid w:val="00DB0744"/>
    <w:rsid w:val="00DB1DAF"/>
    <w:rsid w:val="00DB2AAA"/>
    <w:rsid w:val="00DB2B03"/>
    <w:rsid w:val="00DB2F91"/>
    <w:rsid w:val="00DB349E"/>
    <w:rsid w:val="00DB43FB"/>
    <w:rsid w:val="00DB440D"/>
    <w:rsid w:val="00DB46ED"/>
    <w:rsid w:val="00DB4917"/>
    <w:rsid w:val="00DB4C09"/>
    <w:rsid w:val="00DB4E45"/>
    <w:rsid w:val="00DB5FD0"/>
    <w:rsid w:val="00DB6C13"/>
    <w:rsid w:val="00DB6DC8"/>
    <w:rsid w:val="00DB7349"/>
    <w:rsid w:val="00DB74AD"/>
    <w:rsid w:val="00DB787E"/>
    <w:rsid w:val="00DC043D"/>
    <w:rsid w:val="00DC1DBF"/>
    <w:rsid w:val="00DC2788"/>
    <w:rsid w:val="00DC2878"/>
    <w:rsid w:val="00DC2F11"/>
    <w:rsid w:val="00DC37FC"/>
    <w:rsid w:val="00DC3A64"/>
    <w:rsid w:val="00DC3C1A"/>
    <w:rsid w:val="00DC5616"/>
    <w:rsid w:val="00DC58C0"/>
    <w:rsid w:val="00DC5C24"/>
    <w:rsid w:val="00DC63D1"/>
    <w:rsid w:val="00DC675C"/>
    <w:rsid w:val="00DC6CAC"/>
    <w:rsid w:val="00DD0B2E"/>
    <w:rsid w:val="00DD183A"/>
    <w:rsid w:val="00DD2790"/>
    <w:rsid w:val="00DD2F75"/>
    <w:rsid w:val="00DD4866"/>
    <w:rsid w:val="00DD54A1"/>
    <w:rsid w:val="00DD55AE"/>
    <w:rsid w:val="00DD7204"/>
    <w:rsid w:val="00DD7349"/>
    <w:rsid w:val="00DE02D1"/>
    <w:rsid w:val="00DE0437"/>
    <w:rsid w:val="00DE05E1"/>
    <w:rsid w:val="00DE0635"/>
    <w:rsid w:val="00DE0FB9"/>
    <w:rsid w:val="00DE16FF"/>
    <w:rsid w:val="00DE2745"/>
    <w:rsid w:val="00DE3059"/>
    <w:rsid w:val="00DE3A02"/>
    <w:rsid w:val="00DE3BB0"/>
    <w:rsid w:val="00DE4923"/>
    <w:rsid w:val="00DE493F"/>
    <w:rsid w:val="00DE587F"/>
    <w:rsid w:val="00DE6B81"/>
    <w:rsid w:val="00DE6FED"/>
    <w:rsid w:val="00DE7E0A"/>
    <w:rsid w:val="00DF0A19"/>
    <w:rsid w:val="00DF0B76"/>
    <w:rsid w:val="00DF1C5A"/>
    <w:rsid w:val="00DF1D61"/>
    <w:rsid w:val="00DF2D33"/>
    <w:rsid w:val="00DF2FF1"/>
    <w:rsid w:val="00DF30B1"/>
    <w:rsid w:val="00DF34AB"/>
    <w:rsid w:val="00DF3816"/>
    <w:rsid w:val="00DF43B4"/>
    <w:rsid w:val="00DF49AE"/>
    <w:rsid w:val="00DF50A8"/>
    <w:rsid w:val="00DF51AC"/>
    <w:rsid w:val="00DF6162"/>
    <w:rsid w:val="00DF709F"/>
    <w:rsid w:val="00DF7579"/>
    <w:rsid w:val="00DF7DDA"/>
    <w:rsid w:val="00DF7FCA"/>
    <w:rsid w:val="00E0002B"/>
    <w:rsid w:val="00E00554"/>
    <w:rsid w:val="00E01492"/>
    <w:rsid w:val="00E03074"/>
    <w:rsid w:val="00E03223"/>
    <w:rsid w:val="00E058FC"/>
    <w:rsid w:val="00E06290"/>
    <w:rsid w:val="00E065D4"/>
    <w:rsid w:val="00E07905"/>
    <w:rsid w:val="00E07A1D"/>
    <w:rsid w:val="00E10774"/>
    <w:rsid w:val="00E12C18"/>
    <w:rsid w:val="00E12E68"/>
    <w:rsid w:val="00E12F35"/>
    <w:rsid w:val="00E12F70"/>
    <w:rsid w:val="00E13452"/>
    <w:rsid w:val="00E13DFC"/>
    <w:rsid w:val="00E148E4"/>
    <w:rsid w:val="00E1491A"/>
    <w:rsid w:val="00E151DE"/>
    <w:rsid w:val="00E153C3"/>
    <w:rsid w:val="00E15AB4"/>
    <w:rsid w:val="00E16390"/>
    <w:rsid w:val="00E16E5F"/>
    <w:rsid w:val="00E172AA"/>
    <w:rsid w:val="00E22D10"/>
    <w:rsid w:val="00E23051"/>
    <w:rsid w:val="00E23056"/>
    <w:rsid w:val="00E23A0B"/>
    <w:rsid w:val="00E23A1B"/>
    <w:rsid w:val="00E23EFC"/>
    <w:rsid w:val="00E2475D"/>
    <w:rsid w:val="00E24F13"/>
    <w:rsid w:val="00E25E00"/>
    <w:rsid w:val="00E26214"/>
    <w:rsid w:val="00E262FF"/>
    <w:rsid w:val="00E30219"/>
    <w:rsid w:val="00E30A5B"/>
    <w:rsid w:val="00E30D53"/>
    <w:rsid w:val="00E30DD5"/>
    <w:rsid w:val="00E331E6"/>
    <w:rsid w:val="00E33EC3"/>
    <w:rsid w:val="00E36893"/>
    <w:rsid w:val="00E36E9E"/>
    <w:rsid w:val="00E37A17"/>
    <w:rsid w:val="00E37DFF"/>
    <w:rsid w:val="00E40987"/>
    <w:rsid w:val="00E410C6"/>
    <w:rsid w:val="00E413FC"/>
    <w:rsid w:val="00E425E4"/>
    <w:rsid w:val="00E42B65"/>
    <w:rsid w:val="00E43832"/>
    <w:rsid w:val="00E44B32"/>
    <w:rsid w:val="00E45BCB"/>
    <w:rsid w:val="00E464E6"/>
    <w:rsid w:val="00E466A1"/>
    <w:rsid w:val="00E474E2"/>
    <w:rsid w:val="00E506D6"/>
    <w:rsid w:val="00E510E4"/>
    <w:rsid w:val="00E515DA"/>
    <w:rsid w:val="00E51830"/>
    <w:rsid w:val="00E521F3"/>
    <w:rsid w:val="00E52E0E"/>
    <w:rsid w:val="00E54183"/>
    <w:rsid w:val="00E546D2"/>
    <w:rsid w:val="00E54885"/>
    <w:rsid w:val="00E5499F"/>
    <w:rsid w:val="00E570EC"/>
    <w:rsid w:val="00E5731C"/>
    <w:rsid w:val="00E57F6E"/>
    <w:rsid w:val="00E602E3"/>
    <w:rsid w:val="00E604C0"/>
    <w:rsid w:val="00E60DA8"/>
    <w:rsid w:val="00E62187"/>
    <w:rsid w:val="00E62A46"/>
    <w:rsid w:val="00E638AC"/>
    <w:rsid w:val="00E653E8"/>
    <w:rsid w:val="00E6543C"/>
    <w:rsid w:val="00E656D0"/>
    <w:rsid w:val="00E65CB5"/>
    <w:rsid w:val="00E66042"/>
    <w:rsid w:val="00E66794"/>
    <w:rsid w:val="00E667A2"/>
    <w:rsid w:val="00E6691A"/>
    <w:rsid w:val="00E67927"/>
    <w:rsid w:val="00E67CC9"/>
    <w:rsid w:val="00E67E36"/>
    <w:rsid w:val="00E70148"/>
    <w:rsid w:val="00E7371E"/>
    <w:rsid w:val="00E7535C"/>
    <w:rsid w:val="00E75E8D"/>
    <w:rsid w:val="00E773D4"/>
    <w:rsid w:val="00E778CF"/>
    <w:rsid w:val="00E80B84"/>
    <w:rsid w:val="00E81F99"/>
    <w:rsid w:val="00E82069"/>
    <w:rsid w:val="00E82404"/>
    <w:rsid w:val="00E82686"/>
    <w:rsid w:val="00E82E11"/>
    <w:rsid w:val="00E83ABD"/>
    <w:rsid w:val="00E83FAF"/>
    <w:rsid w:val="00E841B0"/>
    <w:rsid w:val="00E857AF"/>
    <w:rsid w:val="00E85E91"/>
    <w:rsid w:val="00E863D0"/>
    <w:rsid w:val="00E86517"/>
    <w:rsid w:val="00E86BF3"/>
    <w:rsid w:val="00E86EC1"/>
    <w:rsid w:val="00E90C08"/>
    <w:rsid w:val="00E9159E"/>
    <w:rsid w:val="00E927ED"/>
    <w:rsid w:val="00E930AD"/>
    <w:rsid w:val="00E93207"/>
    <w:rsid w:val="00E935BB"/>
    <w:rsid w:val="00E93B9A"/>
    <w:rsid w:val="00E9401F"/>
    <w:rsid w:val="00E955D2"/>
    <w:rsid w:val="00E97704"/>
    <w:rsid w:val="00E97AA5"/>
    <w:rsid w:val="00E97C5D"/>
    <w:rsid w:val="00EA00CA"/>
    <w:rsid w:val="00EA1F96"/>
    <w:rsid w:val="00EA265E"/>
    <w:rsid w:val="00EA2945"/>
    <w:rsid w:val="00EA3C6E"/>
    <w:rsid w:val="00EA5381"/>
    <w:rsid w:val="00EA5C45"/>
    <w:rsid w:val="00EA60FA"/>
    <w:rsid w:val="00EA7121"/>
    <w:rsid w:val="00EA743C"/>
    <w:rsid w:val="00EA79CC"/>
    <w:rsid w:val="00EA7F89"/>
    <w:rsid w:val="00EB100B"/>
    <w:rsid w:val="00EB10D0"/>
    <w:rsid w:val="00EB183C"/>
    <w:rsid w:val="00EB1C40"/>
    <w:rsid w:val="00EB230C"/>
    <w:rsid w:val="00EB2989"/>
    <w:rsid w:val="00EB418D"/>
    <w:rsid w:val="00EB42F9"/>
    <w:rsid w:val="00EB4C10"/>
    <w:rsid w:val="00EB6168"/>
    <w:rsid w:val="00EB6471"/>
    <w:rsid w:val="00EC02CE"/>
    <w:rsid w:val="00EC1173"/>
    <w:rsid w:val="00EC186F"/>
    <w:rsid w:val="00EC19A9"/>
    <w:rsid w:val="00EC2532"/>
    <w:rsid w:val="00EC3A9A"/>
    <w:rsid w:val="00EC4305"/>
    <w:rsid w:val="00EC4752"/>
    <w:rsid w:val="00EC4B89"/>
    <w:rsid w:val="00EC512E"/>
    <w:rsid w:val="00EC52D7"/>
    <w:rsid w:val="00EC5433"/>
    <w:rsid w:val="00EC5CF4"/>
    <w:rsid w:val="00EC5FA9"/>
    <w:rsid w:val="00EC6B04"/>
    <w:rsid w:val="00EC7CC1"/>
    <w:rsid w:val="00ED0A8B"/>
    <w:rsid w:val="00ED1319"/>
    <w:rsid w:val="00ED13FE"/>
    <w:rsid w:val="00ED149B"/>
    <w:rsid w:val="00ED14F7"/>
    <w:rsid w:val="00ED1640"/>
    <w:rsid w:val="00ED1A66"/>
    <w:rsid w:val="00ED25A0"/>
    <w:rsid w:val="00ED31B3"/>
    <w:rsid w:val="00ED3801"/>
    <w:rsid w:val="00ED451F"/>
    <w:rsid w:val="00ED46EA"/>
    <w:rsid w:val="00ED47D5"/>
    <w:rsid w:val="00ED54EF"/>
    <w:rsid w:val="00ED5E30"/>
    <w:rsid w:val="00ED5FC7"/>
    <w:rsid w:val="00ED6849"/>
    <w:rsid w:val="00ED6EBB"/>
    <w:rsid w:val="00ED73F6"/>
    <w:rsid w:val="00EE06CF"/>
    <w:rsid w:val="00EE2177"/>
    <w:rsid w:val="00EE287B"/>
    <w:rsid w:val="00EE2FE4"/>
    <w:rsid w:val="00EE37A5"/>
    <w:rsid w:val="00EE39F6"/>
    <w:rsid w:val="00EE44ED"/>
    <w:rsid w:val="00EE48A6"/>
    <w:rsid w:val="00EE4E89"/>
    <w:rsid w:val="00EE5165"/>
    <w:rsid w:val="00EE5C58"/>
    <w:rsid w:val="00EE6018"/>
    <w:rsid w:val="00EE684C"/>
    <w:rsid w:val="00EE710E"/>
    <w:rsid w:val="00EE7297"/>
    <w:rsid w:val="00EE74C1"/>
    <w:rsid w:val="00EF0BC2"/>
    <w:rsid w:val="00EF0C89"/>
    <w:rsid w:val="00EF16A0"/>
    <w:rsid w:val="00EF1E38"/>
    <w:rsid w:val="00EF257D"/>
    <w:rsid w:val="00EF2A15"/>
    <w:rsid w:val="00EF3359"/>
    <w:rsid w:val="00EF3613"/>
    <w:rsid w:val="00EF3905"/>
    <w:rsid w:val="00EF3DA7"/>
    <w:rsid w:val="00EF4879"/>
    <w:rsid w:val="00EF51A7"/>
    <w:rsid w:val="00EF590E"/>
    <w:rsid w:val="00EF63A1"/>
    <w:rsid w:val="00EF698D"/>
    <w:rsid w:val="00EF6C80"/>
    <w:rsid w:val="00EF7023"/>
    <w:rsid w:val="00EF7739"/>
    <w:rsid w:val="00EF7BE2"/>
    <w:rsid w:val="00F00E39"/>
    <w:rsid w:val="00F01599"/>
    <w:rsid w:val="00F01DCD"/>
    <w:rsid w:val="00F02318"/>
    <w:rsid w:val="00F02776"/>
    <w:rsid w:val="00F02FD6"/>
    <w:rsid w:val="00F0571F"/>
    <w:rsid w:val="00F05D3D"/>
    <w:rsid w:val="00F0725E"/>
    <w:rsid w:val="00F07374"/>
    <w:rsid w:val="00F078FA"/>
    <w:rsid w:val="00F07F25"/>
    <w:rsid w:val="00F100BA"/>
    <w:rsid w:val="00F103BC"/>
    <w:rsid w:val="00F10548"/>
    <w:rsid w:val="00F10844"/>
    <w:rsid w:val="00F10DCB"/>
    <w:rsid w:val="00F1109E"/>
    <w:rsid w:val="00F13268"/>
    <w:rsid w:val="00F13B80"/>
    <w:rsid w:val="00F1493C"/>
    <w:rsid w:val="00F14B4D"/>
    <w:rsid w:val="00F14C0D"/>
    <w:rsid w:val="00F15B66"/>
    <w:rsid w:val="00F1613F"/>
    <w:rsid w:val="00F16F24"/>
    <w:rsid w:val="00F175B3"/>
    <w:rsid w:val="00F177D6"/>
    <w:rsid w:val="00F17EEB"/>
    <w:rsid w:val="00F20CF4"/>
    <w:rsid w:val="00F21027"/>
    <w:rsid w:val="00F2102C"/>
    <w:rsid w:val="00F21419"/>
    <w:rsid w:val="00F21C6A"/>
    <w:rsid w:val="00F22460"/>
    <w:rsid w:val="00F230C7"/>
    <w:rsid w:val="00F237DC"/>
    <w:rsid w:val="00F239B1"/>
    <w:rsid w:val="00F23CDF"/>
    <w:rsid w:val="00F2468D"/>
    <w:rsid w:val="00F25034"/>
    <w:rsid w:val="00F25BF1"/>
    <w:rsid w:val="00F26025"/>
    <w:rsid w:val="00F26104"/>
    <w:rsid w:val="00F26283"/>
    <w:rsid w:val="00F264EF"/>
    <w:rsid w:val="00F266D4"/>
    <w:rsid w:val="00F268CC"/>
    <w:rsid w:val="00F275D1"/>
    <w:rsid w:val="00F27DE1"/>
    <w:rsid w:val="00F30402"/>
    <w:rsid w:val="00F30471"/>
    <w:rsid w:val="00F3161B"/>
    <w:rsid w:val="00F31C21"/>
    <w:rsid w:val="00F32D54"/>
    <w:rsid w:val="00F32E63"/>
    <w:rsid w:val="00F33468"/>
    <w:rsid w:val="00F33B2B"/>
    <w:rsid w:val="00F342E3"/>
    <w:rsid w:val="00F343F4"/>
    <w:rsid w:val="00F34A1C"/>
    <w:rsid w:val="00F361A6"/>
    <w:rsid w:val="00F36474"/>
    <w:rsid w:val="00F364C9"/>
    <w:rsid w:val="00F366F9"/>
    <w:rsid w:val="00F37087"/>
    <w:rsid w:val="00F370BA"/>
    <w:rsid w:val="00F3723F"/>
    <w:rsid w:val="00F37257"/>
    <w:rsid w:val="00F40453"/>
    <w:rsid w:val="00F41840"/>
    <w:rsid w:val="00F42306"/>
    <w:rsid w:val="00F44D59"/>
    <w:rsid w:val="00F45B77"/>
    <w:rsid w:val="00F464F7"/>
    <w:rsid w:val="00F46632"/>
    <w:rsid w:val="00F46AE4"/>
    <w:rsid w:val="00F46D93"/>
    <w:rsid w:val="00F479B1"/>
    <w:rsid w:val="00F51549"/>
    <w:rsid w:val="00F515CC"/>
    <w:rsid w:val="00F517D3"/>
    <w:rsid w:val="00F5282A"/>
    <w:rsid w:val="00F528FD"/>
    <w:rsid w:val="00F5298D"/>
    <w:rsid w:val="00F52BF2"/>
    <w:rsid w:val="00F539DA"/>
    <w:rsid w:val="00F53D72"/>
    <w:rsid w:val="00F5466A"/>
    <w:rsid w:val="00F54AF8"/>
    <w:rsid w:val="00F55A69"/>
    <w:rsid w:val="00F57C16"/>
    <w:rsid w:val="00F60605"/>
    <w:rsid w:val="00F609CA"/>
    <w:rsid w:val="00F61077"/>
    <w:rsid w:val="00F6119D"/>
    <w:rsid w:val="00F632DB"/>
    <w:rsid w:val="00F640E1"/>
    <w:rsid w:val="00F644D3"/>
    <w:rsid w:val="00F64B56"/>
    <w:rsid w:val="00F654C9"/>
    <w:rsid w:val="00F655E0"/>
    <w:rsid w:val="00F65832"/>
    <w:rsid w:val="00F6622D"/>
    <w:rsid w:val="00F677EF"/>
    <w:rsid w:val="00F70E1F"/>
    <w:rsid w:val="00F71174"/>
    <w:rsid w:val="00F714FE"/>
    <w:rsid w:val="00F722E3"/>
    <w:rsid w:val="00F728A1"/>
    <w:rsid w:val="00F72AEB"/>
    <w:rsid w:val="00F73F73"/>
    <w:rsid w:val="00F74118"/>
    <w:rsid w:val="00F745F1"/>
    <w:rsid w:val="00F74DAA"/>
    <w:rsid w:val="00F75C0E"/>
    <w:rsid w:val="00F76ED0"/>
    <w:rsid w:val="00F77778"/>
    <w:rsid w:val="00F812DE"/>
    <w:rsid w:val="00F8333D"/>
    <w:rsid w:val="00F8336D"/>
    <w:rsid w:val="00F8470D"/>
    <w:rsid w:val="00F84DA3"/>
    <w:rsid w:val="00F84F05"/>
    <w:rsid w:val="00F85884"/>
    <w:rsid w:val="00F85CC8"/>
    <w:rsid w:val="00F86167"/>
    <w:rsid w:val="00F86AB6"/>
    <w:rsid w:val="00F86DC0"/>
    <w:rsid w:val="00F86DF3"/>
    <w:rsid w:val="00F8725B"/>
    <w:rsid w:val="00F87A10"/>
    <w:rsid w:val="00F913C8"/>
    <w:rsid w:val="00F9147D"/>
    <w:rsid w:val="00F92DBB"/>
    <w:rsid w:val="00F932B7"/>
    <w:rsid w:val="00F932B8"/>
    <w:rsid w:val="00F9366E"/>
    <w:rsid w:val="00F9389F"/>
    <w:rsid w:val="00F94226"/>
    <w:rsid w:val="00F94933"/>
    <w:rsid w:val="00F94AF5"/>
    <w:rsid w:val="00F95908"/>
    <w:rsid w:val="00F96397"/>
    <w:rsid w:val="00F96A19"/>
    <w:rsid w:val="00F97041"/>
    <w:rsid w:val="00FA1114"/>
    <w:rsid w:val="00FA1130"/>
    <w:rsid w:val="00FA14D7"/>
    <w:rsid w:val="00FA1A36"/>
    <w:rsid w:val="00FA1F8F"/>
    <w:rsid w:val="00FA31FD"/>
    <w:rsid w:val="00FA33B8"/>
    <w:rsid w:val="00FA366F"/>
    <w:rsid w:val="00FA3F17"/>
    <w:rsid w:val="00FA473F"/>
    <w:rsid w:val="00FA4B61"/>
    <w:rsid w:val="00FA4E74"/>
    <w:rsid w:val="00FA4EA0"/>
    <w:rsid w:val="00FA4EB2"/>
    <w:rsid w:val="00FA5189"/>
    <w:rsid w:val="00FA5346"/>
    <w:rsid w:val="00FA68BC"/>
    <w:rsid w:val="00FA7F65"/>
    <w:rsid w:val="00FB069C"/>
    <w:rsid w:val="00FB13B8"/>
    <w:rsid w:val="00FB172E"/>
    <w:rsid w:val="00FB22E3"/>
    <w:rsid w:val="00FB2D4A"/>
    <w:rsid w:val="00FB44AB"/>
    <w:rsid w:val="00FB6A2E"/>
    <w:rsid w:val="00FB728B"/>
    <w:rsid w:val="00FB743B"/>
    <w:rsid w:val="00FB7826"/>
    <w:rsid w:val="00FB798A"/>
    <w:rsid w:val="00FC1BA2"/>
    <w:rsid w:val="00FC284C"/>
    <w:rsid w:val="00FC339E"/>
    <w:rsid w:val="00FC49A0"/>
    <w:rsid w:val="00FC5135"/>
    <w:rsid w:val="00FC55C5"/>
    <w:rsid w:val="00FC63AF"/>
    <w:rsid w:val="00FC6B70"/>
    <w:rsid w:val="00FC700A"/>
    <w:rsid w:val="00FC726B"/>
    <w:rsid w:val="00FC72CC"/>
    <w:rsid w:val="00FC7EC1"/>
    <w:rsid w:val="00FD1DD4"/>
    <w:rsid w:val="00FD3685"/>
    <w:rsid w:val="00FD5EA7"/>
    <w:rsid w:val="00FD67B4"/>
    <w:rsid w:val="00FD6833"/>
    <w:rsid w:val="00FD7E6D"/>
    <w:rsid w:val="00FE12E0"/>
    <w:rsid w:val="00FE143B"/>
    <w:rsid w:val="00FE1768"/>
    <w:rsid w:val="00FE18D2"/>
    <w:rsid w:val="00FE2398"/>
    <w:rsid w:val="00FE25B1"/>
    <w:rsid w:val="00FE2D2C"/>
    <w:rsid w:val="00FE34FC"/>
    <w:rsid w:val="00FE39F7"/>
    <w:rsid w:val="00FE3EC7"/>
    <w:rsid w:val="00FE436C"/>
    <w:rsid w:val="00FE5C68"/>
    <w:rsid w:val="00FE69BC"/>
    <w:rsid w:val="00FE6BA7"/>
    <w:rsid w:val="00FE6F25"/>
    <w:rsid w:val="00FF007F"/>
    <w:rsid w:val="00FF10F5"/>
    <w:rsid w:val="00FF11D2"/>
    <w:rsid w:val="00FF131F"/>
    <w:rsid w:val="00FF16CA"/>
    <w:rsid w:val="00FF1CCD"/>
    <w:rsid w:val="00FF1CFE"/>
    <w:rsid w:val="00FF463A"/>
    <w:rsid w:val="00FF4B18"/>
    <w:rsid w:val="00FF4BF0"/>
    <w:rsid w:val="00FF5786"/>
    <w:rsid w:val="00FF59D0"/>
    <w:rsid w:val="00FF6B78"/>
    <w:rsid w:val="00FF70C6"/>
    <w:rsid w:val="00FF7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93F087"/>
  <w15:chartTrackingRefBased/>
  <w15:docId w15:val="{301CA6BD-4B31-4F78-A1F9-5CD403CC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imes New Roman" w:hAnsi="Courier"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DE1"/>
    <w:pPr>
      <w:spacing w:line="240" w:lineRule="atLeast"/>
    </w:pPr>
    <w:rPr>
      <w:rFonts w:ascii="Arial" w:hAnsi="Arial"/>
      <w:szCs w:val="24"/>
      <w:lang w:eastAsia="en-US"/>
    </w:rPr>
  </w:style>
  <w:style w:type="paragraph" w:styleId="Heading1">
    <w:name w:val="heading 1"/>
    <w:basedOn w:val="Normal"/>
    <w:next w:val="Normal"/>
    <w:qFormat/>
    <w:rsid w:val="00D4175B"/>
    <w:pPr>
      <w:keepNext/>
      <w:spacing w:before="240" w:after="60"/>
      <w:outlineLvl w:val="0"/>
    </w:pPr>
    <w:rPr>
      <w:rFonts w:cs="Arial"/>
      <w:b/>
      <w:bCs/>
      <w:kern w:val="32"/>
      <w:sz w:val="32"/>
      <w:szCs w:val="32"/>
    </w:rPr>
  </w:style>
  <w:style w:type="paragraph" w:styleId="Heading2">
    <w:name w:val="heading 2"/>
    <w:basedOn w:val="Normal"/>
    <w:next w:val="Normal"/>
    <w:qFormat/>
    <w:rsid w:val="00D4175B"/>
    <w:pPr>
      <w:keepNext/>
      <w:spacing w:before="240" w:after="60"/>
      <w:outlineLvl w:val="1"/>
    </w:pPr>
    <w:rPr>
      <w:rFonts w:cs="Arial"/>
      <w:b/>
      <w:bCs/>
      <w:i/>
      <w:iCs/>
      <w:sz w:val="28"/>
      <w:szCs w:val="28"/>
    </w:rPr>
  </w:style>
  <w:style w:type="paragraph" w:styleId="Heading3">
    <w:name w:val="heading 3"/>
    <w:basedOn w:val="Normal"/>
    <w:next w:val="Normal"/>
    <w:qFormat/>
    <w:rsid w:val="00975D70"/>
    <w:pPr>
      <w:keepNext/>
      <w:spacing w:before="240" w:after="60"/>
      <w:outlineLvl w:val="2"/>
    </w:pPr>
    <w:rPr>
      <w:b/>
      <w:sz w:val="26"/>
      <w:szCs w:val="26"/>
    </w:rPr>
  </w:style>
  <w:style w:type="paragraph" w:styleId="Heading4">
    <w:name w:val="heading 4"/>
    <w:basedOn w:val="Normal"/>
    <w:next w:val="Normal"/>
    <w:qFormat/>
    <w:rsid w:val="00975D70"/>
    <w:pPr>
      <w:keepNext/>
      <w:spacing w:before="240" w:after="60"/>
      <w:outlineLvl w:val="3"/>
    </w:pPr>
    <w:rPr>
      <w:b/>
      <w:sz w:val="28"/>
      <w:szCs w:val="28"/>
    </w:rPr>
  </w:style>
  <w:style w:type="paragraph" w:styleId="Heading5">
    <w:name w:val="heading 5"/>
    <w:basedOn w:val="Normal"/>
    <w:next w:val="Normal"/>
    <w:qFormat/>
    <w:rsid w:val="00975D70"/>
    <w:pPr>
      <w:spacing w:before="240" w:after="60"/>
      <w:outlineLvl w:val="4"/>
    </w:pPr>
    <w:rPr>
      <w:b/>
      <w:i/>
      <w:sz w:val="26"/>
      <w:szCs w:val="26"/>
    </w:rPr>
  </w:style>
  <w:style w:type="paragraph" w:styleId="Heading6">
    <w:name w:val="heading 6"/>
    <w:basedOn w:val="Normal"/>
    <w:next w:val="Normal"/>
    <w:qFormat/>
    <w:rsid w:val="00975D70"/>
    <w:pPr>
      <w:spacing w:before="240" w:after="60"/>
      <w:outlineLvl w:val="5"/>
    </w:pPr>
    <w:rPr>
      <w:b/>
      <w:sz w:val="22"/>
      <w:szCs w:val="22"/>
    </w:rPr>
  </w:style>
  <w:style w:type="paragraph" w:styleId="Heading7">
    <w:name w:val="heading 7"/>
    <w:basedOn w:val="Normal"/>
    <w:next w:val="Normal"/>
    <w:qFormat/>
    <w:rsid w:val="00975D70"/>
    <w:pPr>
      <w:spacing w:before="240" w:after="60"/>
      <w:outlineLvl w:val="6"/>
    </w:pPr>
    <w:rPr>
      <w:sz w:val="24"/>
    </w:rPr>
  </w:style>
  <w:style w:type="paragraph" w:styleId="Heading8">
    <w:name w:val="heading 8"/>
    <w:basedOn w:val="Normal"/>
    <w:next w:val="Normal"/>
    <w:qFormat/>
    <w:rsid w:val="00975D70"/>
    <w:pPr>
      <w:spacing w:before="240" w:after="60"/>
      <w:outlineLvl w:val="7"/>
    </w:pPr>
    <w:rPr>
      <w:i/>
      <w:sz w:val="24"/>
    </w:rPr>
  </w:style>
  <w:style w:type="paragraph" w:styleId="Heading9">
    <w:name w:val="heading 9"/>
    <w:basedOn w:val="Normal"/>
    <w:next w:val="Normal"/>
    <w:qFormat/>
    <w:rsid w:val="00975D70"/>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0CAA"/>
    <w:pPr>
      <w:tabs>
        <w:tab w:val="center" w:pos="4320"/>
        <w:tab w:val="right" w:pos="8640"/>
      </w:tabs>
    </w:pPr>
  </w:style>
  <w:style w:type="numbering" w:styleId="ArticleSection">
    <w:name w:val="Outline List 3"/>
    <w:basedOn w:val="NoList"/>
    <w:rsid w:val="001B0CAA"/>
    <w:pPr>
      <w:numPr>
        <w:numId w:val="1"/>
      </w:numPr>
    </w:pPr>
  </w:style>
  <w:style w:type="character" w:styleId="HTMLAcronym">
    <w:name w:val="HTML Acronym"/>
    <w:basedOn w:val="DefaultParagraphFont"/>
    <w:rsid w:val="001B0CAA"/>
  </w:style>
  <w:style w:type="paragraph" w:styleId="Footer">
    <w:name w:val="footer"/>
    <w:basedOn w:val="Normal"/>
    <w:semiHidden/>
    <w:rsid w:val="001B0CAA"/>
    <w:pPr>
      <w:tabs>
        <w:tab w:val="center" w:pos="4320"/>
        <w:tab w:val="right" w:pos="8640"/>
      </w:tabs>
    </w:pPr>
  </w:style>
  <w:style w:type="table" w:styleId="TableGrid">
    <w:name w:val="Table Grid"/>
    <w:basedOn w:val="TableNormal"/>
    <w:rsid w:val="001B0CAA"/>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E62C9"/>
  </w:style>
  <w:style w:type="paragraph" w:styleId="BalloonText">
    <w:name w:val="Balloon Text"/>
    <w:basedOn w:val="Normal"/>
    <w:link w:val="BalloonTextChar"/>
    <w:rsid w:val="00550A92"/>
    <w:pPr>
      <w:spacing w:line="240" w:lineRule="auto"/>
    </w:pPr>
    <w:rPr>
      <w:rFonts w:ascii="Tahoma" w:hAnsi="Tahoma"/>
      <w:sz w:val="16"/>
      <w:szCs w:val="16"/>
      <w:lang w:val="x-none"/>
    </w:rPr>
  </w:style>
  <w:style w:type="numbering" w:styleId="111111">
    <w:name w:val="Outline List 2"/>
    <w:basedOn w:val="NoList"/>
    <w:rsid w:val="00975D70"/>
    <w:pPr>
      <w:numPr>
        <w:numId w:val="2"/>
      </w:numPr>
    </w:pPr>
  </w:style>
  <w:style w:type="character" w:customStyle="1" w:styleId="BalloonTextChar">
    <w:name w:val="Balloon Text Char"/>
    <w:link w:val="BalloonText"/>
    <w:rsid w:val="00550A92"/>
    <w:rPr>
      <w:rFonts w:ascii="Tahoma" w:hAnsi="Tahoma" w:cs="Tahoma"/>
      <w:sz w:val="16"/>
      <w:szCs w:val="16"/>
      <w:lang w:eastAsia="en-US"/>
    </w:rPr>
  </w:style>
  <w:style w:type="character" w:styleId="Hyperlink">
    <w:name w:val="Hyperlink"/>
    <w:rsid w:val="00347828"/>
    <w:rPr>
      <w:color w:val="0000FF"/>
      <w:u w:val="single"/>
    </w:rPr>
  </w:style>
  <w:style w:type="paragraph" w:customStyle="1" w:styleId="ECSHeading1Min">
    <w:name w:val="ECS Heading 1 (Min)"/>
    <w:basedOn w:val="Normal"/>
    <w:qFormat/>
    <w:rsid w:val="006D17B9"/>
    <w:rPr>
      <w:b/>
      <w:bCs/>
      <w:caps/>
    </w:rPr>
  </w:style>
  <w:style w:type="paragraph" w:customStyle="1" w:styleId="ECSHeading2Min">
    <w:name w:val="ECS Heading 2 (Min)"/>
    <w:basedOn w:val="Normal"/>
    <w:qFormat/>
    <w:rsid w:val="006D17B9"/>
    <w:rPr>
      <w:b/>
      <w:bCs/>
    </w:rPr>
  </w:style>
  <w:style w:type="paragraph" w:customStyle="1" w:styleId="ECSHeading3Min">
    <w:name w:val="ECS Heading 3 (Min)"/>
    <w:basedOn w:val="Normal"/>
    <w:qFormat/>
    <w:rsid w:val="006D17B9"/>
    <w:rPr>
      <w:bCs/>
    </w:rPr>
  </w:style>
  <w:style w:type="paragraph" w:customStyle="1" w:styleId="ECSHeading4">
    <w:name w:val="ECS Heading 4"/>
    <w:basedOn w:val="ECSHeading3Min"/>
    <w:qFormat/>
    <w:rsid w:val="0090305B"/>
    <w:rPr>
      <w:i/>
    </w:rPr>
  </w:style>
  <w:style w:type="character" w:styleId="FollowedHyperlink">
    <w:name w:val="FollowedHyperlink"/>
    <w:rsid w:val="00C17D48"/>
    <w:rPr>
      <w:color w:val="800080"/>
      <w:u w:val="single"/>
    </w:rPr>
  </w:style>
  <w:style w:type="paragraph" w:styleId="NormalWeb">
    <w:name w:val="Normal (Web)"/>
    <w:basedOn w:val="Normal"/>
    <w:rsid w:val="00DF7FCA"/>
    <w:rPr>
      <w:rFonts w:ascii="Times New Roman" w:hAnsi="Times New Roman"/>
      <w:sz w:val="24"/>
    </w:rPr>
  </w:style>
  <w:style w:type="paragraph" w:styleId="ListParagraph">
    <w:name w:val="List Paragraph"/>
    <w:basedOn w:val="Normal"/>
    <w:uiPriority w:val="34"/>
    <w:qFormat/>
    <w:rsid w:val="0095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83877">
      <w:bodyDiv w:val="1"/>
      <w:marLeft w:val="0"/>
      <w:marRight w:val="0"/>
      <w:marTop w:val="0"/>
      <w:marBottom w:val="0"/>
      <w:divBdr>
        <w:top w:val="none" w:sz="0" w:space="0" w:color="auto"/>
        <w:left w:val="none" w:sz="0" w:space="0" w:color="auto"/>
        <w:bottom w:val="none" w:sz="0" w:space="0" w:color="auto"/>
        <w:right w:val="none" w:sz="0" w:space="0" w:color="auto"/>
      </w:divBdr>
    </w:div>
    <w:div w:id="1193760564">
      <w:bodyDiv w:val="1"/>
      <w:marLeft w:val="0"/>
      <w:marRight w:val="0"/>
      <w:marTop w:val="0"/>
      <w:marBottom w:val="0"/>
      <w:divBdr>
        <w:top w:val="none" w:sz="0" w:space="0" w:color="auto"/>
        <w:left w:val="none" w:sz="0" w:space="0" w:color="auto"/>
        <w:bottom w:val="none" w:sz="0" w:space="0" w:color="auto"/>
        <w:right w:val="none" w:sz="0" w:space="0" w:color="auto"/>
      </w:divBdr>
    </w:div>
    <w:div w:id="1310552479">
      <w:bodyDiv w:val="1"/>
      <w:marLeft w:val="0"/>
      <w:marRight w:val="0"/>
      <w:marTop w:val="0"/>
      <w:marBottom w:val="0"/>
      <w:divBdr>
        <w:top w:val="none" w:sz="0" w:space="0" w:color="auto"/>
        <w:left w:val="none" w:sz="0" w:space="0" w:color="auto"/>
        <w:bottom w:val="none" w:sz="0" w:space="0" w:color="auto"/>
        <w:right w:val="none" w:sz="0" w:space="0" w:color="auto"/>
      </w:divBdr>
    </w:div>
    <w:div w:id="1386373832">
      <w:bodyDiv w:val="1"/>
      <w:marLeft w:val="0"/>
      <w:marRight w:val="0"/>
      <w:marTop w:val="0"/>
      <w:marBottom w:val="0"/>
      <w:divBdr>
        <w:top w:val="none" w:sz="0" w:space="0" w:color="auto"/>
        <w:left w:val="none" w:sz="0" w:space="0" w:color="auto"/>
        <w:bottom w:val="none" w:sz="0" w:space="0" w:color="auto"/>
        <w:right w:val="none" w:sz="0" w:space="0" w:color="auto"/>
      </w:divBdr>
    </w:div>
    <w:div w:id="1530071694">
      <w:bodyDiv w:val="1"/>
      <w:marLeft w:val="0"/>
      <w:marRight w:val="0"/>
      <w:marTop w:val="0"/>
      <w:marBottom w:val="0"/>
      <w:divBdr>
        <w:top w:val="none" w:sz="0" w:space="0" w:color="auto"/>
        <w:left w:val="none" w:sz="0" w:space="0" w:color="auto"/>
        <w:bottom w:val="none" w:sz="0" w:space="0" w:color="auto"/>
        <w:right w:val="none" w:sz="0" w:space="0" w:color="auto"/>
      </w:divBdr>
    </w:div>
    <w:div w:id="19489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gent\Desktop\UOW-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79DD1-58D4-4073-A23C-E165EB57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UOW-Minutes</Template>
  <TotalTime>10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MINUTES OF THE MEETING OF ECS SCHOOL EXECUTIVE GROUP (SEG)</vt:lpstr>
    </vt:vector>
  </TitlesOfParts>
  <Company>the KnightsWood Consultancy</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MEETING OF ECS SCHOOL EXECUTIVE GROUP (SEG)</dc:title>
  <dc:subject/>
  <dc:creator>University of Westminster</dc:creator>
  <cp:keywords/>
  <cp:lastModifiedBy>nmehta</cp:lastModifiedBy>
  <cp:revision>4</cp:revision>
  <cp:lastPrinted>2014-03-18T10:46:00Z</cp:lastPrinted>
  <dcterms:created xsi:type="dcterms:W3CDTF">2015-10-15T15:19:00Z</dcterms:created>
  <dcterms:modified xsi:type="dcterms:W3CDTF">2015-10-22T08:35:00Z</dcterms:modified>
</cp:coreProperties>
</file>