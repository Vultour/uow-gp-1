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4C" w:rsidRPr="002A04E8" w:rsidRDefault="0077651C" w:rsidP="002A04E8">
      <w:pPr>
        <w:pStyle w:val="Heading1"/>
        <w:jc w:val="center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Team Minutes for Group 2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Date: </w:t>
      </w:r>
      <w:r w:rsidR="00FF27EC">
        <w:rPr>
          <w:rFonts w:asciiTheme="minorHAnsi" w:hAnsiTheme="minorHAnsi"/>
          <w:color w:val="auto"/>
        </w:rPr>
        <w:t>26</w:t>
      </w:r>
      <w:r w:rsidR="002A04E8" w:rsidRPr="002A04E8">
        <w:rPr>
          <w:rFonts w:asciiTheme="minorHAnsi" w:hAnsiTheme="minorHAnsi"/>
          <w:color w:val="auto"/>
        </w:rPr>
        <w:t>/10/15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 xml:space="preserve">Time: </w:t>
      </w:r>
      <w:r w:rsidR="00FF27EC">
        <w:rPr>
          <w:rFonts w:asciiTheme="minorHAnsi" w:hAnsiTheme="minorHAnsi"/>
          <w:color w:val="auto"/>
        </w:rPr>
        <w:t>12</w:t>
      </w:r>
      <w:r w:rsidR="002A04E8" w:rsidRPr="002A04E8">
        <w:rPr>
          <w:rFonts w:asciiTheme="minorHAnsi" w:hAnsiTheme="minorHAnsi"/>
          <w:color w:val="auto"/>
        </w:rPr>
        <w:t>:00 – 1</w:t>
      </w:r>
      <w:r w:rsidR="00FF27EC">
        <w:rPr>
          <w:rFonts w:asciiTheme="minorHAnsi" w:hAnsiTheme="minorHAnsi"/>
          <w:color w:val="auto"/>
        </w:rPr>
        <w:t>4</w:t>
      </w:r>
      <w:r w:rsidR="002A04E8" w:rsidRPr="002A04E8">
        <w:rPr>
          <w:rFonts w:asciiTheme="minorHAnsi" w:hAnsiTheme="minorHAnsi"/>
          <w:color w:val="auto"/>
        </w:rPr>
        <w:t>:00</w:t>
      </w:r>
    </w:p>
    <w:p w:rsidR="0077651C" w:rsidRPr="002A04E8" w:rsidRDefault="0077651C" w:rsidP="0077651C">
      <w:pPr>
        <w:pStyle w:val="Heading5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Room:</w:t>
      </w:r>
      <w:r w:rsidR="002A04E8" w:rsidRPr="002A04E8">
        <w:rPr>
          <w:rFonts w:asciiTheme="minorHAnsi" w:hAnsiTheme="minorHAnsi"/>
          <w:color w:val="auto"/>
        </w:rPr>
        <w:t xml:space="preserve"> </w:t>
      </w:r>
      <w:r w:rsidR="001A6E02">
        <w:rPr>
          <w:rFonts w:asciiTheme="minorHAnsi" w:hAnsiTheme="minorHAnsi"/>
          <w:color w:val="auto"/>
        </w:rPr>
        <w:t>Cavendish</w:t>
      </w:r>
      <w:r w:rsidR="002A04E8" w:rsidRPr="002A04E8">
        <w:rPr>
          <w:rFonts w:asciiTheme="minorHAnsi" w:hAnsiTheme="minorHAnsi"/>
          <w:color w:val="auto"/>
        </w:rPr>
        <w:t xml:space="preserve">, </w:t>
      </w:r>
      <w:r w:rsidR="001A6E02">
        <w:rPr>
          <w:rFonts w:asciiTheme="minorHAnsi" w:hAnsiTheme="minorHAnsi"/>
          <w:color w:val="auto"/>
        </w:rPr>
        <w:t>Library</w:t>
      </w:r>
      <w:bookmarkStart w:id="0" w:name="_GoBack"/>
      <w:bookmarkEnd w:id="0"/>
    </w:p>
    <w:p w:rsidR="0077651C" w:rsidRPr="002A04E8" w:rsidRDefault="0077651C" w:rsidP="0077651C"/>
    <w:p w:rsidR="0077651C" w:rsidRPr="002A04E8" w:rsidRDefault="0077651C" w:rsidP="0077651C">
      <w:pPr>
        <w:pStyle w:val="Heading3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Members in Group and Contribution: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2411"/>
        <w:gridCol w:w="7788"/>
        <w:gridCol w:w="858"/>
      </w:tblGrid>
      <w:tr w:rsidR="002A04E8" w:rsidTr="007F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2A04E8" w:rsidRPr="002A04E8" w:rsidRDefault="007F324D" w:rsidP="001B03AE">
            <w:pPr>
              <w:jc w:val="center"/>
            </w:pPr>
            <w:r>
              <w:t>Member Name</w:t>
            </w:r>
          </w:p>
        </w:tc>
        <w:tc>
          <w:tcPr>
            <w:tcW w:w="7788" w:type="dxa"/>
          </w:tcPr>
          <w:p w:rsidR="002A04E8" w:rsidRDefault="001B03AE" w:rsidP="001B03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Written Contribution</w:t>
            </w:r>
          </w:p>
        </w:tc>
        <w:tc>
          <w:tcPr>
            <w:tcW w:w="858" w:type="dxa"/>
          </w:tcPr>
          <w:p w:rsidR="002A04E8" w:rsidRDefault="001B03AE" w:rsidP="007F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Effort </w:t>
            </w:r>
          </w:p>
        </w:tc>
      </w:tr>
      <w:tr w:rsidR="00623AA4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23AA4" w:rsidRDefault="00623AA4" w:rsidP="00623AA4">
            <w:r>
              <w:t>Abubaker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Took minutes, contributed to the discussion, examined 4</w:t>
            </w:r>
            <w:r w:rsidRPr="00D614E2">
              <w:rPr>
                <w:rFonts w:asciiTheme="majorHAnsi" w:hAnsiTheme="majorHAnsi"/>
                <w:bCs/>
                <w:szCs w:val="20"/>
                <w:vertAlign w:val="superscript"/>
              </w:rPr>
              <w:t>th</w:t>
            </w:r>
            <w:r>
              <w:rPr>
                <w:rFonts w:asciiTheme="majorHAnsi" w:hAnsiTheme="majorHAnsi"/>
                <w:bCs/>
                <w:szCs w:val="20"/>
              </w:rPr>
              <w:t xml:space="preserve"> lecture slides and mark scheme to set the structure of the work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623AA4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23AA4" w:rsidRDefault="00623AA4" w:rsidP="00623AA4">
            <w:r>
              <w:t>Harsh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Contributed to the discussion, examined 3</w:t>
            </w:r>
            <w:r w:rsidRPr="00D614E2">
              <w:rPr>
                <w:rFonts w:asciiTheme="majorHAnsi" w:hAnsiTheme="majorHAnsi"/>
                <w:bCs/>
                <w:szCs w:val="20"/>
                <w:vertAlign w:val="superscript"/>
              </w:rPr>
              <w:t>rd</w:t>
            </w:r>
            <w:r>
              <w:rPr>
                <w:rFonts w:asciiTheme="majorHAnsi" w:hAnsiTheme="majorHAnsi"/>
                <w:bCs/>
                <w:szCs w:val="20"/>
              </w:rPr>
              <w:t xml:space="preserve"> lecture slides to help structure the work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623AA4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23AA4" w:rsidRDefault="00623AA4" w:rsidP="00623AA4">
            <w:r>
              <w:t>Martin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Contributed to the discussion, working on Class structure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623AA4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23AA4" w:rsidRDefault="00623AA4" w:rsidP="00623AA4">
            <w:r>
              <w:t>Niral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Wrote on whiteboard and contributed ideas to the discussion. Volunteered to digitalise the work made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623AA4" w:rsidTr="007F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23AA4" w:rsidRDefault="00623AA4" w:rsidP="00623AA4">
            <w:r>
              <w:t>Romina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 xml:space="preserve">Contributed ideas to the discussion 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  <w:tr w:rsidR="00623AA4" w:rsidTr="007F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:rsidR="00623AA4" w:rsidRDefault="00623AA4" w:rsidP="00623AA4">
            <w:r>
              <w:t>Tulga</w:t>
            </w:r>
          </w:p>
        </w:tc>
        <w:tc>
          <w:tcPr>
            <w:tcW w:w="778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Contributed ideas to the discussion, examined the previous session that was missed and voiced some improvements that could be made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623AA4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100%</w:t>
            </w:r>
          </w:p>
        </w:tc>
      </w:tr>
    </w:tbl>
    <w:p w:rsidR="0077651C" w:rsidRPr="002A04E8" w:rsidRDefault="0077651C" w:rsidP="0077651C"/>
    <w:p w:rsidR="0077651C" w:rsidRPr="002A04E8" w:rsidRDefault="00A37F59" w:rsidP="0077651C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Minutes Outcome</w:t>
      </w:r>
      <w:r w:rsidR="0077651C" w:rsidRPr="002A04E8">
        <w:rPr>
          <w:rFonts w:asciiTheme="minorHAnsi" w:hAnsiTheme="minorHAnsi"/>
          <w:color w:val="auto"/>
        </w:rPr>
        <w:t>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063"/>
        <w:gridCol w:w="4891"/>
        <w:gridCol w:w="5103"/>
      </w:tblGrid>
      <w:tr w:rsidR="001818E7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A37F59" w:rsidRPr="002A04E8" w:rsidRDefault="001818E7" w:rsidP="000C7887">
            <w:pPr>
              <w:jc w:val="center"/>
            </w:pPr>
            <w:r>
              <w:t>Item No.</w:t>
            </w:r>
          </w:p>
        </w:tc>
        <w:tc>
          <w:tcPr>
            <w:tcW w:w="4891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5103" w:type="dxa"/>
          </w:tcPr>
          <w:p w:rsidR="00A37F59" w:rsidRDefault="00A37F59" w:rsidP="000C78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623AA4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623AA4" w:rsidRDefault="00623AA4" w:rsidP="00623AA4">
            <w:pPr>
              <w:jc w:val="center"/>
            </w:pPr>
            <w:r>
              <w:t>1.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623AA4" w:rsidRPr="003F4B86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F4B86">
              <w:rPr>
                <w:rFonts w:asciiTheme="majorHAnsi" w:hAnsiTheme="majorHAnsi"/>
              </w:rPr>
              <w:t>Recapping what was discussed last meeting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23AA4" w:rsidRPr="003F4B86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group was familiarised with the digital diagrams (created by Niral), any issues with the diagrams were pointed out and revised so that the group had a clearer understanding of the diagrams</w:t>
            </w:r>
          </w:p>
        </w:tc>
      </w:tr>
      <w:tr w:rsidR="00623AA4" w:rsidTr="0035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623AA4" w:rsidRDefault="00623AA4" w:rsidP="00623AA4">
            <w:pPr>
              <w:jc w:val="center"/>
            </w:pPr>
            <w:r>
              <w:t>2.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623AA4" w:rsidRPr="003F4B86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Effective use of the lecture slides to indicate a general use case scenario. Use case scenario was used to identify possible issues that may be faced during the development/ use of the program</w:t>
            </w:r>
          </w:p>
          <w:p w:rsidR="00623AA4" w:rsidRPr="003F4B86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:rsidR="00623AA4" w:rsidRPr="007D30A7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members proactively discussed the slides attempting to clarify what was written. Identified the optimal scenario for best day and what may happen on the worst.</w:t>
            </w:r>
          </w:p>
          <w:p w:rsidR="00623AA4" w:rsidRPr="003F4B86" w:rsidRDefault="00623AA4" w:rsidP="0062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AA4" w:rsidTr="0035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623AA4" w:rsidRDefault="00623AA4" w:rsidP="00623AA4">
            <w:pPr>
              <w:jc w:val="center"/>
            </w:pPr>
            <w:r>
              <w:t>3.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623AA4" w:rsidRPr="003F4B86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Group utilised a whiteboard to make apparent all ideas and distinguish conflicting points and ideas.</w:t>
            </w:r>
          </w:p>
          <w:p w:rsidR="00623AA4" w:rsidRPr="003F4B86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</w:tcPr>
          <w:p w:rsidR="00623AA4" w:rsidRPr="003F4B86" w:rsidRDefault="00623AA4" w:rsidP="0062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a whiteboard, the group voiced ideas and these were written down on the whiteboard (see folder in </w:t>
            </w:r>
            <w:r w:rsidRPr="00D614E2">
              <w:rPr>
                <w:rFonts w:asciiTheme="majorHAnsi" w:hAnsiTheme="majorHAnsi"/>
                <w:b/>
              </w:rPr>
              <w:t>TeamMinutes &gt; Meetings &gt; FirstMeetingWork</w:t>
            </w:r>
          </w:p>
        </w:tc>
      </w:tr>
    </w:tbl>
    <w:p w:rsidR="0077651C" w:rsidRPr="002A04E8" w:rsidRDefault="0077651C" w:rsidP="0077651C"/>
    <w:p w:rsidR="0077651C" w:rsidRDefault="002A04E8" w:rsidP="002A04E8">
      <w:pPr>
        <w:pStyle w:val="Heading2"/>
        <w:rPr>
          <w:rFonts w:asciiTheme="minorHAnsi" w:hAnsiTheme="minorHAnsi"/>
          <w:color w:val="auto"/>
        </w:rPr>
      </w:pPr>
      <w:r w:rsidRPr="002A04E8">
        <w:rPr>
          <w:rFonts w:asciiTheme="minorHAnsi" w:hAnsiTheme="minorHAnsi"/>
          <w:color w:val="auto"/>
        </w:rPr>
        <w:t>Objectives for the next Week:</w:t>
      </w:r>
    </w:p>
    <w:tbl>
      <w:tblPr>
        <w:tblStyle w:val="GridTable5Dark-Accent1"/>
        <w:tblW w:w="11057" w:type="dxa"/>
        <w:tblInd w:w="-289" w:type="dxa"/>
        <w:tblLook w:val="04A0" w:firstRow="1" w:lastRow="0" w:firstColumn="1" w:lastColumn="0" w:noHBand="0" w:noVBand="1"/>
      </w:tblPr>
      <w:tblGrid>
        <w:gridCol w:w="11057"/>
      </w:tblGrid>
      <w:tr w:rsidR="0035669C" w:rsidRPr="0035669C" w:rsidTr="0035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shd w:val="clear" w:color="auto" w:fill="D9D9D9" w:themeFill="background1" w:themeFillShade="D9"/>
          </w:tcPr>
          <w:p w:rsidR="0035669C" w:rsidRPr="00623AA4" w:rsidRDefault="00623AA4" w:rsidP="00623AA4">
            <w:pPr>
              <w:rPr>
                <w:rFonts w:asciiTheme="majorHAnsi" w:hAnsiTheme="majorHAnsi"/>
                <w:b w:val="0"/>
                <w:color w:val="auto"/>
              </w:rPr>
            </w:pPr>
            <w:r w:rsidRPr="00623AA4">
              <w:rPr>
                <w:rFonts w:asciiTheme="majorHAnsi" w:hAnsiTheme="majorHAnsi"/>
                <w:b w:val="0"/>
                <w:color w:val="auto"/>
              </w:rPr>
              <w:t>Meet on Thursday 5</w:t>
            </w:r>
            <w:r w:rsidRPr="00623AA4">
              <w:rPr>
                <w:rFonts w:asciiTheme="majorHAnsi" w:hAnsiTheme="majorHAnsi"/>
                <w:b w:val="0"/>
                <w:color w:val="auto"/>
                <w:vertAlign w:val="superscript"/>
              </w:rPr>
              <w:t>th</w:t>
            </w:r>
            <w:r w:rsidRPr="00623AA4">
              <w:rPr>
                <w:rFonts w:asciiTheme="majorHAnsi" w:hAnsiTheme="majorHAnsi"/>
                <w:b w:val="0"/>
                <w:color w:val="auto"/>
              </w:rPr>
              <w:t xml:space="preserve"> Nov, have </w:t>
            </w:r>
            <w:r>
              <w:rPr>
                <w:rFonts w:asciiTheme="majorHAnsi" w:hAnsiTheme="majorHAnsi"/>
                <w:b w:val="0"/>
                <w:color w:val="auto"/>
              </w:rPr>
              <w:t>digitalised</w:t>
            </w:r>
            <w:r w:rsidRPr="00623AA4">
              <w:rPr>
                <w:rFonts w:asciiTheme="majorHAnsi" w:hAnsiTheme="majorHAnsi"/>
                <w:b w:val="0"/>
                <w:color w:val="auto"/>
              </w:rPr>
              <w:t xml:space="preserve"> copy of notes made in this meeting.</w:t>
            </w:r>
          </w:p>
        </w:tc>
      </w:tr>
    </w:tbl>
    <w:p w:rsidR="0035669C" w:rsidRPr="0035669C" w:rsidRDefault="00C64F65" w:rsidP="0035669C">
      <w:r>
        <w:t xml:space="preserve"> </w:t>
      </w:r>
    </w:p>
    <w:sectPr w:rsidR="0035669C" w:rsidRPr="0035669C" w:rsidSect="0077651C">
      <w:head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424" w:rsidRDefault="00884424" w:rsidP="0077651C">
      <w:pPr>
        <w:spacing w:after="0" w:line="240" w:lineRule="auto"/>
      </w:pPr>
      <w:r>
        <w:separator/>
      </w:r>
    </w:p>
  </w:endnote>
  <w:endnote w:type="continuationSeparator" w:id="0">
    <w:p w:rsidR="00884424" w:rsidRDefault="00884424" w:rsidP="0077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424" w:rsidRDefault="00884424" w:rsidP="0077651C">
      <w:pPr>
        <w:spacing w:after="0" w:line="240" w:lineRule="auto"/>
      </w:pPr>
      <w:r>
        <w:separator/>
      </w:r>
    </w:p>
  </w:footnote>
  <w:footnote w:type="continuationSeparator" w:id="0">
    <w:p w:rsidR="00884424" w:rsidRDefault="00884424" w:rsidP="0077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51C" w:rsidRPr="0077651C" w:rsidRDefault="0077651C">
    <w:pPr>
      <w:pStyle w:val="Header"/>
      <w:rPr>
        <w:b/>
        <w:sz w:val="24"/>
      </w:rPr>
    </w:pPr>
    <w:r w:rsidRPr="0077651C">
      <w:rPr>
        <w:b/>
        <w:sz w:val="24"/>
      </w:rPr>
      <w:t>ECSC503.y – Software Development Group Project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8D5"/>
    <w:multiLevelType w:val="hybridMultilevel"/>
    <w:tmpl w:val="9FC61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1A87"/>
    <w:multiLevelType w:val="hybridMultilevel"/>
    <w:tmpl w:val="CA0C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1"/>
    <w:rsid w:val="00065D4C"/>
    <w:rsid w:val="001818E7"/>
    <w:rsid w:val="001A6E02"/>
    <w:rsid w:val="001B03AE"/>
    <w:rsid w:val="002A04E8"/>
    <w:rsid w:val="003021C8"/>
    <w:rsid w:val="0035669C"/>
    <w:rsid w:val="003D6671"/>
    <w:rsid w:val="00494077"/>
    <w:rsid w:val="00573F3D"/>
    <w:rsid w:val="00623AA4"/>
    <w:rsid w:val="0077651C"/>
    <w:rsid w:val="007C3441"/>
    <w:rsid w:val="007F324D"/>
    <w:rsid w:val="00884424"/>
    <w:rsid w:val="009D3B6A"/>
    <w:rsid w:val="00A37F59"/>
    <w:rsid w:val="00C64F65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8AB7"/>
  <w15:chartTrackingRefBased/>
  <w15:docId w15:val="{2DF2EB6F-C4CF-4792-B840-19090168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5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1C"/>
  </w:style>
  <w:style w:type="paragraph" w:styleId="Footer">
    <w:name w:val="footer"/>
    <w:basedOn w:val="Normal"/>
    <w:link w:val="FooterChar"/>
    <w:uiPriority w:val="99"/>
    <w:unhideWhenUsed/>
    <w:rsid w:val="0077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1C"/>
  </w:style>
  <w:style w:type="paragraph" w:styleId="NoSpacing">
    <w:name w:val="No Spacing"/>
    <w:uiPriority w:val="1"/>
    <w:qFormat/>
    <w:rsid w:val="007765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5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51C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2A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B03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818E7"/>
    <w:pPr>
      <w:spacing w:after="0" w:line="240" w:lineRule="atLeast"/>
      <w:ind w:left="720"/>
      <w:contextualSpacing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Mehta</dc:creator>
  <cp:keywords/>
  <dc:description/>
  <cp:lastModifiedBy>Niral Mehta</cp:lastModifiedBy>
  <cp:revision>4</cp:revision>
  <dcterms:created xsi:type="dcterms:W3CDTF">2015-11-19T13:47:00Z</dcterms:created>
  <dcterms:modified xsi:type="dcterms:W3CDTF">2015-11-19T13:56:00Z</dcterms:modified>
</cp:coreProperties>
</file>